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3FEAC" w14:textId="77777777" w:rsidR="00D47962" w:rsidRDefault="00D47962" w:rsidP="00D47962">
      <w:pPr>
        <w:jc w:val="center"/>
      </w:pPr>
      <w:r>
        <w:rPr>
          <w:noProof/>
        </w:rPr>
        <w:drawing>
          <wp:inline distT="0" distB="0" distL="0" distR="0" wp14:anchorId="139E4A37" wp14:editId="3A91E85D">
            <wp:extent cx="1143000" cy="1143000"/>
            <wp:effectExtent l="0" t="0" r="0" b="0"/>
            <wp:docPr id="1619331001" name="Picture 161933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7DD" w14:textId="77777777" w:rsidR="00D47962" w:rsidRDefault="00D47962" w:rsidP="00D47962">
      <w:pPr>
        <w:jc w:val="center"/>
      </w:pPr>
    </w:p>
    <w:p w14:paraId="6DEF08C8" w14:textId="43165DEE" w:rsidR="00D47962" w:rsidRDefault="00D63E8B" w:rsidP="00D47962">
      <w:pPr>
        <w:pStyle w:val="Title"/>
        <w:jc w:val="center"/>
      </w:pPr>
      <w:r>
        <w:t>CS 110: Lab 04</w:t>
      </w:r>
    </w:p>
    <w:p w14:paraId="1A941C17" w14:textId="71657E09" w:rsidR="00D47962" w:rsidRDefault="00D63E8B" w:rsidP="00D47962">
      <w:pPr>
        <w:jc w:val="center"/>
      </w:pPr>
      <w:r w:rsidRPr="00D63E8B"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  <w:t>Repetition Statements-Loops</w:t>
      </w:r>
    </w:p>
    <w:p w14:paraId="3F065F3E" w14:textId="77777777" w:rsidR="00D47962" w:rsidRDefault="00D47962" w:rsidP="00D47962">
      <w:pPr>
        <w:jc w:val="center"/>
      </w:pPr>
    </w:p>
    <w:p w14:paraId="6D82263F" w14:textId="77777777" w:rsidR="00D63E8B" w:rsidRDefault="00D63E8B" w:rsidP="00D47962">
      <w:pPr>
        <w:jc w:val="center"/>
      </w:pPr>
    </w:p>
    <w:p w14:paraId="2F108B93" w14:textId="77777777" w:rsidR="00D63E8B" w:rsidRDefault="00D63E8B" w:rsidP="00D47962">
      <w:pPr>
        <w:jc w:val="center"/>
      </w:pPr>
    </w:p>
    <w:p w14:paraId="7280B2E6" w14:textId="77777777" w:rsidR="00D47962" w:rsidRDefault="00D47962" w:rsidP="00D47962">
      <w:pPr>
        <w:jc w:val="center"/>
        <w:rPr>
          <w:rStyle w:val="Strong"/>
        </w:rPr>
      </w:pPr>
      <w:r>
        <w:rPr>
          <w:rStyle w:val="Strong"/>
        </w:rPr>
        <w:t>Muhammad Mujtaba</w:t>
      </w:r>
    </w:p>
    <w:p w14:paraId="4E5C188A" w14:textId="77777777" w:rsidR="00D47962" w:rsidRDefault="00D47962" w:rsidP="00D47962">
      <w:pPr>
        <w:jc w:val="center"/>
        <w:rPr>
          <w:rStyle w:val="Strong"/>
        </w:rPr>
      </w:pPr>
      <w:r>
        <w:rPr>
          <w:rStyle w:val="Strong"/>
        </w:rPr>
        <w:t>CMD ID: 540040</w:t>
      </w:r>
    </w:p>
    <w:p w14:paraId="3E26510E" w14:textId="77777777" w:rsidR="00D47962" w:rsidRDefault="00D47962" w:rsidP="00D47962">
      <w:pPr>
        <w:jc w:val="center"/>
      </w:pPr>
      <w:hyperlink r:id="rId7" w:history="1">
        <w:r w:rsidRPr="00636010">
          <w:rPr>
            <w:rStyle w:val="Hyperlink"/>
          </w:rPr>
          <w:t>mmujtaba.bese25seecs@seecs.edu.pk</w:t>
        </w:r>
      </w:hyperlink>
      <w:r>
        <w:t xml:space="preserve"> </w:t>
      </w:r>
    </w:p>
    <w:p w14:paraId="2D94EB73" w14:textId="77777777" w:rsidR="00D47962" w:rsidRDefault="00D47962" w:rsidP="00D63E8B">
      <w:pPr>
        <w:pStyle w:val="Subtitle"/>
      </w:pPr>
    </w:p>
    <w:p w14:paraId="451971B2" w14:textId="77777777" w:rsidR="00D47962" w:rsidRDefault="00D47962" w:rsidP="00D47962">
      <w:pPr>
        <w:pStyle w:val="Subtitle"/>
        <w:jc w:val="center"/>
      </w:pPr>
    </w:p>
    <w:p w14:paraId="7C2B881C" w14:textId="77777777" w:rsidR="00D47962" w:rsidRDefault="00D47962" w:rsidP="00D47962">
      <w:pPr>
        <w:jc w:val="center"/>
      </w:pPr>
    </w:p>
    <w:p w14:paraId="2D11A132" w14:textId="77777777" w:rsidR="00D47962" w:rsidRDefault="00D47962" w:rsidP="00D47962">
      <w:pPr>
        <w:jc w:val="center"/>
      </w:pPr>
    </w:p>
    <w:p w14:paraId="1861BAC8" w14:textId="77777777" w:rsidR="00D47962" w:rsidRDefault="00D47962" w:rsidP="00D47962">
      <w:pPr>
        <w:jc w:val="center"/>
      </w:pPr>
    </w:p>
    <w:p w14:paraId="7847464C" w14:textId="77777777" w:rsidR="00D47962" w:rsidRDefault="00D47962" w:rsidP="00D47962">
      <w:pPr>
        <w:jc w:val="center"/>
      </w:pPr>
    </w:p>
    <w:p w14:paraId="6160C1ED" w14:textId="77777777" w:rsidR="00336248" w:rsidRDefault="00336248" w:rsidP="00D47962">
      <w:pPr>
        <w:jc w:val="center"/>
      </w:pPr>
    </w:p>
    <w:p w14:paraId="57FC85BA" w14:textId="77777777" w:rsidR="00336248" w:rsidRDefault="00336248" w:rsidP="00D47962">
      <w:pPr>
        <w:jc w:val="center"/>
      </w:pPr>
    </w:p>
    <w:p w14:paraId="0DA3083D" w14:textId="77777777" w:rsidR="00336248" w:rsidRDefault="00336248" w:rsidP="00D47962">
      <w:pPr>
        <w:jc w:val="center"/>
      </w:pPr>
    </w:p>
    <w:p w14:paraId="427FD391" w14:textId="77777777" w:rsidR="00D47962" w:rsidRDefault="00D47962" w:rsidP="00D47962">
      <w:pPr>
        <w:jc w:val="center"/>
      </w:pPr>
    </w:p>
    <w:p w14:paraId="3CE43F7D" w14:textId="77777777" w:rsidR="00D47962" w:rsidRDefault="00D47962" w:rsidP="00D47962">
      <w:pPr>
        <w:pStyle w:val="Subtitle"/>
        <w:jc w:val="center"/>
      </w:pPr>
      <w:r w:rsidRPr="1788D78F">
        <w:rPr>
          <w:b/>
          <w:bCs/>
        </w:rPr>
        <w:t xml:space="preserve">Class: </w:t>
      </w:r>
      <w:r>
        <w:t>BESE 16B</w:t>
      </w:r>
    </w:p>
    <w:p w14:paraId="4D42B81F" w14:textId="28C74BA3" w:rsidR="00226A0D" w:rsidRDefault="00D47962" w:rsidP="00D63E8B">
      <w:pPr>
        <w:pStyle w:val="Subtitle"/>
        <w:jc w:val="center"/>
      </w:pPr>
      <w:r w:rsidRPr="1788D78F">
        <w:rPr>
          <w:b/>
          <w:bCs/>
        </w:rPr>
        <w:t xml:space="preserve">Batch: </w:t>
      </w:r>
      <w:r>
        <w:t>2k25</w:t>
      </w:r>
    </w:p>
    <w:p w14:paraId="1B0B23A0" w14:textId="7FDBB721" w:rsidR="00D63E8B" w:rsidRDefault="00D63E8B" w:rsidP="00D001FA">
      <w:pPr>
        <w:pStyle w:val="Heading1"/>
      </w:pPr>
      <w:r w:rsidRPr="00D63E8B">
        <w:lastRenderedPageBreak/>
        <w:t>Task 1 [CLO 2]: Number Guessing Game</w:t>
      </w:r>
    </w:p>
    <w:p w14:paraId="639ABD63" w14:textId="6E3D580E" w:rsidR="00D001FA" w:rsidRDefault="00D001FA" w:rsidP="00D001FA">
      <w:pPr>
        <w:pStyle w:val="Heading2"/>
      </w:pPr>
      <w:r>
        <w:t>CODE</w:t>
      </w:r>
    </w:p>
    <w:p w14:paraId="6FC46A3E" w14:textId="32EE62F1" w:rsidR="00875BC3" w:rsidRPr="00875BC3" w:rsidRDefault="005650D8" w:rsidP="00875BC3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E5675E3" wp14:editId="707CAB37">
                <wp:extent cx="5943600" cy="7318131"/>
                <wp:effectExtent l="0" t="0" r="12700" b="10160"/>
                <wp:docPr id="984947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3181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0EC8F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&lt;iostream&gt;</w:t>
                            </w:r>
                          </w:p>
                          <w:p w14:paraId="26A003CA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&lt;random&gt;</w:t>
                            </w:r>
                          </w:p>
                          <w:p w14:paraId="63BE2E0E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1F9A87B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// get random value of type T (can be any type) between given values inclusive</w:t>
                            </w:r>
                          </w:p>
                          <w:p w14:paraId="31C11E8C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template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&lt;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typename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T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&gt;</w:t>
                            </w:r>
                          </w:p>
                          <w:p w14:paraId="58BDAC9C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T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getRandom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T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minInc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T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maxInc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7F93CF02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647986F8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random_device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rd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/</w:t>
                            </w:r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/ get a random device</w:t>
                            </w:r>
                          </w:p>
                          <w:p w14:paraId="253BD30E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mt19937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gen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rd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));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using a random engine</w:t>
                            </w:r>
                          </w:p>
                          <w:p w14:paraId="031C7657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"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uniform_int_distribution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" used to remove random bias</w:t>
                            </w:r>
                          </w:p>
                          <w:p w14:paraId="75F48832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uniform_int_distribution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&lt;&gt; </w:t>
                            </w:r>
                            <w:proofErr w:type="spellStart"/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distrib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minInc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maxInc</w:t>
                            </w:r>
                            <w:proofErr w:type="spellEnd"/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119E6E5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return the number</w:t>
                            </w:r>
                          </w:p>
                          <w:p w14:paraId="19BBABD9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distrib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gen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FBC5057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0662EF67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C86F512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main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0074854A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112A21E1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variables</w:t>
                            </w:r>
                          </w:p>
                          <w:p w14:paraId="18627ED9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guess_counter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is commonly used for counters in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cpp</w:t>
                            </w:r>
                            <w:proofErr w:type="spellEnd"/>
                          </w:p>
                          <w:p w14:paraId="15A8FC1A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unsigned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getRandom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&lt;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&gt;(</w:t>
                            </w:r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10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not negative; &lt;int&gt; is not required but used to emphasize that template function is used</w:t>
                            </w:r>
                          </w:p>
                          <w:p w14:paraId="0EDC2231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unsigned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not negative</w:t>
                            </w:r>
                          </w:p>
                          <w:p w14:paraId="2E185821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76F9AD29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MAIN LOOP</w:t>
                            </w:r>
                          </w:p>
                          <w:p w14:paraId="6374E4CF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"I have chosen a number between 1 and 10. Try to guess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it.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\n\n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67AB271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do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do while is used to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intialize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the guess of user</w:t>
                            </w:r>
                          </w:p>
                          <w:p w14:paraId="7C1C5956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669C3299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"Your guess: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14E0940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&gt;&gt;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9C5A4C7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    // newline by using pressing enter</w:t>
                            </w:r>
                          </w:p>
                          <w:p w14:paraId="2E4F5FE7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61EF344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    // increase stored guess counter</w:t>
                            </w:r>
                          </w:p>
                          <w:p w14:paraId="5C674314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guess_counter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0854C22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4C65D1E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    // if guessed correctly then print and exit</w:t>
                            </w:r>
                          </w:p>
                          <w:p w14:paraId="18EEF42F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==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221A7B77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6CFF51E4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\n\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n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That's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 right! You guessed it.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9F58F3B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"It only took you "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guess_counter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 tries.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C847BCF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break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18EA8F1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58F3D8E0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DD3F37A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    // if not executed -&gt; guess is wrong</w:t>
                            </w:r>
                          </w:p>
                          <w:p w14:paraId="6730560D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n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That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 is incorrect! Guess Again.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4621C8B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while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!</w:t>
                            </w:r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02EDE8F3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7C0E6DB1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ignoring previous input</w:t>
                            </w:r>
                          </w:p>
                          <w:p w14:paraId="50932114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768DDC0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707FA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4D0FCE4A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707FA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269C7EB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707FA1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5F2776CF" w14:textId="77777777" w:rsidR="00707FA1" w:rsidRPr="00707FA1" w:rsidRDefault="00707FA1" w:rsidP="00707F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BC8D70A" w14:textId="77777777" w:rsidR="005650D8" w:rsidRDefault="005650D8" w:rsidP="00707FA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5675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5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" fillcolor="black [3213]" strokeweight=".5pt">
                <v:textbox>
                  <w:txbxContent>
                    <w:p w14:paraId="46A0EC8F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&lt;iostream&gt;</w:t>
                      </w:r>
                    </w:p>
                    <w:p w14:paraId="26A003CA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&lt;random&gt;</w:t>
                      </w:r>
                    </w:p>
                    <w:p w14:paraId="63BE2E0E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1F9A87B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// get random value of type T (can be any type) between given values inclusive</w:t>
                      </w:r>
                    </w:p>
                    <w:p w14:paraId="31C11E8C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template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&lt;</w:t>
                      </w: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typename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&gt;</w:t>
                      </w:r>
                    </w:p>
                    <w:p w14:paraId="58BDAC9C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getRandom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minInc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maxInc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7F93CF02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647986F8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random_device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rd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// get a random device</w:t>
                      </w:r>
                    </w:p>
                    <w:p w14:paraId="253BD30E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mt19937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gen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r w:rsidRPr="00707FA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rd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());</w:t>
                      </w: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using a random engine</w:t>
                      </w:r>
                    </w:p>
                    <w:p w14:paraId="031C7657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"uniform_int_distribution" used to remove random bias</w:t>
                      </w:r>
                    </w:p>
                    <w:p w14:paraId="75F48832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uniform_int_distribution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&lt;&gt; </w:t>
                      </w:r>
                      <w:r w:rsidRPr="00707FA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distrib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minInc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maxInc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</w:p>
                    <w:p w14:paraId="4119E6E5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return the number</w:t>
                      </w:r>
                    </w:p>
                    <w:p w14:paraId="19BBABD9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distrib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gen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</w:p>
                    <w:p w14:paraId="4FBC5057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0662EF67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C86F512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main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</w:t>
                      </w:r>
                    </w:p>
                    <w:p w14:paraId="0074854A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112A21E1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variables</w:t>
                      </w:r>
                    </w:p>
                    <w:p w14:paraId="18627ED9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size_t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guess_counter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size_t is commonly used for counters in cpp</w:t>
                      </w:r>
                    </w:p>
                    <w:p w14:paraId="15A8FC1A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unsigned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getRandom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&lt;</w:t>
                      </w: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&gt;(</w:t>
                      </w:r>
                      <w:r w:rsidRPr="00707FA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707FA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10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not negative; &lt;int&gt; is not required but used to emphasize that template function is used</w:t>
                      </w:r>
                    </w:p>
                    <w:p w14:paraId="0EDC2231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unsigned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not negative</w:t>
                      </w:r>
                    </w:p>
                    <w:p w14:paraId="2E185821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76F9AD29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MAIN LOOP</w:t>
                      </w:r>
                    </w:p>
                    <w:p w14:paraId="6374E4CF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"I have chosen a number between 1 and 10. Try to guess it.</w:t>
                      </w:r>
                      <w:r w:rsidRPr="00707FA1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\n\n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</w:p>
                    <w:p w14:paraId="167AB271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do</w:t>
                      </w: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do while is used to intialize the guess of user</w:t>
                      </w:r>
                    </w:p>
                    <w:p w14:paraId="7C1C5956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669C3299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"Your guess: "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</w:p>
                    <w:p w14:paraId="114E0940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&gt;&gt;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</w:p>
                    <w:p w14:paraId="79C5A4C7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    // newline by using pressing enter</w:t>
                      </w:r>
                    </w:p>
                    <w:p w14:paraId="2E4F5FE7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361EF344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    // increase stored guess counter</w:t>
                      </w:r>
                    </w:p>
                    <w:p w14:paraId="5C674314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guess_counter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++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</w:p>
                    <w:p w14:paraId="00854C22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4C65D1E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    // if guessed correctly then print and exit</w:t>
                      </w:r>
                    </w:p>
                    <w:p w14:paraId="18EEF42F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707FA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==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221A7B77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{</w:t>
                      </w:r>
                    </w:p>
                    <w:p w14:paraId="6CFF51E4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707FA1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\n\n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That's right! You guessed it. </w:t>
                      </w:r>
                      <w:r w:rsidRPr="00707FA1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</w:p>
                    <w:p w14:paraId="19F58F3B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"It only took you "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guess_counter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 tries.</w:t>
                      </w:r>
                      <w:r w:rsidRPr="00707FA1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</w:p>
                    <w:p w14:paraId="7C847BCF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    </w:t>
                      </w:r>
                      <w:r w:rsidRPr="00707FA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break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</w:p>
                    <w:p w14:paraId="018EA8F1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}</w:t>
                      </w:r>
                    </w:p>
                    <w:p w14:paraId="58F3D8E0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DD3F37A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    // if not executed -&gt; guess is wrong</w:t>
                      </w:r>
                    </w:p>
                    <w:p w14:paraId="6730560D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707FA1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That is incorrect! Guess Again.</w:t>
                      </w:r>
                      <w:r w:rsidRPr="00707FA1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r w:rsidRPr="00707FA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</w:p>
                    <w:p w14:paraId="44621C8B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 </w:t>
                      </w:r>
                      <w:r w:rsidRPr="00707FA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while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!=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</w:p>
                    <w:p w14:paraId="02EDE8F3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7C0E6DB1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ignoring previous input</w:t>
                      </w:r>
                    </w:p>
                    <w:p w14:paraId="50932114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707FA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ignore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();</w:t>
                      </w:r>
                    </w:p>
                    <w:p w14:paraId="3768DDC0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707FA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707FA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();</w:t>
                      </w:r>
                    </w:p>
                    <w:p w14:paraId="4D0FCE4A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707FA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707FA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</w:p>
                    <w:p w14:paraId="7269C7EB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707FA1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5F2776CF" w14:textId="77777777" w:rsidR="00707FA1" w:rsidRPr="00707FA1" w:rsidRDefault="00707FA1" w:rsidP="00707F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0BC8D70A" w14:textId="77777777" w:rsidR="005650D8" w:rsidRDefault="005650D8" w:rsidP="00707FA1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7E7DCF" w14:textId="4361C55D" w:rsidR="00D001FA" w:rsidRDefault="00D001FA" w:rsidP="00D001FA">
      <w:pPr>
        <w:pStyle w:val="Heading2"/>
      </w:pPr>
      <w:r>
        <w:lastRenderedPageBreak/>
        <w:t>OUTPUT</w:t>
      </w:r>
    </w:p>
    <w:p w14:paraId="7BF39FEF" w14:textId="31953272" w:rsidR="00CC11DE" w:rsidRPr="00CC11DE" w:rsidRDefault="00AB6AEC" w:rsidP="00CC11DE">
      <w:pPr>
        <w:rPr>
          <w:lang w:eastAsia="en-US"/>
        </w:rPr>
      </w:pPr>
      <w:r w:rsidRPr="00AB6AEC">
        <w:rPr>
          <w:noProof/>
          <w:lang w:eastAsia="en-US"/>
        </w:rPr>
        <w:drawing>
          <wp:inline distT="0" distB="0" distL="0" distR="0" wp14:anchorId="43BD022D" wp14:editId="0C9053F0">
            <wp:extent cx="5942965" cy="1828800"/>
            <wp:effectExtent l="0" t="0" r="635" b="0"/>
            <wp:docPr id="88719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98889" name=""/>
                    <pic:cNvPicPr/>
                  </pic:nvPicPr>
                  <pic:blipFill rotWithShape="1">
                    <a:blip r:embed="rId8"/>
                    <a:srcRect l="1" t="-4549" r="27690" b="-4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71" cy="1863359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CA6DA" w14:textId="77777777" w:rsidR="00E26677" w:rsidRDefault="00E26677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07526D63" w14:textId="247E72F3" w:rsidR="00D63E8B" w:rsidRDefault="00D63E8B" w:rsidP="00D001FA">
      <w:pPr>
        <w:pStyle w:val="Heading1"/>
      </w:pPr>
      <w:r w:rsidRPr="00D63E8B">
        <w:lastRenderedPageBreak/>
        <w:t>Task 2 [CLO 2]: Computing Harmonic Mean</w:t>
      </w:r>
    </w:p>
    <w:p w14:paraId="7DB9F1A9" w14:textId="77777777" w:rsidR="00D001FA" w:rsidRDefault="00D001FA" w:rsidP="00D001FA">
      <w:pPr>
        <w:pStyle w:val="Heading2"/>
      </w:pPr>
      <w:r>
        <w:t>CODE</w:t>
      </w:r>
    </w:p>
    <w:p w14:paraId="64DE45D4" w14:textId="49F807B3" w:rsidR="00C111DE" w:rsidRDefault="00F86078" w:rsidP="00C111DE">
      <w:r>
        <w:rPr>
          <w:noProof/>
        </w:rPr>
        <mc:AlternateContent>
          <mc:Choice Requires="wps">
            <w:drawing>
              <wp:inline distT="0" distB="0" distL="0" distR="0" wp14:anchorId="657FBE4D" wp14:editId="70C6DD1D">
                <wp:extent cx="5943600" cy="5039140"/>
                <wp:effectExtent l="0" t="0" r="12700" b="15875"/>
                <wp:docPr id="1103579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039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5ADB7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&lt;iostream&gt;</w:t>
                            </w:r>
                          </w:p>
                          <w:p w14:paraId="5AF648C1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551F6F2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main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247B6BCC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2DE32855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E8F19B2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using double for more accuracy</w:t>
                            </w:r>
                          </w:p>
                          <w:p w14:paraId="52D9B32E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result_numerator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0.f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4BBCCBF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result_denominator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0.f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3AA777B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2DB67716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"Enter the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amount</w:t>
                            </w:r>
                            <w:proofErr w:type="gramEnd"/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 of inputs: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C0352D2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&gt;&gt;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n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68D153C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newline by user pressing enter</w:t>
                            </w:r>
                          </w:p>
                          <w:p w14:paraId="5D747B8E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58B4F1D7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result_numerator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n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0AEBD97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AAC26B1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take `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input_n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` values from user</w:t>
                            </w:r>
                          </w:p>
                          <w:p w14:paraId="79553029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counter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4258942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do</w:t>
                            </w:r>
                          </w:p>
                          <w:p w14:paraId="3F0F8643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519E97A6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float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x_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C2C96F1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"Enter x"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counter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":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5A77B02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&gt;&gt;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x_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526E54C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    // newline by user pressing enter</w:t>
                            </w:r>
                          </w:p>
                          <w:p w14:paraId="20379231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EF025C4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result_denominator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+=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1.f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/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x_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DE57A04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counter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786AC91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while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counter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&lt;=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</w:t>
                            </w:r>
                            <w:proofErr w:type="spellEnd"/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64970A98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17E53D8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"Harmonic mean if your input numbers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is</w:t>
                            </w:r>
                            <w:proofErr w:type="gramEnd"/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 "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result_numerator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/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result_denominator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6634B27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A46EE2A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ignoring previous input</w:t>
                            </w:r>
                          </w:p>
                          <w:p w14:paraId="2E2B7050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3808999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111D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052B98F0" w14:textId="77777777" w:rsidR="00C111DE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111D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30BA0E8" w14:textId="1A17989D" w:rsidR="00F86078" w:rsidRPr="00C111DE" w:rsidRDefault="00C111DE" w:rsidP="00C111D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111D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7FBE4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68pt;height:39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" fillcolor="black [3213]" strokeweight=".5pt">
                <v:textbox>
                  <w:txbxContent>
                    <w:p w14:paraId="7D55ADB7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C111D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&lt;iostream&gt;</w:t>
                      </w:r>
                    </w:p>
                    <w:p w14:paraId="5AF648C1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3551F6F2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main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247B6BCC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2DE32855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111D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E8F19B2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using double for more accuracy</w:t>
                      </w:r>
                    </w:p>
                    <w:p w14:paraId="52D9B32E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111D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result_numerator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0.f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4BBCCBF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111D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result_denominator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0.f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3AA777B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2DB67716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"Enter the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amount</w:t>
                      </w:r>
                      <w:proofErr w:type="gramEnd"/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 of inputs: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C0352D2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&gt;&gt;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n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68D153C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newline by user pressing enter</w:t>
                      </w:r>
                    </w:p>
                    <w:p w14:paraId="5D747B8E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58B4F1D7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result_numerator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n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0AEBD97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3AAC26B1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take `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input_n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` values from user</w:t>
                      </w:r>
                    </w:p>
                    <w:p w14:paraId="79553029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111D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counter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4258942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111D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do</w:t>
                      </w:r>
                    </w:p>
                    <w:p w14:paraId="3F0F8643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519E97A6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C111D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float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x_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C2C96F1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"Enter x"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counter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":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5A77B02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&gt;&gt;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x_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526E54C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    // newline by user pressing enter</w:t>
                      </w:r>
                    </w:p>
                    <w:p w14:paraId="20379231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0EF025C4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result_denominator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+=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1.f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/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x_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DE57A04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counter</w:t>
                      </w:r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+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+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786AC91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 </w:t>
                      </w:r>
                      <w:r w:rsidRPr="00C111D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while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counter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&lt;=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</w:t>
                      </w:r>
                      <w:proofErr w:type="spellEnd"/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64970A98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17E53D8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"Harmonic mean if your input numbers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is</w:t>
                      </w:r>
                      <w:proofErr w:type="gramEnd"/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 "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result_numerator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/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result_denominator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111D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6634B27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A46EE2A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ignoring previous input</w:t>
                      </w:r>
                    </w:p>
                    <w:p w14:paraId="2E2B7050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53808999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C111D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C111D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</w:t>
                      </w:r>
                      <w:proofErr w:type="spellEnd"/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();</w:t>
                      </w:r>
                      <w:proofErr w:type="gramEnd"/>
                    </w:p>
                    <w:p w14:paraId="052B98F0" w14:textId="77777777" w:rsidR="00C111DE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111D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111D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30BA0E8" w14:textId="1A17989D" w:rsidR="00F86078" w:rsidRPr="00C111DE" w:rsidRDefault="00C111DE" w:rsidP="00C111D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111D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029926" w14:textId="7A2803D4" w:rsidR="00D001FA" w:rsidRDefault="00D001FA" w:rsidP="00C111DE">
      <w:pPr>
        <w:pStyle w:val="Heading2"/>
      </w:pPr>
      <w:r>
        <w:lastRenderedPageBreak/>
        <w:t>OUTPUT</w:t>
      </w:r>
    </w:p>
    <w:p w14:paraId="3C8E98EE" w14:textId="2F14F18A" w:rsidR="00333485" w:rsidRPr="00333485" w:rsidRDefault="00333485" w:rsidP="00333485">
      <w:pPr>
        <w:rPr>
          <w:lang w:eastAsia="en-US"/>
        </w:rPr>
      </w:pPr>
      <w:r w:rsidRPr="00333485">
        <w:rPr>
          <w:lang w:eastAsia="en-US"/>
        </w:rPr>
        <w:drawing>
          <wp:inline distT="0" distB="0" distL="0" distR="0" wp14:anchorId="51830E74" wp14:editId="025EE542">
            <wp:extent cx="5943600" cy="3383280"/>
            <wp:effectExtent l="0" t="0" r="0" b="0"/>
            <wp:docPr id="122494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40614" name="Picture 1"/>
                    <pic:cNvPicPr/>
                  </pic:nvPicPr>
                  <pic:blipFill rotWithShape="1">
                    <a:blip r:embed="rId9"/>
                    <a:srcRect t="-2524" b="-2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E0DFD" w14:textId="77777777" w:rsidR="009E4764" w:rsidRDefault="009E476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260426D5" w14:textId="0FC72B1F" w:rsidR="00D63E8B" w:rsidRDefault="00D63E8B" w:rsidP="00D001FA">
      <w:pPr>
        <w:pStyle w:val="Heading1"/>
      </w:pPr>
      <w:r w:rsidRPr="00D63E8B">
        <w:lastRenderedPageBreak/>
        <w:t>Task 3 [CLO 3]</w:t>
      </w:r>
      <w:r>
        <w:t xml:space="preserve"> Factorial</w:t>
      </w:r>
      <w:r w:rsidRPr="00D63E8B">
        <w:t>:</w:t>
      </w:r>
    </w:p>
    <w:p w14:paraId="05893477" w14:textId="77777777" w:rsidR="00D001FA" w:rsidRDefault="00D001FA" w:rsidP="00D001FA">
      <w:pPr>
        <w:pStyle w:val="Heading2"/>
      </w:pPr>
      <w:r>
        <w:t>CODE</w:t>
      </w:r>
    </w:p>
    <w:p w14:paraId="12312599" w14:textId="1E034D75" w:rsidR="009E4764" w:rsidRPr="009E4764" w:rsidRDefault="009E4764" w:rsidP="009E4764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FBF3114" wp14:editId="1E1CF3DD">
                <wp:extent cx="5943600" cy="3826566"/>
                <wp:effectExtent l="0" t="0" r="12700" b="8890"/>
                <wp:docPr id="1823223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265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BF1F3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&lt;iostream&gt;</w:t>
                            </w:r>
                          </w:p>
                          <w:p w14:paraId="4C7DC401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FD53435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main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01408091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2290EDB4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CFBE09E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factorial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intializing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to 1 instead of 0</w:t>
                            </w:r>
                          </w:p>
                          <w:p w14:paraId="55E4E4A7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4924B54B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"Input a number to find factorial of: 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04BDF95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&gt;&gt;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n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9CD08BC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newline by user pressing enter</w:t>
                            </w:r>
                          </w:p>
                          <w:p w14:paraId="69D4D136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246AF84F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if user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user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inputs 0 program doesn't run and returns stored value of `factorial`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i.e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1</w:t>
                            </w:r>
                          </w:p>
                          <w:p w14:paraId="36C4B38F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start from 1 and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multulpy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all numbers till `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input_n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`; store result in `factorial`</w:t>
                            </w:r>
                          </w:p>
                          <w:p w14:paraId="33294C04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for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&lt;=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++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525611D7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4AF73D85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factorial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*=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9FFFE0C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3CC1C6F6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70FA9279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"Factorial of "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input_n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 is "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factorial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7D21442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15FFBD3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ignoring previous input</w:t>
                            </w:r>
                          </w:p>
                          <w:p w14:paraId="4A4C8AF2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757B2FB7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9E476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11E27C77" w14:textId="77777777" w:rsidR="009E4764" w:rsidRPr="009E4764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9E476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2B76087" w14:textId="70D72751" w:rsidR="009E4764" w:rsidRPr="00C111DE" w:rsidRDefault="009E4764" w:rsidP="009E4764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9E4764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BF3114" id="_x0000_s1028" type="#_x0000_t202" style="width:468pt;height:30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" fillcolor="black [3213]" strokeweight=".5pt">
                <v:textbox>
                  <w:txbxContent>
                    <w:p w14:paraId="30FBF1F3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9E476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&lt;iostream&gt;</w:t>
                      </w:r>
                    </w:p>
                    <w:p w14:paraId="4C7DC401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0FD53435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main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01408091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2290EDB4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9E476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CFBE09E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9E476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factorial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intializing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to 1 instead of 0</w:t>
                      </w:r>
                    </w:p>
                    <w:p w14:paraId="55E4E4A7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4924B54B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"Input a number to find factorial of: 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04BDF95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&gt;&gt;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n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19CD08BC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newline by user pressing enter</w:t>
                      </w:r>
                    </w:p>
                    <w:p w14:paraId="69D4D136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246AF84F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if user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user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inputs 0 program doesn't run and returns stored value of `factorial`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i.e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1</w:t>
                      </w:r>
                    </w:p>
                    <w:p w14:paraId="36C4B38F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start from 1 and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multulpy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all numbers till `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input_n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`; store result in `factorial`</w:t>
                      </w:r>
                    </w:p>
                    <w:p w14:paraId="33294C04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9E476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for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9E476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;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&lt;=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;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++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525611D7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4AF73D85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factorial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*=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9FFFE0C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3CC1C6F6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70FA9279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"Factorial of "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input_n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 is "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factorial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9E476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9E4764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7D21442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315FFBD3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ignoring previous input</w:t>
                      </w:r>
                    </w:p>
                    <w:p w14:paraId="4A4C8AF2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9E4764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757B2FB7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9E476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9E4764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</w:t>
                      </w:r>
                      <w:proofErr w:type="spellEnd"/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();</w:t>
                      </w:r>
                      <w:proofErr w:type="gramEnd"/>
                    </w:p>
                    <w:p w14:paraId="11E27C77" w14:textId="77777777" w:rsidR="009E4764" w:rsidRPr="009E4764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9E476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9E476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2B76087" w14:textId="70D72751" w:rsidR="009E4764" w:rsidRPr="00C111DE" w:rsidRDefault="009E4764" w:rsidP="009E4764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9E4764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F31C16" w14:textId="57C426EC" w:rsidR="00D001FA" w:rsidRDefault="00D001FA" w:rsidP="00D001FA">
      <w:pPr>
        <w:pStyle w:val="Heading2"/>
      </w:pPr>
      <w:r>
        <w:t>OUTPUT</w:t>
      </w:r>
    </w:p>
    <w:p w14:paraId="1B6C4EF7" w14:textId="6F6600A8" w:rsidR="00ED4FFD" w:rsidRPr="00ED4FFD" w:rsidRDefault="00772D62" w:rsidP="00ED4FFD">
      <w:pPr>
        <w:rPr>
          <w:lang w:eastAsia="en-US"/>
        </w:rPr>
      </w:pPr>
      <w:r w:rsidRPr="00ED4FFD">
        <w:rPr>
          <w:lang w:eastAsia="en-US"/>
        </w:rPr>
        <w:drawing>
          <wp:inline distT="0" distB="0" distL="0" distR="0" wp14:anchorId="6E964316" wp14:editId="33979871">
            <wp:extent cx="5943600" cy="1280160"/>
            <wp:effectExtent l="0" t="0" r="0" b="2540"/>
            <wp:docPr id="11789359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32576" name="Picture 1" descr="A screenshot of a computer program&#10;&#10;AI-generated content may be incorrect."/>
                    <pic:cNvPicPr/>
                  </pic:nvPicPr>
                  <pic:blipFill rotWithShape="1">
                    <a:blip r:embed="rId10"/>
                    <a:srcRect t="2951" b="35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67304" w14:textId="77777777" w:rsidR="00772D62" w:rsidRDefault="00772D62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43F87954" w14:textId="37341495" w:rsidR="00D63E8B" w:rsidRDefault="00D63E8B" w:rsidP="00D001FA">
      <w:pPr>
        <w:pStyle w:val="Heading1"/>
      </w:pPr>
      <w:r w:rsidRPr="00D63E8B">
        <w:lastRenderedPageBreak/>
        <w:t>Task 4 [CLO 3]</w:t>
      </w:r>
      <w:r>
        <w:t xml:space="preserve"> Find lowest priced item</w:t>
      </w:r>
      <w:r w:rsidRPr="00D63E8B">
        <w:t>:</w:t>
      </w:r>
    </w:p>
    <w:p w14:paraId="68A8E565" w14:textId="557ACE32" w:rsidR="0031408A" w:rsidRPr="0031408A" w:rsidRDefault="00D001FA" w:rsidP="0031408A">
      <w:pPr>
        <w:pStyle w:val="Heading2"/>
      </w:pPr>
      <w:r>
        <w:t>CODE</w:t>
      </w:r>
    </w:p>
    <w:p w14:paraId="76712787" w14:textId="5ADCD338" w:rsidR="0031408A" w:rsidRPr="0031408A" w:rsidRDefault="0031408A" w:rsidP="0031408A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D2AED08" wp14:editId="1968D782">
                <wp:extent cx="5943600" cy="7116418"/>
                <wp:effectExtent l="0" t="0" r="12700" b="8890"/>
                <wp:docPr id="6751875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1164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E93D8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&lt;iostream&gt;</w:t>
                            </w:r>
                          </w:p>
                          <w:p w14:paraId="2DBAA9F3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&lt;string&gt;</w:t>
                            </w:r>
                          </w:p>
                          <w:p w14:paraId="6D169901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&lt;limits&gt;</w:t>
                            </w:r>
                          </w:p>
                          <w:p w14:paraId="16F8B161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iomanip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5DB98D02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2637D77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main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2DD0FBBF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4556AD19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num_items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93B6256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string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lowest_name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638574E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float is not a simple type like int so we cannot just flip all bits to one, that is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NaN</w:t>
                            </w:r>
                            <w:proofErr w:type="spellEnd"/>
                          </w:p>
                          <w:p w14:paraId="1A7A31EA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lowest_price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numeric_limits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&gt;::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max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storing max value that can be stored in float</w:t>
                            </w:r>
                          </w:p>
                          <w:p w14:paraId="5CD9AB08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583479F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"Number of items to Enter: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85F5FF3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&gt;&gt;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num_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items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DF0C82A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93BD9C2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32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setfill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'-'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81DD3E5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B56F206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18FB75B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num_items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++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7179FC77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6FD75C56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string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name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3FE39DE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AFEBF68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A01D6BD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". Enter the Item Name: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3980853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ignoring previous input</w:t>
                            </w:r>
                          </w:p>
                          <w:p w14:paraId="4A840EB3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getline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name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734CBDC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getline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reads until newline from the given stream (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in this case) and stores it in the given strings</w:t>
                            </w:r>
                          </w:p>
                          <w:p w14:paraId="4F7D80CD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CC31610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". Enter the Item Price: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3321246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&gt;&gt;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2F3AC38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newline by user pressing enter</w:t>
                            </w:r>
                          </w:p>
                          <w:p w14:paraId="4922C14E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55E9976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compare</w:t>
                            </w:r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to already stored lowest value, if this is lower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then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update lowest</w:t>
                            </w:r>
                          </w:p>
                          <w:p w14:paraId="293232B0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no need to compare names</w:t>
                            </w:r>
                          </w:p>
                          <w:p w14:paraId="05CF5638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lowest_price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7E2B525F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5F03F0E9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lowest_name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name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53DF1CA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lowest_price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4718F60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33962A2C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2DC9AB9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spacer for next item</w:t>
                            </w:r>
                          </w:p>
                          <w:p w14:paraId="042882A7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128F32C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3B05A2CC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2432E58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32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setfill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'-'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655D5B0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5F3941B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"Name of lowest Item: 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lowest_name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C85C179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"Price of lowest Item: 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lowest_price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25C2DDA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6557D770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ignoring previous input</w:t>
                            </w:r>
                          </w:p>
                          <w:p w14:paraId="75F0DC52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4412090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31408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418B0802" w14:textId="77777777" w:rsidR="0031408A" w:rsidRP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31408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54352DC" w14:textId="7D976E71" w:rsidR="0031408A" w:rsidRDefault="0031408A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31408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070E5768" w14:textId="77777777" w:rsidR="00484061" w:rsidRPr="00484061" w:rsidRDefault="00484061" w:rsidP="0031408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AED08" id="_x0000_s1029" type="#_x0000_t202" style="width:468pt;height:5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" fillcolor="black [3213]" strokeweight=".5pt">
                <v:textbox>
                  <w:txbxContent>
                    <w:p w14:paraId="5A3E93D8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31408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&lt;iostream&gt;</w:t>
                      </w:r>
                    </w:p>
                    <w:p w14:paraId="2DBAA9F3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31408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&lt;string&gt;</w:t>
                      </w:r>
                    </w:p>
                    <w:p w14:paraId="6D169901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31408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&lt;limits&gt;</w:t>
                      </w:r>
                    </w:p>
                    <w:p w14:paraId="16F8B161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31408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iomanip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5DB98D02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2637D77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main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2DD0FBBF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4556AD19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31408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num_items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93B6256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string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lowest_name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638574E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float is not a simple type like int so we cannot just flip all bits to one, that is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NaN</w:t>
                      </w:r>
                      <w:proofErr w:type="spellEnd"/>
                    </w:p>
                    <w:p w14:paraId="1A7A31EA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31408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lowest_price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numeric_limits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31408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&gt;::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max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storing max value that can be stored in float</w:t>
                      </w:r>
                    </w:p>
                    <w:p w14:paraId="5CD9AB08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583479F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"Number of items to Enter: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85F5FF3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&gt;&gt;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num_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items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DF0C82A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93BD9C2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setw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32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setfill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'-'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81DD3E5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B56F206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18FB75B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31408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31408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num_items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++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7179FC77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6FD75C56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string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name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3FE39DE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31408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AFEBF68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A01D6BD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". Enter the Item Name: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13980853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ignoring previous input</w:t>
                      </w:r>
                    </w:p>
                    <w:p w14:paraId="4A840EB3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getline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name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4734CBDC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getline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reads until newline from the given stream (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std::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cin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in this case) and stores it in the given strings</w:t>
                      </w:r>
                    </w:p>
                    <w:p w14:paraId="4F7D80CD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CC31610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". Enter the Item Price: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3321246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&gt;&gt;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2F3AC38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newline by user pressing enter</w:t>
                      </w:r>
                    </w:p>
                    <w:p w14:paraId="4922C14E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55E9976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compare</w:t>
                      </w:r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to already stored lowest value, if this is lower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then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update lowest</w:t>
                      </w:r>
                    </w:p>
                    <w:p w14:paraId="293232B0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no need to compare names</w:t>
                      </w:r>
                    </w:p>
                    <w:p w14:paraId="05CF5638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31408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lowest_price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7E2B525F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5F03F0E9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lowest_name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name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53DF1CA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lowest_price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4718F60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33962A2C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2DC9AB9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spacer for next item</w:t>
                      </w:r>
                    </w:p>
                    <w:p w14:paraId="042882A7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128F32C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3B05A2CC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2432E58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setw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32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setfill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'-'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4655D5B0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5F3941B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"Name of lowest Item: 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lowest_name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4C85C179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"Price of lowest Item: 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lowest_price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425C2DDA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6557D770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ignoring previous input</w:t>
                      </w:r>
                    </w:p>
                    <w:p w14:paraId="75F0DC52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34412090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31408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31408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</w:t>
                      </w:r>
                      <w:proofErr w:type="spellEnd"/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  <w:proofErr w:type="gramEnd"/>
                    </w:p>
                    <w:p w14:paraId="418B0802" w14:textId="77777777" w:rsidR="0031408A" w:rsidRP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31408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31408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54352DC" w14:textId="7D976E71" w:rsidR="0031408A" w:rsidRDefault="0031408A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31408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070E5768" w14:textId="77777777" w:rsidR="00484061" w:rsidRPr="00484061" w:rsidRDefault="00484061" w:rsidP="0031408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92C163" w14:textId="32C171DB" w:rsidR="00D001FA" w:rsidRDefault="00D001FA" w:rsidP="00D001FA">
      <w:pPr>
        <w:pStyle w:val="Heading2"/>
      </w:pPr>
      <w:r>
        <w:lastRenderedPageBreak/>
        <w:t>OUTPUT</w:t>
      </w:r>
    </w:p>
    <w:p w14:paraId="36EBE633" w14:textId="007F1D57" w:rsidR="00484061" w:rsidRPr="00484061" w:rsidRDefault="00E2172B" w:rsidP="00484061">
      <w:pPr>
        <w:rPr>
          <w:lang w:eastAsia="en-US"/>
        </w:rPr>
      </w:pPr>
      <w:r w:rsidRPr="00E2172B">
        <w:rPr>
          <w:lang w:eastAsia="en-US"/>
        </w:rPr>
        <w:drawing>
          <wp:inline distT="0" distB="0" distL="0" distR="0" wp14:anchorId="27953706" wp14:editId="38889618">
            <wp:extent cx="5943600" cy="2926080"/>
            <wp:effectExtent l="0" t="0" r="0" b="0"/>
            <wp:docPr id="121276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66982" name=""/>
                    <pic:cNvPicPr/>
                  </pic:nvPicPr>
                  <pic:blipFill rotWithShape="1">
                    <a:blip r:embed="rId11"/>
                    <a:srcRect l="-769" t="-2364" r="769" b="-2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061" w:rsidRPr="00484061" w:rsidSect="00226A0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F34A5" w14:textId="77777777" w:rsidR="00995B82" w:rsidRDefault="00995B82" w:rsidP="00D47962">
      <w:pPr>
        <w:spacing w:after="0" w:line="240" w:lineRule="auto"/>
      </w:pPr>
      <w:r>
        <w:separator/>
      </w:r>
    </w:p>
  </w:endnote>
  <w:endnote w:type="continuationSeparator" w:id="0">
    <w:p w14:paraId="7492321D" w14:textId="77777777" w:rsidR="00995B82" w:rsidRDefault="00995B82" w:rsidP="00D4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33324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3CCCDA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3D8BAE72" w14:textId="77777777" w:rsidR="00D47962" w:rsidRDefault="00D47962" w:rsidP="00226A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844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4CAC5F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7D7D13" w14:textId="77777777" w:rsidR="00D47962" w:rsidRDefault="00226A0D" w:rsidP="00226A0D">
    <w:pPr>
      <w:ind w:right="360"/>
    </w:pPr>
    <w:hyperlink r:id="rId1" w:history="1">
      <w:r w:rsidRPr="00636010">
        <w:rPr>
          <w:rStyle w:val="Hyperlink"/>
        </w:rPr>
        <w:t>mmujtaba.bese25seecs@seecs.edu.pk</w:t>
      </w:r>
    </w:hyperlink>
    <w:r>
      <w:t xml:space="preserve"> </w:t>
    </w:r>
    <w:r w:rsidR="00D47962">
      <w:ptab w:relativeTo="margin" w:alignment="right" w:leader="none"/>
    </w:r>
    <w:r w:rsidR="00D4796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17447" w14:textId="77777777" w:rsidR="00995B82" w:rsidRDefault="00995B82" w:rsidP="00D47962">
      <w:pPr>
        <w:spacing w:after="0" w:line="240" w:lineRule="auto"/>
      </w:pPr>
      <w:r>
        <w:separator/>
      </w:r>
    </w:p>
  </w:footnote>
  <w:footnote w:type="continuationSeparator" w:id="0">
    <w:p w14:paraId="167B6C24" w14:textId="77777777" w:rsidR="00995B82" w:rsidRDefault="00995B82" w:rsidP="00D47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8B"/>
    <w:rsid w:val="00223231"/>
    <w:rsid w:val="00226A0D"/>
    <w:rsid w:val="0031408A"/>
    <w:rsid w:val="00333485"/>
    <w:rsid w:val="00336248"/>
    <w:rsid w:val="00374925"/>
    <w:rsid w:val="003C167D"/>
    <w:rsid w:val="00484061"/>
    <w:rsid w:val="005650D8"/>
    <w:rsid w:val="006B3D43"/>
    <w:rsid w:val="00707FA1"/>
    <w:rsid w:val="00772D62"/>
    <w:rsid w:val="00875BC3"/>
    <w:rsid w:val="00995B82"/>
    <w:rsid w:val="009E4764"/>
    <w:rsid w:val="00AB6AEC"/>
    <w:rsid w:val="00C111DE"/>
    <w:rsid w:val="00CC11DE"/>
    <w:rsid w:val="00D001FA"/>
    <w:rsid w:val="00D1336D"/>
    <w:rsid w:val="00D268EA"/>
    <w:rsid w:val="00D47962"/>
    <w:rsid w:val="00D62376"/>
    <w:rsid w:val="00D63E8B"/>
    <w:rsid w:val="00D82CDB"/>
    <w:rsid w:val="00DA430A"/>
    <w:rsid w:val="00E2172B"/>
    <w:rsid w:val="00E26677"/>
    <w:rsid w:val="00ED4FFD"/>
    <w:rsid w:val="00F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1361"/>
  <w15:chartTrackingRefBased/>
  <w15:docId w15:val="{4D92F6E9-EA55-7848-BE3D-1EB72E8C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96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9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6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62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7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962"/>
    <w:rPr>
      <w:color w:val="467886"/>
      <w:u w:val="single"/>
    </w:rPr>
  </w:style>
  <w:style w:type="character" w:styleId="Strong">
    <w:name w:val="Strong"/>
    <w:basedOn w:val="DefaultParagraphFont"/>
    <w:uiPriority w:val="22"/>
    <w:qFormat/>
    <w:rsid w:val="00D47962"/>
    <w:rPr>
      <w:b/>
      <w:bCs/>
    </w:rPr>
  </w:style>
  <w:style w:type="table" w:styleId="GridTable4-Accent1">
    <w:name w:val="Grid Table 4 Accent 1"/>
    <w:basedOn w:val="TableNormal"/>
    <w:uiPriority w:val="49"/>
    <w:rsid w:val="00D47962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796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62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62"/>
    <w:rPr>
      <w:rFonts w:eastAsiaTheme="minorEastAsia"/>
      <w:kern w:val="0"/>
      <w:lang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2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mmujtaba.bese25seecs@seecs.edu.pk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ujtaba.bese25seecs@seecs.edu.p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bscure/Library/Group%20Containers/UBF8T346G9.Office/User%20Content.localized/Templates.localized/template_a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template_a1.dotx</Template>
  <TotalTime>23</TotalTime>
  <Pages>8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Obscure</dc:creator>
  <cp:keywords/>
  <dc:description/>
  <cp:lastModifiedBy>Muhammad Mujtaba</cp:lastModifiedBy>
  <cp:revision>23</cp:revision>
  <dcterms:created xsi:type="dcterms:W3CDTF">2025-10-06T07:58:00Z</dcterms:created>
  <dcterms:modified xsi:type="dcterms:W3CDTF">2025-10-06T11:38:00Z</dcterms:modified>
</cp:coreProperties>
</file>