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0CAEF" w14:textId="77777777" w:rsidR="00D47962" w:rsidRDefault="00D47962" w:rsidP="00D47962">
      <w:pPr>
        <w:jc w:val="center"/>
      </w:pPr>
      <w:r>
        <w:rPr>
          <w:noProof/>
        </w:rPr>
        <w:drawing>
          <wp:inline distT="0" distB="0" distL="0" distR="0" wp14:anchorId="02A4E664" wp14:editId="0B274D3E">
            <wp:extent cx="1143000" cy="1143000"/>
            <wp:effectExtent l="0" t="0" r="0" b="0"/>
            <wp:docPr id="1619331001" name="Picture 161933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F821" w14:textId="77777777" w:rsidR="00D47962" w:rsidRDefault="00D47962" w:rsidP="00D47962">
      <w:pPr>
        <w:jc w:val="center"/>
      </w:pPr>
    </w:p>
    <w:p w14:paraId="385D0ADE" w14:textId="7E2C9F6A" w:rsidR="00D47962" w:rsidRDefault="009F5F48" w:rsidP="00D47962">
      <w:pPr>
        <w:pStyle w:val="Title"/>
        <w:jc w:val="center"/>
      </w:pPr>
      <w:r>
        <w:t>Lab 05</w:t>
      </w:r>
    </w:p>
    <w:p w14:paraId="3770735D" w14:textId="3C756CF1" w:rsidR="00D47962" w:rsidRPr="009F5F48" w:rsidRDefault="009F5F48" w:rsidP="009F5F48">
      <w:pPr>
        <w:jc w:val="center"/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</w:pPr>
      <w:r w:rsidRPr="009F5F48"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  <w:t xml:space="preserve">Nested Loops and Control Flow using ‘break’ and </w:t>
      </w:r>
      <w:r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  <w:t>‘</w:t>
      </w:r>
      <w:r w:rsidRPr="009F5F48"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  <w:t>continue’</w:t>
      </w:r>
    </w:p>
    <w:p w14:paraId="70068861" w14:textId="77777777" w:rsidR="00D47962" w:rsidRDefault="00D47962" w:rsidP="00D47962">
      <w:pPr>
        <w:jc w:val="center"/>
      </w:pPr>
    </w:p>
    <w:p w14:paraId="45AAEA06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Muhammad Mujtaba</w:t>
      </w:r>
    </w:p>
    <w:p w14:paraId="48E0BA87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CMD ID: 540040</w:t>
      </w:r>
    </w:p>
    <w:p w14:paraId="7060986B" w14:textId="77777777" w:rsidR="00D47962" w:rsidRDefault="00D47962" w:rsidP="00D47962">
      <w:pPr>
        <w:jc w:val="center"/>
      </w:pPr>
      <w:hyperlink r:id="rId9" w:history="1">
        <w:r w:rsidRPr="00636010">
          <w:rPr>
            <w:rStyle w:val="Hyperlink"/>
          </w:rPr>
          <w:t>mmujtaba.bese25seecs@seecs.edu.pk</w:t>
        </w:r>
      </w:hyperlink>
      <w:r>
        <w:t xml:space="preserve"> </w:t>
      </w:r>
    </w:p>
    <w:p w14:paraId="44C436BC" w14:textId="77777777" w:rsidR="00D47962" w:rsidRDefault="00D47962" w:rsidP="00D47962">
      <w:pPr>
        <w:jc w:val="center"/>
      </w:pPr>
    </w:p>
    <w:p w14:paraId="3674997F" w14:textId="77777777" w:rsidR="00D47962" w:rsidRDefault="00D47962" w:rsidP="00D47962">
      <w:pPr>
        <w:pStyle w:val="Subtitle"/>
        <w:jc w:val="center"/>
      </w:pPr>
    </w:p>
    <w:p w14:paraId="323176C1" w14:textId="77777777" w:rsidR="00D47962" w:rsidRDefault="00D47962" w:rsidP="00D47962">
      <w:pPr>
        <w:pStyle w:val="Subtitle"/>
        <w:jc w:val="center"/>
      </w:pPr>
    </w:p>
    <w:p w14:paraId="2EA586E2" w14:textId="77777777" w:rsidR="00D47962" w:rsidRDefault="00D47962" w:rsidP="00D47962">
      <w:pPr>
        <w:jc w:val="center"/>
      </w:pPr>
    </w:p>
    <w:p w14:paraId="1F344B7E" w14:textId="77777777" w:rsidR="00D47962" w:rsidRDefault="00D47962" w:rsidP="00D47962">
      <w:pPr>
        <w:jc w:val="center"/>
      </w:pPr>
    </w:p>
    <w:p w14:paraId="3440EDE0" w14:textId="77777777" w:rsidR="00D47962" w:rsidRDefault="00D47962" w:rsidP="00D47962">
      <w:pPr>
        <w:jc w:val="center"/>
      </w:pPr>
    </w:p>
    <w:p w14:paraId="39F280B1" w14:textId="77777777" w:rsidR="00D47962" w:rsidRDefault="00D47962" w:rsidP="00D47962">
      <w:pPr>
        <w:jc w:val="center"/>
      </w:pPr>
    </w:p>
    <w:p w14:paraId="273FE9BC" w14:textId="77777777" w:rsidR="00336248" w:rsidRDefault="00336248" w:rsidP="00D47962">
      <w:pPr>
        <w:jc w:val="center"/>
      </w:pPr>
    </w:p>
    <w:p w14:paraId="59F68632" w14:textId="77777777" w:rsidR="00336248" w:rsidRDefault="00336248" w:rsidP="00D47962">
      <w:pPr>
        <w:jc w:val="center"/>
      </w:pPr>
    </w:p>
    <w:p w14:paraId="61870F25" w14:textId="77777777" w:rsidR="00336248" w:rsidRDefault="00336248" w:rsidP="00D47962">
      <w:pPr>
        <w:jc w:val="center"/>
      </w:pPr>
    </w:p>
    <w:p w14:paraId="228E6D8E" w14:textId="77777777" w:rsidR="009F5F48" w:rsidRDefault="009F5F48" w:rsidP="00D47962">
      <w:pPr>
        <w:jc w:val="center"/>
      </w:pPr>
    </w:p>
    <w:p w14:paraId="155CD643" w14:textId="77777777" w:rsidR="00D47962" w:rsidRDefault="00D47962" w:rsidP="00D47962">
      <w:pPr>
        <w:jc w:val="center"/>
      </w:pPr>
    </w:p>
    <w:p w14:paraId="25947752" w14:textId="77777777" w:rsidR="00D47962" w:rsidRDefault="00D47962" w:rsidP="00D47962">
      <w:pPr>
        <w:pStyle w:val="Subtitle"/>
        <w:jc w:val="center"/>
      </w:pPr>
      <w:r w:rsidRPr="1788D78F">
        <w:rPr>
          <w:b/>
          <w:bCs/>
        </w:rPr>
        <w:t xml:space="preserve">Class: </w:t>
      </w:r>
      <w:r>
        <w:t>BESE 16B</w:t>
      </w:r>
    </w:p>
    <w:p w14:paraId="73D6631B" w14:textId="7FE13EED" w:rsidR="00226A0D" w:rsidRDefault="00D47962" w:rsidP="009F5F48">
      <w:pPr>
        <w:pStyle w:val="Subtitle"/>
        <w:jc w:val="center"/>
      </w:pPr>
      <w:r w:rsidRPr="1788D78F">
        <w:rPr>
          <w:b/>
          <w:bCs/>
        </w:rPr>
        <w:t xml:space="preserve">Batch: </w:t>
      </w:r>
      <w:r>
        <w:t>2k25</w:t>
      </w:r>
    </w:p>
    <w:p w14:paraId="1E20EE09" w14:textId="2E9AF38A" w:rsidR="009F5F48" w:rsidRDefault="009F5F48" w:rsidP="009F5F48">
      <w:pPr>
        <w:pStyle w:val="Heading1"/>
      </w:pPr>
      <w:r w:rsidRPr="009F5F48">
        <w:lastRenderedPageBreak/>
        <w:t>Task 1 [CLO 1]:</w:t>
      </w:r>
    </w:p>
    <w:p w14:paraId="668FD410" w14:textId="6BBF1F06" w:rsidR="001E5AEB" w:rsidRDefault="001E5AEB" w:rsidP="009F5F48">
      <w:pPr>
        <w:pStyle w:val="Heading2"/>
      </w:pPr>
      <w:r>
        <w:t>CODE</w:t>
      </w:r>
      <w:r w:rsidR="002D55AF">
        <w:t>:</w:t>
      </w:r>
    </w:p>
    <w:p w14:paraId="4FCBEDFA" w14:textId="7169E0AD" w:rsidR="002D55AF" w:rsidRPr="002D55AF" w:rsidRDefault="002D55AF" w:rsidP="002D55AF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5DD3454" wp14:editId="4E42FCEF">
                <wp:extent cx="5943600" cy="3953510"/>
                <wp:effectExtent l="0" t="0" r="12700" b="8890"/>
                <wp:docPr id="19840247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9535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56862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#include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&lt;iostream&gt;</w:t>
                            </w:r>
                          </w:p>
                          <w:p w14:paraId="7C326C43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35703F6D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main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2E3E0075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{</w:t>
                            </w:r>
                          </w:p>
                          <w:p w14:paraId="1BA44366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min_x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7BA710E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max_x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68FE720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min_y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9A28394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max_y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A9E8D25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0F99B01E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for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min_x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&lt;=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max_x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++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1606230D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047B6D63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for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(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j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min_y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;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j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&lt;=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max_y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j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++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0E202345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01F5B94E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"("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", "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j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 xml:space="preserve">")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AD29165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0B20A20B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&lt;&lt;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7BA7D"/>
                                <w:sz w:val="18"/>
                                <w:szCs w:val="18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"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DF53C03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440C2BE3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21FC736A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6CE47C14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eastAsia="en-US"/>
                              </w:rPr>
                              <w:t>std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1E5AEB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cin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1478EB8D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   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eastAsia="en-US"/>
                              </w:rPr>
                              <w:t>return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1E5AE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0</w:t>
                            </w: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DF1436E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E5AEB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}</w:t>
                            </w:r>
                          </w:p>
                          <w:p w14:paraId="2BB4D08B" w14:textId="77777777" w:rsidR="002D55AF" w:rsidRPr="001E5AEB" w:rsidRDefault="002D55AF" w:rsidP="002D55AF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</w:p>
                          <w:p w14:paraId="52B12875" w14:textId="77777777" w:rsidR="002D55AF" w:rsidRDefault="002D55AF" w:rsidP="002D55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DD34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3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" fillcolor="black [3213]" strokeweight=".5pt">
                <v:textbox>
                  <w:txbxContent>
                    <w:p w14:paraId="5D756862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#include</w:t>
                      </w:r>
                      <w:r w:rsidRPr="001E5AE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&lt;iostream&gt;</w:t>
                      </w:r>
                    </w:p>
                    <w:p w14:paraId="7C326C43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35703F6D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main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2E3E0075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{</w:t>
                      </w:r>
                    </w:p>
                    <w:p w14:paraId="1BA44366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1E5AE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min_x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07BA710E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1E5AE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max_x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168FE720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1E5AE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min_y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29A28394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1E5AE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max_y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5A9E8D25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0F99B01E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1E5AE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for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1E5AE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min_x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;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&lt;=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max_x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;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++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1606230D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{</w:t>
                      </w:r>
                    </w:p>
                    <w:p w14:paraId="047B6D63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r w:rsidRPr="001E5AE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for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(</w:t>
                      </w:r>
                      <w:r w:rsidRPr="001E5AE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j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min_y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; </w:t>
                      </w:r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j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&lt;=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max_y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;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j</w:t>
                      </w:r>
                      <w:r w:rsidRPr="001E5AEB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++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0E202345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{</w:t>
                      </w:r>
                    </w:p>
                    <w:p w14:paraId="01F5B94E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"("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i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", "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j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 xml:space="preserve">")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4AD29165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}</w:t>
                      </w:r>
                    </w:p>
                    <w:p w14:paraId="0B20A20B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cout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&lt;&lt;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1E5AE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1E5AEB">
                        <w:rPr>
                          <w:rFonts w:ascii="Menlo" w:eastAsia="Times New Roman" w:hAnsi="Menlo" w:cs="Menlo"/>
                          <w:color w:val="D7BA7D"/>
                          <w:sz w:val="18"/>
                          <w:szCs w:val="18"/>
                          <w:lang w:eastAsia="en-US"/>
                        </w:rPr>
                        <w:t>\n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"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DF53C03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}</w:t>
                      </w:r>
                    </w:p>
                    <w:p w14:paraId="440C2BE3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21FC736A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6CE47C14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eastAsia="en-US"/>
                        </w:rPr>
                        <w:t>std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::</w:t>
                      </w:r>
                      <w:proofErr w:type="spellStart"/>
                      <w:r w:rsidRPr="001E5AEB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cin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.</w:t>
                      </w:r>
                      <w:r w:rsidRPr="001E5AEB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get</w:t>
                      </w:r>
                      <w:proofErr w:type="spellEnd"/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();</w:t>
                      </w:r>
                      <w:proofErr w:type="gramEnd"/>
                    </w:p>
                    <w:p w14:paraId="1478EB8D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   </w:t>
                      </w:r>
                      <w:r w:rsidRPr="001E5AEB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eastAsia="en-US"/>
                        </w:rPr>
                        <w:t>return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gramStart"/>
                      <w:r w:rsidRPr="001E5AE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0</w:t>
                      </w: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;</w:t>
                      </w:r>
                      <w:proofErr w:type="gramEnd"/>
                    </w:p>
                    <w:p w14:paraId="7DF1436E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E5AEB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}</w:t>
                      </w:r>
                    </w:p>
                    <w:p w14:paraId="2BB4D08B" w14:textId="77777777" w:rsidR="002D55AF" w:rsidRPr="001E5AEB" w:rsidRDefault="002D55AF" w:rsidP="002D55AF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</w:p>
                    <w:p w14:paraId="52B12875" w14:textId="77777777" w:rsidR="002D55AF" w:rsidRDefault="002D55AF" w:rsidP="002D55AF"/>
                  </w:txbxContent>
                </v:textbox>
                <w10:anchorlock/>
              </v:shape>
            </w:pict>
          </mc:Fallback>
        </mc:AlternateContent>
      </w:r>
    </w:p>
    <w:p w14:paraId="1EEC0976" w14:textId="5B8F0B1E" w:rsidR="009F5F48" w:rsidRDefault="009F5F48" w:rsidP="009F5F48">
      <w:pPr>
        <w:pStyle w:val="Heading2"/>
      </w:pPr>
      <w:r>
        <w:t>OUTPUT:</w:t>
      </w:r>
    </w:p>
    <w:p w14:paraId="76A94DEA" w14:textId="3B173C78" w:rsidR="00281679" w:rsidRPr="00281679" w:rsidRDefault="00B74B2D" w:rsidP="00281679">
      <w:pPr>
        <w:rPr>
          <w:lang w:eastAsia="en-US"/>
        </w:rPr>
      </w:pPr>
      <w:r w:rsidRPr="00B74B2D">
        <w:rPr>
          <w:noProof/>
          <w:lang w:eastAsia="en-US"/>
        </w:rPr>
        <w:drawing>
          <wp:inline distT="0" distB="0" distL="0" distR="0" wp14:anchorId="0577A40F" wp14:editId="7E00197F">
            <wp:extent cx="5943600" cy="1463040"/>
            <wp:effectExtent l="0" t="0" r="0" b="0"/>
            <wp:docPr id="7135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2382" name=""/>
                    <pic:cNvPicPr/>
                  </pic:nvPicPr>
                  <pic:blipFill rotWithShape="1">
                    <a:blip r:embed="rId10"/>
                    <a:srcRect b="4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A64B9" w14:textId="77777777" w:rsidR="00B93C7A" w:rsidRDefault="00B93C7A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0197BC6D" w14:textId="5A8000C5" w:rsidR="009F5F48" w:rsidRDefault="009F5F48" w:rsidP="009F5F48">
      <w:pPr>
        <w:pStyle w:val="Heading1"/>
      </w:pPr>
      <w:r w:rsidRPr="009F5F48">
        <w:lastRenderedPageBreak/>
        <w:t xml:space="preserve">Task </w:t>
      </w:r>
      <w:r>
        <w:t>2</w:t>
      </w:r>
      <w:r w:rsidRPr="009F5F48">
        <w:t xml:space="preserve"> [CLO 1]:</w:t>
      </w:r>
    </w:p>
    <w:p w14:paraId="352454D9" w14:textId="77777777" w:rsidR="009F5F48" w:rsidRDefault="009F5F48" w:rsidP="009F5F48">
      <w:pPr>
        <w:pStyle w:val="Heading2"/>
      </w:pPr>
      <w:r>
        <w:t>CODE:</w:t>
      </w:r>
    </w:p>
    <w:p w14:paraId="57120AA3" w14:textId="0716D86A" w:rsidR="004254E8" w:rsidRDefault="00B93C7A" w:rsidP="004254E8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2790AB1" wp14:editId="040953CC">
                <wp:extent cx="5943600" cy="7313789"/>
                <wp:effectExtent l="0" t="0" r="12700" b="14605"/>
                <wp:docPr id="1021807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3137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176C4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0985FD58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math.h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7454DF06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iomanip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76FCE30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E9DD144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// utility for printing spaces</w:t>
                            </w:r>
                          </w:p>
                          <w:p w14:paraId="6771FC3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inline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print_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spaces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debug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AE49927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4ED42D3B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`count + 1` is used as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sets the total width including the first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charcter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of next output field</w:t>
                            </w:r>
                          </w:p>
                          <w:p w14:paraId="3CD815E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setw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setfill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debug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?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'.'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 '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48CC7D0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67E668E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D52AE66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numberSquarePattern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7F9420B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pyramidPattern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067624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rightAlignedPyramidPattern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char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toPrint</w:t>
                            </w:r>
                            <w:proofErr w:type="spellEnd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9334106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rightTrianglePattern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E52523A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47296D1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B4BB68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42A6D78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----------------------------------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5A61DA6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numberSquarePattern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6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0CC1C1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----------------------------------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15F177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pyramidPattern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81514E4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----------------------------------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BCF39A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rightAlignedPyramidPattern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'3'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07E4B3A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----------------------------------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BCD200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rightTrianglePattern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6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751966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----------------------------------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0032D81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4F58A07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ignore previous input</w:t>
                            </w:r>
                          </w:p>
                          <w:p w14:paraId="7ABCF20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D9ECFD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10973868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45B9918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190CE0B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E16CD9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numberSquarePattern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BDACBC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43C8D05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size is the size of square</w:t>
                            </w:r>
                          </w:p>
                          <w:p w14:paraId="09EE3A4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33F96D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at every place inside the region "size x size"</w:t>
                            </w:r>
                          </w:p>
                          <w:p w14:paraId="098B2535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it only prints the character if it is at outer edge</w:t>
                            </w:r>
                          </w:p>
                          <w:p w14:paraId="3A1F06F8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35B3215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C9D2F3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652A084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88D8DC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0983CA6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// if first or last line, print all line</w:t>
                            </w:r>
                          </w:p>
                          <w:p w14:paraId="1FF9A2F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||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6EDE91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014383A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</w:p>
                          <w:p w14:paraId="12BDE23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{</w:t>
                            </w:r>
                          </w:p>
                          <w:p w14:paraId="199CF77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// if first or last item IN line, print "the number" otherwise print " "</w:t>
                            </w:r>
                          </w:p>
                          <w:p w14:paraId="35CF01C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||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184E05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19EBB9A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</w:p>
                          <w:p w14:paraId="018FC88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40DBF9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}</w:t>
                            </w:r>
                          </w:p>
                          <w:p w14:paraId="1E7C9D37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2DA80848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2528451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52AAE49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320B852A" w14:textId="77777777" w:rsidR="00B93C7A" w:rsidRPr="00B93C7A" w:rsidRDefault="00B93C7A" w:rsidP="00B93C7A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790AB1" id="_x0000_s1027" type="#_x0000_t202" style="width:468pt;height:5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" fillcolor="black [3213]" strokeweight=".5pt">
                <v:textbox>
                  <w:txbxContent>
                    <w:p w14:paraId="0A9176C4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0985FD58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math.h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7454DF06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iomanip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76FCE30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E9DD144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// utility for printing spaces</w:t>
                      </w:r>
                    </w:p>
                    <w:p w14:paraId="6771FC3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inline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print_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spaces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debug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AE49927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4ED42D3B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`count + 1` is used as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std::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setw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sets the total width including the first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charcter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of next output field</w:t>
                      </w:r>
                    </w:p>
                    <w:p w14:paraId="3CD815E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setw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setfill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debug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?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'.'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: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 '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48CC7D0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67E668E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D52AE66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numberSquarePattern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37F9420B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pyramidPattern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7067624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rightAlignedPyramidPattern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char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toPrint</w:t>
                      </w:r>
                      <w:proofErr w:type="spellEnd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49334106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rightTrianglePattern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4E52523A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47296D1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B4BB68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42A6D78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----------------------------------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5A61DA6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numberSquarePattern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6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20CC1C1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----------------------------------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15F177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pyramidPattern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481514E4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----------------------------------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BCF39A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rightAlignedPyramidPattern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'3'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07E4B3A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----------------------------------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BCD200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rightTrianglePattern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6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3751966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----------------------------------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0032D81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4F58A07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ignore previous input</w:t>
                      </w:r>
                    </w:p>
                    <w:p w14:paraId="7ABCF20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3D9ECFD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  <w:proofErr w:type="gramEnd"/>
                    </w:p>
                    <w:p w14:paraId="10973868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45B9918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190CE0B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E16CD9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numberSquarePattern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BDACBC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43C8D05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size is the size of square</w:t>
                      </w:r>
                    </w:p>
                    <w:p w14:paraId="09EE3A4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33F96D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at every place inside the region "size x size"</w:t>
                      </w:r>
                    </w:p>
                    <w:p w14:paraId="098B2535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it only prints the character if it is at outer edge</w:t>
                      </w:r>
                    </w:p>
                    <w:p w14:paraId="3A1F06F8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35B3215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C9D2F3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652A084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88D8DC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0983CA6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// if first or last line, print all line</w:t>
                      </w:r>
                    </w:p>
                    <w:p w14:paraId="1FF9A2F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||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6EDE91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014383A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</w:p>
                    <w:p w14:paraId="12BDE23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{</w:t>
                      </w:r>
                    </w:p>
                    <w:p w14:paraId="199CF77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    // if first or last item IN line, print "the number" otherwise print " "</w:t>
                      </w:r>
                    </w:p>
                    <w:p w14:paraId="35CF01C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||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184E05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19EBB9A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</w:p>
                    <w:p w14:paraId="018FC88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40DBF9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}</w:t>
                      </w:r>
                    </w:p>
                    <w:p w14:paraId="1E7C9D37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2DA80848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2528451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52AAE49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320B852A" w14:textId="77777777" w:rsidR="00B93C7A" w:rsidRPr="00B93C7A" w:rsidRDefault="00B93C7A" w:rsidP="00B93C7A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FDC0E0" w14:textId="666067E7" w:rsidR="00B93C7A" w:rsidRDefault="00B93C7A" w:rsidP="004254E8">
      <w:pPr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7F0706" wp14:editId="55269D28">
                <wp:extent cx="5943600" cy="8115300"/>
                <wp:effectExtent l="0" t="0" r="12700" b="12700"/>
                <wp:docPr id="1515107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11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80491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pyramidPattern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0663E1DB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40DC445B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is how many lines to print in vertical direction</w:t>
                            </w:r>
                          </w:p>
                          <w:p w14:paraId="5D3740E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const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height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height is two times "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" as we skip even number lines</w:t>
                            </w:r>
                          </w:p>
                          <w:p w14:paraId="2BC2DD8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no cost as compiler will optimize this away</w:t>
                            </w:r>
                          </w:p>
                          <w:p w14:paraId="6DBA440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DD1EB7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first calculate how many spaces are required for the character</w:t>
                            </w:r>
                          </w:p>
                          <w:p w14:paraId="1943CD7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then print the character just like a right facing triangle</w:t>
                            </w:r>
                          </w:p>
                          <w:p w14:paraId="592D0FE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CAN BE THOUGHT AS</w:t>
                            </w:r>
                          </w:p>
                          <w:p w14:paraId="30C84FC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first print right facing triangle then slant it</w:t>
                            </w:r>
                          </w:p>
                          <w:p w14:paraId="0FA8B7D2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but processes on each line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seperately</w:t>
                            </w:r>
                            <w:proofErr w:type="spellEnd"/>
                          </w:p>
                          <w:p w14:paraId="56A0ADC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D38B2B7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32D127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height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`* 2` and `+= 2` as we only need to print even numbers</w:t>
                            </w:r>
                          </w:p>
                          <w:p w14:paraId="632B109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06274546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spaces_count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height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B99438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print_spaces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spaces_count</w:t>
                            </w:r>
                            <w:proofErr w:type="spellEnd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1C1701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height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4F6AD9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666FA997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4C9F738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31E18BB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24A77B4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83209B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42ACB6E2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76F0D56A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0383122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rightAlignedPyramidPattern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char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toPrint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56C18EF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5A955FC2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if even number of lines are being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printed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we will print the middle line twice</w:t>
                            </w:r>
                          </w:p>
                          <w:p w14:paraId="2F8775C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const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lines_y_half_ceiling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ceil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/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2.f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pre calculate</w:t>
                            </w:r>
                          </w:p>
                          <w:p w14:paraId="7ABD7CF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will be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optimzed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away by compiler</w:t>
                            </w:r>
                          </w:p>
                          <w:p w14:paraId="52705311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A2FA1B2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same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priciple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as above</w:t>
                            </w:r>
                          </w:p>
                          <w:p w14:paraId="505B006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calculate spaces then print character</w:t>
                            </w:r>
                          </w:p>
                          <w:p w14:paraId="4E2C62D6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7D894A5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ACB3CC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1E893E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227E3845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print spaces</w:t>
                            </w:r>
                          </w:p>
                          <w:p w14:paraId="5F416982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spaces_count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abs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lines_y_half_ceiling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B79942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%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&amp;&amp;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lines_y_half_ceiling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323502D8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spaces_count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6BAE32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print_spaces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spaces_count</w:t>
                            </w:r>
                            <w:proofErr w:type="spellEnd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AA9EC7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print characters</w:t>
                            </w:r>
                          </w:p>
                          <w:p w14:paraId="23E291F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607662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24E7F9A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// before middle point</w:t>
                            </w:r>
                          </w:p>
                          <w:p w14:paraId="7261810A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lines_y_half_ceiling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21A042C3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{</w:t>
                            </w:r>
                          </w:p>
                          <w:p w14:paraId="1C2DFC7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// print triangle facing left</w:t>
                            </w:r>
                          </w:p>
                          <w:p w14:paraId="2B3C5CD2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5C19F1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toPrint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001BF34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}</w:t>
                            </w:r>
                          </w:p>
                          <w:p w14:paraId="4E10F30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</w:p>
                          <w:p w14:paraId="7B49064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{</w:t>
                            </w:r>
                          </w:p>
                          <w:p w14:paraId="3B8383E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// print triangle facing right</w:t>
                            </w:r>
                          </w:p>
                          <w:p w14:paraId="3F67025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DD28964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toPrint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0EDB8D7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}</w:t>
                            </w:r>
                          </w:p>
                          <w:p w14:paraId="7AD8DF27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6CF5CD35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CCE55A1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50391470" w14:textId="41933256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F0706" id="_x0000_s1028" type="#_x0000_t202" style="width:468pt;height:6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" fillcolor="black [3213]" strokeweight=".5pt">
                <v:textbox>
                  <w:txbxContent>
                    <w:p w14:paraId="1AC80491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pyramidPattern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0663E1DB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40DC445B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is how many lines to print in vertical direction</w:t>
                      </w:r>
                    </w:p>
                    <w:p w14:paraId="5D3740E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const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height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height is two times "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" as we skip even number lines</w:t>
                      </w:r>
                    </w:p>
                    <w:p w14:paraId="2BC2DD8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no cost as compiler will optimize this away</w:t>
                      </w:r>
                    </w:p>
                    <w:p w14:paraId="6DBA440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DD1EB7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first calculate how many spaces are required for the character</w:t>
                      </w:r>
                    </w:p>
                    <w:p w14:paraId="1943CD7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then print the character just like a right facing triangle</w:t>
                      </w:r>
                    </w:p>
                    <w:p w14:paraId="592D0FE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CAN BE THOUGHT AS</w:t>
                      </w:r>
                    </w:p>
                    <w:p w14:paraId="30C84FC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first print right facing triangle then slant it</w:t>
                      </w:r>
                    </w:p>
                    <w:p w14:paraId="0FA8B7D2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but processes on each line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seperately</w:t>
                      </w:r>
                      <w:proofErr w:type="spellEnd"/>
                    </w:p>
                    <w:p w14:paraId="56A0ADC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D38B2B7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32D127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height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`* 2` and `+= 2` as we only need to print even numbers</w:t>
                      </w:r>
                    </w:p>
                    <w:p w14:paraId="632B109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06274546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spaces_count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height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B99438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print_spaces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spaces_count</w:t>
                      </w:r>
                      <w:proofErr w:type="spellEnd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31C1701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height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4F6AD9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666FA997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4C9F738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31E18BB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24A77B4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83209B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42ACB6E2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76F0D56A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0383122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rightAlignedPyramidPattern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char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toPrint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56C18EF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5A955FC2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if even number of lines are being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printed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we will print the middle line twice</w:t>
                      </w:r>
                    </w:p>
                    <w:p w14:paraId="2F8775C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const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lines_y_half_ceiling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ceil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/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2.f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pre calculate</w:t>
                      </w:r>
                    </w:p>
                    <w:p w14:paraId="7ABD7CF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will be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optimzed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away by compiler</w:t>
                      </w:r>
                    </w:p>
                    <w:p w14:paraId="52705311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A2FA1B2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same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priciple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as above</w:t>
                      </w:r>
                    </w:p>
                    <w:p w14:paraId="505B006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calculate spaces then print character</w:t>
                      </w:r>
                    </w:p>
                    <w:p w14:paraId="4E2C62D6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7D894A5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ACB3CC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1E893E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227E3845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print spaces</w:t>
                      </w:r>
                    </w:p>
                    <w:p w14:paraId="5F416982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spaces_count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abs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lines_y_half_ceiling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B79942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%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&amp;&amp;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lines_y_half_ceiling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323502D8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spaces_count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6BAE32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print_spaces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spaces_count</w:t>
                      </w:r>
                      <w:proofErr w:type="spellEnd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3AA9EC7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print characters</w:t>
                      </w:r>
                    </w:p>
                    <w:p w14:paraId="23E291F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607662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24E7F9A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// before middle point</w:t>
                      </w:r>
                    </w:p>
                    <w:p w14:paraId="7261810A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lines_y_half_ceiling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21A042C3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{</w:t>
                      </w:r>
                    </w:p>
                    <w:p w14:paraId="1C2DFC7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    // print triangle facing left</w:t>
                      </w:r>
                    </w:p>
                    <w:p w14:paraId="2B3C5CD2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5C19F1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toPrint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001BF34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}</w:t>
                      </w:r>
                    </w:p>
                    <w:p w14:paraId="4E10F30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</w:p>
                    <w:p w14:paraId="7B49064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{</w:t>
                      </w:r>
                    </w:p>
                    <w:p w14:paraId="3B8383E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    // print triangle facing right</w:t>
                      </w:r>
                    </w:p>
                    <w:p w14:paraId="3F67025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DD28964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toPrint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0EDB8D7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}</w:t>
                      </w:r>
                    </w:p>
                    <w:p w14:paraId="7AD8DF27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6CF5CD35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CCE55A1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50391470" w14:textId="41933256" w:rsidR="00B93C7A" w:rsidRPr="00B93C7A" w:rsidRDefault="00B93C7A" w:rsidP="00B93C7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68D9B4" w14:textId="64E9A53C" w:rsidR="00B93C7A" w:rsidRPr="004254E8" w:rsidRDefault="00B93C7A" w:rsidP="004254E8">
      <w:pPr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74D1ED" wp14:editId="36AD6D88">
                <wp:extent cx="5943600" cy="2057400"/>
                <wp:effectExtent l="0" t="0" r="12700" b="12700"/>
                <wp:docPr id="16416262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A5AAD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void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rightTrianglePattern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BC595F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7617B70A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6D5FA50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59F09651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7DC397A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spaces_count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39E205C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print_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spaces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spaces_count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44C4DE6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size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2E5560A6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1C698FF5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// print triangle facing left</w:t>
                            </w:r>
                          </w:p>
                          <w:p w14:paraId="18C460B4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0BEA3CB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j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C9E8ABF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193D9FB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93C7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B93C7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C254A0E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6D96F0B9" w14:textId="77777777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93C7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25447F58" w14:textId="12559D90" w:rsidR="00B93C7A" w:rsidRPr="00B93C7A" w:rsidRDefault="00B93C7A" w:rsidP="00B93C7A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4D1ED" id="_x0000_s1029" type="#_x0000_t202" style="width:468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" fillcolor="black [3213]" strokeweight=".5pt">
                <v:textbox>
                  <w:txbxContent>
                    <w:p w14:paraId="798A5AAD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void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rightTrianglePattern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BC595F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7617B70A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6D5FA50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59F09651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7DC397A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spaces_count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39E205C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print_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spaces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spaces_count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744C4DE6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size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2E5560A6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1C698FF5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// print triangle facing left</w:t>
                      </w:r>
                    </w:p>
                    <w:p w14:paraId="18C460B4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B93C7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0BEA3CB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j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C9E8ABF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193D9FB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B93C7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B93C7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C254A0E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6D96F0B9" w14:textId="77777777" w:rsidR="00B93C7A" w:rsidRPr="00B93C7A" w:rsidRDefault="00B93C7A" w:rsidP="00B93C7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B93C7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25447F58" w14:textId="12559D90" w:rsidR="00B93C7A" w:rsidRPr="00B93C7A" w:rsidRDefault="00B93C7A" w:rsidP="00B93C7A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9F5673" w14:textId="3CD7088D" w:rsidR="009F5F48" w:rsidRDefault="009F5F48" w:rsidP="009F5F48">
      <w:pPr>
        <w:pStyle w:val="Heading2"/>
      </w:pPr>
      <w:r>
        <w:t>OUTPUT:</w:t>
      </w:r>
    </w:p>
    <w:p w14:paraId="2A67B71A" w14:textId="7F8EFE6B" w:rsidR="006729D2" w:rsidRDefault="00C05E0A" w:rsidP="00C05E0A">
      <w:pPr>
        <w:rPr>
          <w:lang w:eastAsia="en-US"/>
        </w:rPr>
      </w:pPr>
      <w:r w:rsidRPr="00C05E0A">
        <w:rPr>
          <w:noProof/>
          <w:lang w:eastAsia="en-US"/>
        </w:rPr>
        <w:drawing>
          <wp:inline distT="0" distB="0" distL="0" distR="0" wp14:anchorId="47D863EB" wp14:editId="4F6D55BC">
            <wp:extent cx="5943600" cy="5484915"/>
            <wp:effectExtent l="0" t="0" r="0" b="1905"/>
            <wp:docPr id="124513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32322" name=""/>
                    <pic:cNvPicPr/>
                  </pic:nvPicPr>
                  <pic:blipFill rotWithShape="1">
                    <a:blip r:embed="rId11"/>
                    <a:srcRect l="1" r="28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CF05D" w14:textId="1C3DE386" w:rsidR="001F2EBB" w:rsidRDefault="006729D2" w:rsidP="00C05E0A">
      <w:pPr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F51ACD" wp14:editId="2E2F2408">
                <wp:extent cx="5943600" cy="1174652"/>
                <wp:effectExtent l="0" t="0" r="12700" b="6985"/>
                <wp:docPr id="20869218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746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36A55B" w14:textId="09D460D1" w:rsidR="00981F28" w:rsidRPr="00981F28" w:rsidRDefault="00981F28" w:rsidP="006729D2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F2EBB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//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settings `DEFAULT` //</w:t>
                            </w:r>
                          </w:p>
                          <w:p w14:paraId="48AF1625" w14:textId="0169E303" w:rsidR="006729D2" w:rsidRDefault="006729D2" w:rsidP="006729D2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inline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void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print_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spaces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count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bool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debug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="001F2EBB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false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6215F4AB" w14:textId="3A7ABDC6" w:rsidR="006729D2" w:rsidRPr="006729D2" w:rsidRDefault="006729D2" w:rsidP="006729D2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numberSquarePattern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="001F2EB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6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9CF4AE4" w14:textId="50B7DE07" w:rsidR="006729D2" w:rsidRPr="006729D2" w:rsidRDefault="006729D2" w:rsidP="006729D2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pyramidPattern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="001F2EB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50E84DD9" w14:textId="29233EF9" w:rsidR="006729D2" w:rsidRPr="006729D2" w:rsidRDefault="006729D2" w:rsidP="006729D2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rightAlignedPyramidPattern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="001F2EB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5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</w:t>
                            </w:r>
                            <w:r w:rsidR="001F2EBB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3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6C80C14" w14:textId="7E954C98" w:rsidR="006729D2" w:rsidRPr="006729D2" w:rsidRDefault="006729D2" w:rsidP="006729D2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rightTrianglePattern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="001F2EBB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6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4DB6E063" w14:textId="77777777" w:rsidR="006729D2" w:rsidRPr="00B93C7A" w:rsidRDefault="006729D2" w:rsidP="006729D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F51ACD" id="_x0000_s1030" type="#_x0000_t202" style="width:468pt;height: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" fillcolor="black [3213]" strokeweight=".5pt">
                <v:textbox>
                  <w:txbxContent>
                    <w:p w14:paraId="5636A55B" w14:textId="09D460D1" w:rsidR="00981F28" w:rsidRPr="00981F28" w:rsidRDefault="00981F28" w:rsidP="006729D2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F2EBB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//</w:t>
                      </w:r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settings `DEFAULT` //</w:t>
                      </w:r>
                    </w:p>
                    <w:p w14:paraId="48AF1625" w14:textId="0169E303" w:rsidR="006729D2" w:rsidRDefault="006729D2" w:rsidP="006729D2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inline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void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print_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spaces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count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bool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debug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="001F2EBB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false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6215F4AB" w14:textId="3A7ABDC6" w:rsidR="006729D2" w:rsidRPr="006729D2" w:rsidRDefault="006729D2" w:rsidP="006729D2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proofErr w:type="spellStart"/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numberSquarePattern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="001F2EB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6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79CF4AE4" w14:textId="50B7DE07" w:rsidR="006729D2" w:rsidRPr="006729D2" w:rsidRDefault="006729D2" w:rsidP="006729D2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proofErr w:type="spellStart"/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pyramidPattern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="001F2EB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50E84DD9" w14:textId="29233EF9" w:rsidR="006729D2" w:rsidRPr="006729D2" w:rsidRDefault="006729D2" w:rsidP="006729D2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proofErr w:type="spellStart"/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rightAlignedPyramidPattern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="001F2EB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5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6729D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</w:t>
                      </w:r>
                      <w:r w:rsidR="001F2EBB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3</w:t>
                      </w:r>
                      <w:r w:rsidRPr="006729D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16C80C14" w14:textId="7E954C98" w:rsidR="006729D2" w:rsidRPr="006729D2" w:rsidRDefault="006729D2" w:rsidP="006729D2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proofErr w:type="spellStart"/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rightTrianglePattern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="001F2EBB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6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4DB6E063" w14:textId="77777777" w:rsidR="006729D2" w:rsidRPr="00B93C7A" w:rsidRDefault="006729D2" w:rsidP="006729D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FBFC98" w14:textId="4F9DA3C3" w:rsidR="000A2934" w:rsidRPr="00C05E0A" w:rsidRDefault="006729D2" w:rsidP="00C05E0A">
      <w:pPr>
        <w:rPr>
          <w:lang w:eastAsia="en-US"/>
        </w:rPr>
      </w:pPr>
      <w:r w:rsidRPr="006729D2">
        <w:rPr>
          <w:noProof/>
          <w:lang w:eastAsia="en-US"/>
        </w:rPr>
        <w:drawing>
          <wp:inline distT="0" distB="0" distL="0" distR="0" wp14:anchorId="6DA05CDC" wp14:editId="207DC1C8">
            <wp:extent cx="5943600" cy="5214620"/>
            <wp:effectExtent l="0" t="0" r="0" b="5080"/>
            <wp:docPr id="333001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013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C1E8" w14:textId="286A6682" w:rsidR="007B7D0E" w:rsidRDefault="001F2EBB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rPr>
          <w:noProof/>
        </w:rPr>
        <mc:AlternateContent>
          <mc:Choice Requires="wps">
            <w:drawing>
              <wp:inline distT="0" distB="0" distL="0" distR="0" wp14:anchorId="14EB4A7E" wp14:editId="7C0339EE">
                <wp:extent cx="5943600" cy="1174115"/>
                <wp:effectExtent l="0" t="0" r="12700" b="6985"/>
                <wp:docPr id="1823296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741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76D8A" w14:textId="0C0715FE" w:rsidR="00981F28" w:rsidRPr="00981F28" w:rsidRDefault="00981F28" w:rsidP="001F2EB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1F2EBB"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>//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6A9955"/>
                                <w:sz w:val="18"/>
                                <w:szCs w:val="18"/>
                                <w:lang w:eastAsia="en-US"/>
                              </w:rPr>
                              <w:t xml:space="preserve"> settings `ALTERED INPUT` //</w:t>
                            </w:r>
                          </w:p>
                          <w:p w14:paraId="52DFE795" w14:textId="285D10BA" w:rsidR="001F2EBB" w:rsidRDefault="001F2EBB" w:rsidP="001F2EB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inline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void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print_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spaces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int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count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bool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eastAsia="en-US"/>
                              </w:rPr>
                              <w:t>debug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eastAsia="en-US"/>
                              </w:rPr>
                              <w:t>=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eastAsia="en-US"/>
                              </w:rPr>
                              <w:t>true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</w:t>
                            </w:r>
                          </w:p>
                          <w:p w14:paraId="6954C460" w14:textId="77777777" w:rsidR="001F2EBB" w:rsidRPr="006729D2" w:rsidRDefault="001F2EBB" w:rsidP="001F2EB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numberSquarePattern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729D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8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73FE78A7" w14:textId="77777777" w:rsidR="001F2EBB" w:rsidRPr="006729D2" w:rsidRDefault="001F2EBB" w:rsidP="001F2EB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pyramidPattern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729D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3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0467A073" w14:textId="77777777" w:rsidR="001F2EBB" w:rsidRPr="006729D2" w:rsidRDefault="001F2EBB" w:rsidP="001F2EB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rightAlignedPyramidPattern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729D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7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 xml:space="preserve">, </w:t>
                            </w:r>
                            <w:r w:rsidRPr="006729D2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eastAsia="en-US"/>
                              </w:rPr>
                              <w:t>'O'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1682FFF8" w14:textId="77777777" w:rsidR="001F2EBB" w:rsidRPr="006729D2" w:rsidRDefault="001F2EBB" w:rsidP="001F2EBB">
                            <w:pPr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</w:pPr>
                            <w:proofErr w:type="spellStart"/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eastAsia="en-US"/>
                              </w:rPr>
                              <w:t>rightTrianglePattern</w:t>
                            </w:r>
                            <w:proofErr w:type="spellEnd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729D2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eastAsia="en-US"/>
                              </w:rPr>
                              <w:t>9</w:t>
                            </w:r>
                            <w:proofErr w:type="gramStart"/>
                            <w:r w:rsidRPr="006729D2">
                              <w:rPr>
                                <w:rFonts w:ascii="Menlo" w:eastAsia="Times New Roman" w:hAnsi="Menlo" w:cs="Menlo"/>
                                <w:color w:val="CCCCCC"/>
                                <w:sz w:val="18"/>
                                <w:szCs w:val="18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AA29CAB" w14:textId="77777777" w:rsidR="001F2EBB" w:rsidRPr="00B93C7A" w:rsidRDefault="001F2EBB" w:rsidP="001F2EB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B4A7E" id="_x0000_s1031" type="#_x0000_t202" style="width:468pt;height:9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" fillcolor="black [3213]" strokeweight=".5pt">
                <v:textbox>
                  <w:txbxContent>
                    <w:p w14:paraId="15576D8A" w14:textId="0C0715FE" w:rsidR="00981F28" w:rsidRPr="00981F28" w:rsidRDefault="00981F28" w:rsidP="001F2EB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1F2EBB"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>//</w:t>
                      </w:r>
                      <w:r>
                        <w:rPr>
                          <w:rFonts w:ascii="Menlo" w:eastAsia="Times New Roman" w:hAnsi="Menlo" w:cs="Menlo"/>
                          <w:color w:val="6A9955"/>
                          <w:sz w:val="18"/>
                          <w:szCs w:val="18"/>
                          <w:lang w:eastAsia="en-US"/>
                        </w:rPr>
                        <w:t xml:space="preserve"> settings `ALTERED INPUT` //</w:t>
                      </w:r>
                    </w:p>
                    <w:p w14:paraId="52DFE795" w14:textId="285D10BA" w:rsidR="001F2EBB" w:rsidRDefault="001F2EBB" w:rsidP="001F2EB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inline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void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roofErr w:type="spell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print_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spaces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int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count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bool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eastAsia="en-US"/>
                        </w:rPr>
                        <w:t>debug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eastAsia="en-US"/>
                        </w:rPr>
                        <w:t>=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6729D2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eastAsia="en-US"/>
                        </w:rPr>
                        <w:t>true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</w:t>
                      </w:r>
                    </w:p>
                    <w:p w14:paraId="6954C460" w14:textId="77777777" w:rsidR="001F2EBB" w:rsidRPr="006729D2" w:rsidRDefault="001F2EBB" w:rsidP="001F2EB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proofErr w:type="spellStart"/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numberSquarePattern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729D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8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73FE78A7" w14:textId="77777777" w:rsidR="001F2EBB" w:rsidRPr="006729D2" w:rsidRDefault="001F2EBB" w:rsidP="001F2EB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proofErr w:type="spellStart"/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pyramidPattern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729D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3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0467A073" w14:textId="77777777" w:rsidR="001F2EBB" w:rsidRPr="006729D2" w:rsidRDefault="001F2EBB" w:rsidP="001F2EB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proofErr w:type="spellStart"/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rightAlignedPyramidPattern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729D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7</w:t>
                      </w:r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 xml:space="preserve">, </w:t>
                      </w:r>
                      <w:r w:rsidRPr="006729D2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eastAsia="en-US"/>
                        </w:rPr>
                        <w:t>'O'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1682FFF8" w14:textId="77777777" w:rsidR="001F2EBB" w:rsidRPr="006729D2" w:rsidRDefault="001F2EBB" w:rsidP="001F2EBB">
                      <w:pPr>
                        <w:spacing w:after="0" w:line="270" w:lineRule="atLeast"/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</w:pPr>
                      <w:proofErr w:type="spellStart"/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eastAsia="en-US"/>
                        </w:rPr>
                        <w:t>rightTrianglePattern</w:t>
                      </w:r>
                      <w:proofErr w:type="spellEnd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(</w:t>
                      </w:r>
                      <w:proofErr w:type="gramEnd"/>
                      <w:r w:rsidRPr="006729D2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eastAsia="en-US"/>
                        </w:rPr>
                        <w:t>9</w:t>
                      </w:r>
                      <w:proofErr w:type="gramStart"/>
                      <w:r w:rsidRPr="006729D2">
                        <w:rPr>
                          <w:rFonts w:ascii="Menlo" w:eastAsia="Times New Roman" w:hAnsi="Menlo" w:cs="Menlo"/>
                          <w:color w:val="CCCCCC"/>
                          <w:sz w:val="18"/>
                          <w:szCs w:val="18"/>
                          <w:lang w:eastAsia="en-US"/>
                        </w:rPr>
                        <w:t>);</w:t>
                      </w:r>
                      <w:proofErr w:type="gramEnd"/>
                    </w:p>
                    <w:p w14:paraId="3AA29CAB" w14:textId="77777777" w:rsidR="001F2EBB" w:rsidRPr="00B93C7A" w:rsidRDefault="001F2EBB" w:rsidP="001F2EB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B7D0E">
        <w:br w:type="page"/>
      </w:r>
    </w:p>
    <w:p w14:paraId="206FD055" w14:textId="43CB8666" w:rsidR="009F5F48" w:rsidRDefault="009F5F48" w:rsidP="009F5F48">
      <w:pPr>
        <w:pStyle w:val="Heading1"/>
      </w:pPr>
      <w:r w:rsidRPr="009F5F48">
        <w:lastRenderedPageBreak/>
        <w:t xml:space="preserve">Task </w:t>
      </w:r>
      <w:r>
        <w:t>3</w:t>
      </w:r>
      <w:r w:rsidRPr="009F5F48">
        <w:t xml:space="preserve"> [CLO </w:t>
      </w:r>
      <w:r>
        <w:t>2</w:t>
      </w:r>
      <w:r w:rsidRPr="009F5F48">
        <w:t>]:</w:t>
      </w:r>
    </w:p>
    <w:p w14:paraId="7C980ED0" w14:textId="77777777" w:rsidR="009F5F48" w:rsidRDefault="009F5F48" w:rsidP="009F5F48">
      <w:pPr>
        <w:pStyle w:val="Heading2"/>
      </w:pPr>
      <w:r>
        <w:t>CODE:</w:t>
      </w:r>
    </w:p>
    <w:p w14:paraId="45A26270" w14:textId="3FAC8A44" w:rsidR="007B7D0E" w:rsidRPr="007B7D0E" w:rsidRDefault="007B7D0E" w:rsidP="007B7D0E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941384E" wp14:editId="7BA8C77F">
                <wp:extent cx="5943600" cy="7371645"/>
                <wp:effectExtent l="0" t="0" r="12700" b="7620"/>
                <wp:docPr id="13062014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3716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1C3F7" w14:textId="1CF0B71D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6A17B637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AB653DE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isPrime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primeError</w:t>
                            </w:r>
                            <w:proofErr w:type="spellEnd"/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FBC371A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29AB6E9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467FA02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03EF181D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67CCDE8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CF3E7B0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"Print how many numbers you will enter: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40C43CC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&gt;&gt;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591C27F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3DF76B9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</w:t>
                            </w:r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// the number</w:t>
                            </w:r>
                          </w:p>
                          <w:p w14:paraId="3EDA8953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primeFound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is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primeNumber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Found</w:t>
                            </w:r>
                          </w:p>
                          <w:p w14:paraId="60D30121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primeError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is error detected</w:t>
                            </w:r>
                          </w:p>
                          <w:p w14:paraId="19DF2FE0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while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223C5288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7F37010C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C301ACC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C81047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"Enter a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postiive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non zero</w:t>
                            </w:r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 number: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C95028D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&gt;&gt;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B8FB35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isPrime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primeError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))</w:t>
                            </w:r>
                          </w:p>
                          <w:p w14:paraId="32DFDB7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50F302F3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"You entered a prime number.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5C51040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primeFound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40D374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A0E51F8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226B7342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F316E7E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primeError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76687E22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"You entered an invalid number.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1BBDE8E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3F55BF55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79A003C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!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primeFound</w:t>
                            </w:r>
                            <w:proofErr w:type="spellEnd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A07EE44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"You ran out of tries. No Prime Number in List.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D4C72D5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8DE1DD5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C2B6705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181C013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56738A8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63F535CF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11E298E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isPrime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primeError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0D2D00E2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12879ED8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if number is negative or zero then set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primeError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to true</w:t>
                            </w:r>
                          </w:p>
                          <w:p w14:paraId="77E5758B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38DB54BA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514E2761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primeError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E499CD7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912AD7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4C955B0A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8D259F0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||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58D114B8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814AA1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BCE06A0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primeError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9E112E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check numbers from 2 to (number / 2) + 1 for divisibility</w:t>
                            </w:r>
                          </w:p>
                          <w:p w14:paraId="3A9ED540" w14:textId="1F8A6FD3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/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2.f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;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++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7A67CDF7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7B557523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%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FF6C0A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87BBC06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DE8F2D7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4CB918F1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3FEB289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FF6C0A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D141B92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FF6C0A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577275CC" w14:textId="77777777" w:rsidR="00FF6C0A" w:rsidRPr="00FF6C0A" w:rsidRDefault="00FF6C0A" w:rsidP="00FF6C0A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62B5C5D" w14:textId="77777777" w:rsidR="007B7D0E" w:rsidRPr="00FF6C0A" w:rsidRDefault="007B7D0E" w:rsidP="00FF6C0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41384E" id="_x0000_s1032" type="#_x0000_t202" style="width:468pt;height:58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" fillcolor="black [3213]" strokeweight=".5pt">
                <v:textbox>
                  <w:txbxContent>
                    <w:p w14:paraId="6391C3F7" w14:textId="1CF0B71D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6A17B637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AB653DE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isPrime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&amp;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primeError</w:t>
                      </w:r>
                      <w:proofErr w:type="spellEnd"/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2FBC371A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29AB6E9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467FA02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03EF181D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67CCDE8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CF3E7B0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"Print how many numbers you will enter: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40C43CC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&gt;&gt;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591C27F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3DF76B9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</w:t>
                      </w:r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// the number</w:t>
                      </w:r>
                    </w:p>
                    <w:p w14:paraId="3EDA8953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primeFound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is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primeNumber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Found</w:t>
                      </w:r>
                    </w:p>
                    <w:p w14:paraId="60D30121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primeError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is error detected</w:t>
                      </w:r>
                    </w:p>
                    <w:p w14:paraId="19DF2FE0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while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223C5288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7F37010C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7C301ACC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C81047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"Enter a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postiive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non zero</w:t>
                      </w:r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 number: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C95028D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&gt;&gt;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B8FB35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isPrime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primeError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))</w:t>
                      </w:r>
                    </w:p>
                    <w:p w14:paraId="32DFDB7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50F302F3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"You entered a prime number.</w:t>
                      </w:r>
                      <w:r w:rsidRPr="00FF6C0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5C51040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primeFound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40D374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A0E51F8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226B7342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F316E7E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primeError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76687E22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"You entered an invalid number.</w:t>
                      </w:r>
                      <w:r w:rsidRPr="00FF6C0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1BBDE8E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3F55BF55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79A003C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&amp;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&amp;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!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primeFound</w:t>
                      </w:r>
                      <w:proofErr w:type="spellEnd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A07EE44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"You ran out of tries. No Prime Number in List.</w:t>
                      </w:r>
                      <w:r w:rsidRPr="00FF6C0A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D4C72D5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8DE1DD5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2C2B6705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  <w:proofErr w:type="gramEnd"/>
                    </w:p>
                    <w:p w14:paraId="181C013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56738A8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63F535CF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11E298E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isPrime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&amp;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primeError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0D2D00E2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12879ED8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if number is negative or zero then set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primeError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to true</w:t>
                      </w:r>
                    </w:p>
                    <w:p w14:paraId="77E5758B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38DB54BA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514E2761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primeError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E499CD7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912AD7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4C955B0A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8D259F0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||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58D114B8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814AA1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BCE06A0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primeError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9E112E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check numbers from 2 to (number / 2) + 1 for divisibility</w:t>
                      </w:r>
                    </w:p>
                    <w:p w14:paraId="3A9ED540" w14:textId="1F8A6FD3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/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2.f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;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++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7A67CDF7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7B557523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%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FF6C0A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</w:t>
                      </w:r>
                      <w:proofErr w:type="spellEnd"/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FF6C0A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87BBC06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DE8F2D7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4CB918F1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3FEB289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FF6C0A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FF6C0A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0D141B92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FF6C0A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577275CC" w14:textId="77777777" w:rsidR="00FF6C0A" w:rsidRPr="00FF6C0A" w:rsidRDefault="00FF6C0A" w:rsidP="00FF6C0A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62B5C5D" w14:textId="77777777" w:rsidR="007B7D0E" w:rsidRPr="00FF6C0A" w:rsidRDefault="007B7D0E" w:rsidP="00FF6C0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B1F664" w14:textId="11639C8F" w:rsidR="00D54E61" w:rsidRDefault="009F5F48" w:rsidP="00E82FDE">
      <w:pPr>
        <w:pStyle w:val="Heading2"/>
      </w:pPr>
      <w:r>
        <w:lastRenderedPageBreak/>
        <w:t>OUTPUT:</w:t>
      </w:r>
    </w:p>
    <w:p w14:paraId="1B49719A" w14:textId="08406435" w:rsidR="00E82FDE" w:rsidRPr="00E82FDE" w:rsidRDefault="003B640D" w:rsidP="00E82FDE">
      <w:pPr>
        <w:rPr>
          <w:lang w:eastAsia="en-US"/>
        </w:rPr>
      </w:pPr>
      <w:r w:rsidRPr="003B640D">
        <w:rPr>
          <w:noProof/>
          <w:lang w:eastAsia="en-US"/>
        </w:rPr>
        <w:drawing>
          <wp:inline distT="0" distB="0" distL="0" distR="0" wp14:anchorId="2950EDA4" wp14:editId="314F67C0">
            <wp:extent cx="5943600" cy="3108960"/>
            <wp:effectExtent l="0" t="0" r="0" b="2540"/>
            <wp:docPr id="81875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54061" name=""/>
                    <pic:cNvPicPr/>
                  </pic:nvPicPr>
                  <pic:blipFill rotWithShape="1">
                    <a:blip r:embed="rId13"/>
                    <a:srcRect t="-1438" b="-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06B50" w14:textId="37E506F5" w:rsidR="00D219BA" w:rsidRDefault="00D219BA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2EFCDDF8" w14:textId="388107AE" w:rsidR="009F5F48" w:rsidRDefault="009F5F48" w:rsidP="009F5F48">
      <w:pPr>
        <w:pStyle w:val="Heading1"/>
      </w:pPr>
      <w:r w:rsidRPr="009F5F48">
        <w:lastRenderedPageBreak/>
        <w:t xml:space="preserve">Task </w:t>
      </w:r>
      <w:r>
        <w:t>4</w:t>
      </w:r>
      <w:r w:rsidRPr="009F5F48">
        <w:t xml:space="preserve"> [CLO </w:t>
      </w:r>
      <w:r>
        <w:t>2</w:t>
      </w:r>
      <w:r w:rsidRPr="009F5F48">
        <w:t>]:</w:t>
      </w:r>
    </w:p>
    <w:p w14:paraId="35DC484A" w14:textId="77777777" w:rsidR="009F5F48" w:rsidRDefault="009F5F48" w:rsidP="009F5F48">
      <w:pPr>
        <w:pStyle w:val="Heading2"/>
      </w:pPr>
      <w:r>
        <w:t>CODE:</w:t>
      </w:r>
    </w:p>
    <w:p w14:paraId="258FB5F8" w14:textId="41F52967" w:rsidR="00772500" w:rsidRPr="00772500" w:rsidRDefault="00772500" w:rsidP="00772500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5422843" wp14:editId="54C0A263">
                <wp:extent cx="5943600" cy="4752622"/>
                <wp:effectExtent l="0" t="0" r="12700" b="10160"/>
                <wp:docPr id="1600317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75262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88536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2A6B6680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547F5F8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4B41125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6B02A16A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sum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EF74BB4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0201D52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B119FF6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tmp_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input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6E32A404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"Enter -1 to exit.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7CB0CD7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while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33B8506C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40F2218A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"Enter marks: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23FD90F6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&gt;&gt;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tmp_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input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1AF0170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41D6F7E2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if input -1 then exit</w:t>
                            </w:r>
                          </w:p>
                          <w:p w14:paraId="6EF07CE7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tmp_input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AF4A806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36DEBCA1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"* Exiting...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9F74D26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F576A6B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179A6CE1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A4FBDB2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check if between 0 and 10</w:t>
                            </w:r>
                          </w:p>
                          <w:p w14:paraId="002D13DC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tmp_input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||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tmp_input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&gt;=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5C5F8941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58217481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"* Invalid number skipped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67F64B0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"* Enter a number between 0 and 100.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\n\n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0467607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continue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take another numb from</w:t>
                            </w:r>
                          </w:p>
                          <w:p w14:paraId="1A2AA5F7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712DA9C7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FD72835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sum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+=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tmp_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input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C2E6F43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1C6F60D7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77E2E98D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726B112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"Average marks: "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sum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/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count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4BB3EE9E" w14:textId="10D2720B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0D5F9F1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proofErr w:type="gram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BE27B87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772500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  <w:proofErr w:type="gramEnd"/>
                          </w:p>
                          <w:p w14:paraId="7AA9AFDF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772500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5ACD094D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772500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06EAC297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796E173" w14:textId="77777777" w:rsidR="00772500" w:rsidRPr="00772500" w:rsidRDefault="00772500" w:rsidP="00772500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422843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width:468pt;height:3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" fillcolor="black [3213]" strokeweight=".5pt">
                <v:textbox>
                  <w:txbxContent>
                    <w:p w14:paraId="62888536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772500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2A6B6680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547F5F8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4B41125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6B02A16A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772500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sum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EF74BB4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772500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0201D52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B119FF6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772500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tmp_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input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6E32A404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"Enter -1 to exit. </w:t>
                      </w:r>
                      <w:r w:rsidRPr="00772500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\n\n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7CB0CD7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772500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while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772500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33B8506C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40F2218A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"Enter marks: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23FD90F6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&gt;&gt;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tmp_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input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1AF0170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41D6F7E2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if input -1 then exit</w:t>
                      </w:r>
                    </w:p>
                    <w:p w14:paraId="6EF07CE7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772500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tmp_input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772500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AF4A806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36DEBCA1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"* Exiting... </w:t>
                      </w:r>
                      <w:r w:rsidRPr="00772500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\n\n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9F74D26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F576A6B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179A6CE1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A4FBDB2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check if between 0 and 10</w:t>
                      </w:r>
                    </w:p>
                    <w:p w14:paraId="002D13DC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772500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tmp_input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||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tmp_input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&gt;=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5C5F8941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58217481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"* Invalid number skipped </w:t>
                      </w:r>
                      <w:r w:rsidRPr="00772500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67F64B0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"* Enter a number between 0 and 100. </w:t>
                      </w:r>
                      <w:r w:rsidRPr="00772500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\n\n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30467607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772500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continue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r w:rsidRPr="00772500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take another numb from</w:t>
                      </w:r>
                    </w:p>
                    <w:p w14:paraId="1A2AA5F7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712DA9C7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FD72835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sum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+=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tmp_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input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7C2E6F43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1C6F60D7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77E2E98D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726B112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"Average marks: "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sum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/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count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772500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4BB3EE9E" w14:textId="10D2720B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0D5F9F1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proofErr w:type="gram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proofErr w:type="gramEnd"/>
                    </w:p>
                    <w:p w14:paraId="3BE27B87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772500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772500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</w:t>
                      </w:r>
                      <w:proofErr w:type="spellEnd"/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  <w:proofErr w:type="gramEnd"/>
                    </w:p>
                    <w:p w14:paraId="7AA9AFDF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772500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gramStart"/>
                      <w:r w:rsidRPr="00772500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proofErr w:type="gramEnd"/>
                    </w:p>
                    <w:p w14:paraId="5ACD094D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772500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06EAC297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796E173" w14:textId="77777777" w:rsidR="00772500" w:rsidRPr="00772500" w:rsidRDefault="00772500" w:rsidP="00772500">
                      <w:pPr>
                        <w:spacing w:after="0" w:line="240" w:lineRule="auto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EF6D56" w14:textId="2C8418C4" w:rsidR="00772500" w:rsidRPr="00772500" w:rsidRDefault="009F5F48" w:rsidP="00772500">
      <w:pPr>
        <w:pStyle w:val="Heading2"/>
      </w:pPr>
      <w:r>
        <w:t>OUTPUT:</w:t>
      </w:r>
    </w:p>
    <w:p w14:paraId="10D01FF5" w14:textId="47851C45" w:rsidR="00772500" w:rsidRPr="00772500" w:rsidRDefault="00772500" w:rsidP="00772500">
      <w:pPr>
        <w:rPr>
          <w:lang w:eastAsia="en-US"/>
        </w:rPr>
      </w:pPr>
      <w:r w:rsidRPr="00772500">
        <w:rPr>
          <w:noProof/>
          <w:lang w:eastAsia="en-US"/>
        </w:rPr>
        <w:drawing>
          <wp:inline distT="0" distB="0" distL="0" distR="0" wp14:anchorId="589A62C0" wp14:editId="18D62E6B">
            <wp:extent cx="5943600" cy="2086610"/>
            <wp:effectExtent l="0" t="0" r="0" b="0"/>
            <wp:docPr id="57079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94161" name=""/>
                    <pic:cNvPicPr/>
                  </pic:nvPicPr>
                  <pic:blipFill rotWithShape="1">
                    <a:blip r:embed="rId14"/>
                    <a:srcRect l="2" r="-41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639" cy="2134720"/>
                    </a:xfrm>
                    <a:prstGeom prst="rect">
                      <a:avLst/>
                    </a:prstGeom>
                    <a:solidFill>
                      <a:srgbClr val="181818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2500" w:rsidRPr="00772500" w:rsidSect="00226A0D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310CE" w14:textId="77777777" w:rsidR="00CB6E34" w:rsidRDefault="00CB6E34" w:rsidP="00D47962">
      <w:pPr>
        <w:spacing w:after="0" w:line="240" w:lineRule="auto"/>
      </w:pPr>
      <w:r>
        <w:separator/>
      </w:r>
    </w:p>
  </w:endnote>
  <w:endnote w:type="continuationSeparator" w:id="0">
    <w:p w14:paraId="494B2FC6" w14:textId="77777777" w:rsidR="00CB6E34" w:rsidRDefault="00CB6E34" w:rsidP="00D4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33324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CC36AF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95AAE1E" w14:textId="77777777" w:rsidR="00D47962" w:rsidRDefault="00D47962" w:rsidP="00226A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844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00E7E9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CDB9C0" w14:textId="77777777" w:rsidR="00D47962" w:rsidRDefault="00226A0D" w:rsidP="00226A0D">
    <w:pPr>
      <w:ind w:right="360"/>
    </w:pPr>
    <w:hyperlink r:id="rId1" w:history="1">
      <w:r w:rsidRPr="00636010">
        <w:rPr>
          <w:rStyle w:val="Hyperlink"/>
        </w:rPr>
        <w:t>mmujtaba.bese25seecs@seecs.edu.pk</w:t>
      </w:r>
    </w:hyperlink>
    <w:r>
      <w:t xml:space="preserve"> </w:t>
    </w:r>
    <w:r w:rsidR="00D47962">
      <w:ptab w:relativeTo="margin" w:alignment="right" w:leader="none"/>
    </w:r>
    <w:r w:rsidR="00D4796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CB309" w14:textId="77777777" w:rsidR="00CB6E34" w:rsidRDefault="00CB6E34" w:rsidP="00D47962">
      <w:pPr>
        <w:spacing w:after="0" w:line="240" w:lineRule="auto"/>
      </w:pPr>
      <w:r>
        <w:separator/>
      </w:r>
    </w:p>
  </w:footnote>
  <w:footnote w:type="continuationSeparator" w:id="0">
    <w:p w14:paraId="762732CF" w14:textId="77777777" w:rsidR="00CB6E34" w:rsidRDefault="00CB6E34" w:rsidP="00D4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92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48"/>
    <w:rsid w:val="000A2934"/>
    <w:rsid w:val="001C0F42"/>
    <w:rsid w:val="001E5AEB"/>
    <w:rsid w:val="001F2EBB"/>
    <w:rsid w:val="00223231"/>
    <w:rsid w:val="00226A0D"/>
    <w:rsid w:val="00281679"/>
    <w:rsid w:val="002D55AF"/>
    <w:rsid w:val="00335669"/>
    <w:rsid w:val="00336248"/>
    <w:rsid w:val="003B640D"/>
    <w:rsid w:val="004254E8"/>
    <w:rsid w:val="00495C3B"/>
    <w:rsid w:val="004A4397"/>
    <w:rsid w:val="005B7F7D"/>
    <w:rsid w:val="006729D2"/>
    <w:rsid w:val="00772500"/>
    <w:rsid w:val="007B7D0E"/>
    <w:rsid w:val="00981F28"/>
    <w:rsid w:val="009F5F48"/>
    <w:rsid w:val="00AA1D8D"/>
    <w:rsid w:val="00AB77F3"/>
    <w:rsid w:val="00AB7858"/>
    <w:rsid w:val="00B32853"/>
    <w:rsid w:val="00B74B2D"/>
    <w:rsid w:val="00B93C7A"/>
    <w:rsid w:val="00BE2737"/>
    <w:rsid w:val="00C03D9E"/>
    <w:rsid w:val="00C05E0A"/>
    <w:rsid w:val="00CB6E34"/>
    <w:rsid w:val="00D0613D"/>
    <w:rsid w:val="00D1336D"/>
    <w:rsid w:val="00D219BA"/>
    <w:rsid w:val="00D47962"/>
    <w:rsid w:val="00D54E61"/>
    <w:rsid w:val="00E82FDE"/>
    <w:rsid w:val="00FA0D37"/>
    <w:rsid w:val="00FE3BBA"/>
    <w:rsid w:val="00F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B890"/>
  <w15:chartTrackingRefBased/>
  <w15:docId w15:val="{D27C1958-73E1-D942-9D2C-02C50CF8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F4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F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F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F4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F4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F4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F4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F4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F4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F4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0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F4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F4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F4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0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F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962"/>
    <w:rPr>
      <w:color w:val="467886"/>
      <w:u w:val="single"/>
    </w:rPr>
  </w:style>
  <w:style w:type="character" w:styleId="Strong">
    <w:name w:val="Strong"/>
    <w:basedOn w:val="DefaultParagraphFont"/>
    <w:uiPriority w:val="22"/>
    <w:qFormat/>
    <w:rsid w:val="001C0F42"/>
    <w:rPr>
      <w:b/>
      <w:bCs/>
    </w:rPr>
  </w:style>
  <w:style w:type="table" w:styleId="GridTable4-Accent1">
    <w:name w:val="Grid Table 4 Accent 1"/>
    <w:basedOn w:val="TableNormal"/>
    <w:uiPriority w:val="49"/>
    <w:rsid w:val="00D47962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796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2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26A0D"/>
  </w:style>
  <w:style w:type="table" w:styleId="TableGrid">
    <w:name w:val="Table Grid"/>
    <w:basedOn w:val="TableNormal"/>
    <w:uiPriority w:val="39"/>
    <w:rsid w:val="0067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7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C0F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mphasis">
    <w:name w:val="Emphasis"/>
    <w:uiPriority w:val="20"/>
    <w:qFormat/>
    <w:rsid w:val="001C0F42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1C0F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0F42"/>
    <w:rPr>
      <w:rFonts w:eastAsiaTheme="minorEastAsia"/>
      <w:kern w:val="0"/>
      <w:lang w:eastAsia="ja-JP"/>
      <w14:ligatures w14:val="none"/>
    </w:rPr>
  </w:style>
  <w:style w:type="character" w:styleId="SubtleEmphasis">
    <w:name w:val="Subtle Emphasis"/>
    <w:uiPriority w:val="19"/>
    <w:qFormat/>
    <w:rsid w:val="001C0F42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1C0F42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1C0F4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F42"/>
    <w:pPr>
      <w:spacing w:before="240" w:after="0" w:line="279" w:lineRule="auto"/>
      <w:outlineLvl w:val="9"/>
    </w:pPr>
    <w:rPr>
      <w:kern w:val="0"/>
      <w:sz w:val="32"/>
      <w:szCs w:val="32"/>
      <w:lang w:eastAsia="ja-JP"/>
      <w14:ligatures w14:val="none"/>
    </w:rPr>
  </w:style>
  <w:style w:type="paragraph" w:customStyle="1" w:styleId="PersonalName">
    <w:name w:val="Personal Name"/>
    <w:basedOn w:val="Title"/>
    <w:rsid w:val="001C0F4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mujtaba.bese25seecs@seecs.edu.pk" TargetMode="Externa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ujtaba.bese25seecs@seecs.edu.p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bscure/Library/Group%20Containers/UBF8T346G9.Office/User%20Content.localized/Templates.localized/template_a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6E39BA-4240-6D4E-A35C-9147848B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template_a1.dotx</Template>
  <TotalTime>20</TotalTime>
  <Pages>9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</dc:creator>
  <cp:keywords/>
  <dc:description/>
  <cp:lastModifiedBy>Muhammad Mujtaba</cp:lastModifiedBy>
  <cp:revision>14</cp:revision>
  <cp:lastPrinted>2025-10-11T18:27:00Z</cp:lastPrinted>
  <dcterms:created xsi:type="dcterms:W3CDTF">2025-10-11T16:07:00Z</dcterms:created>
  <dcterms:modified xsi:type="dcterms:W3CDTF">2025-10-11T18:27:00Z</dcterms:modified>
</cp:coreProperties>
</file>