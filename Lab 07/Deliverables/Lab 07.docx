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66FD9" w14:textId="77777777" w:rsidR="00D47962" w:rsidRDefault="00D47962" w:rsidP="00D47962">
      <w:pPr>
        <w:jc w:val="center"/>
      </w:pPr>
      <w:r>
        <w:rPr>
          <w:noProof/>
        </w:rPr>
        <w:drawing>
          <wp:inline distT="0" distB="0" distL="0" distR="0" wp14:anchorId="2162F326" wp14:editId="6C16C4EE">
            <wp:extent cx="1143000" cy="1143000"/>
            <wp:effectExtent l="0" t="0" r="0" b="0"/>
            <wp:docPr id="1619331001" name="Picture 1619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8E74" w14:textId="77777777" w:rsidR="00D47962" w:rsidRDefault="00D47962" w:rsidP="00D47962">
      <w:pPr>
        <w:jc w:val="center"/>
      </w:pPr>
    </w:p>
    <w:p w14:paraId="0DDEE1F1" w14:textId="25FA7C59" w:rsidR="00D47962" w:rsidRDefault="00600729" w:rsidP="00D47962">
      <w:pPr>
        <w:pStyle w:val="Title"/>
        <w:jc w:val="center"/>
      </w:pPr>
      <w:r>
        <w:t>Lab 07: CS 110</w:t>
      </w:r>
    </w:p>
    <w:p w14:paraId="44F59A9C" w14:textId="77777777" w:rsidR="00600729" w:rsidRPr="00600729" w:rsidRDefault="00600729" w:rsidP="00600729">
      <w:pPr>
        <w:jc w:val="center"/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</w:pPr>
      <w:r w:rsidRPr="00600729"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 xml:space="preserve">Function Arguments/Parameters, Variable Scope, </w:t>
      </w:r>
    </w:p>
    <w:p w14:paraId="0CA8D4AA" w14:textId="1D393248" w:rsidR="00D47962" w:rsidRDefault="00600729" w:rsidP="00600729">
      <w:pPr>
        <w:jc w:val="center"/>
      </w:pPr>
      <w:r w:rsidRPr="00600729"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>Debugging Basics</w:t>
      </w:r>
    </w:p>
    <w:p w14:paraId="43F328B1" w14:textId="77777777" w:rsidR="00D47962" w:rsidRDefault="00D47962" w:rsidP="00D47962">
      <w:pPr>
        <w:jc w:val="center"/>
      </w:pPr>
    </w:p>
    <w:p w14:paraId="626CEB36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Muhammad Mujtaba</w:t>
      </w:r>
    </w:p>
    <w:p w14:paraId="07885974" w14:textId="77777777" w:rsidR="00D47962" w:rsidRDefault="00D47962" w:rsidP="00D47962">
      <w:pPr>
        <w:jc w:val="center"/>
        <w:rPr>
          <w:rStyle w:val="Strong"/>
        </w:rPr>
      </w:pPr>
      <w:r>
        <w:rPr>
          <w:rStyle w:val="Strong"/>
        </w:rPr>
        <w:t>CMD ID: 540040</w:t>
      </w:r>
    </w:p>
    <w:p w14:paraId="14DC5AA9" w14:textId="77777777" w:rsidR="00D47962" w:rsidRDefault="00D47962" w:rsidP="00D47962">
      <w:pPr>
        <w:jc w:val="center"/>
      </w:pPr>
      <w:hyperlink r:id="rId8" w:history="1">
        <w:r w:rsidRPr="00636010">
          <w:rPr>
            <w:rStyle w:val="Hyperlink"/>
          </w:rPr>
          <w:t>mmujtaba.bese25seecs@seecs.edu.pk</w:t>
        </w:r>
      </w:hyperlink>
      <w:r>
        <w:t xml:space="preserve"> </w:t>
      </w:r>
    </w:p>
    <w:p w14:paraId="648EBC9D" w14:textId="77777777" w:rsidR="00D47962" w:rsidRDefault="00D47962" w:rsidP="00D47962">
      <w:pPr>
        <w:jc w:val="center"/>
      </w:pPr>
    </w:p>
    <w:p w14:paraId="52E6CE37" w14:textId="77777777" w:rsidR="00D47962" w:rsidRDefault="00D47962" w:rsidP="00D47962">
      <w:pPr>
        <w:pStyle w:val="Subtitle"/>
        <w:jc w:val="center"/>
      </w:pPr>
    </w:p>
    <w:p w14:paraId="7B82057E" w14:textId="77777777" w:rsidR="00D47962" w:rsidRDefault="00D47962" w:rsidP="00D47962">
      <w:pPr>
        <w:pStyle w:val="Subtitle"/>
        <w:jc w:val="center"/>
      </w:pPr>
    </w:p>
    <w:p w14:paraId="64050634" w14:textId="77777777" w:rsidR="00D47962" w:rsidRDefault="00D47962" w:rsidP="00600729"/>
    <w:p w14:paraId="3DAB409D" w14:textId="77777777" w:rsidR="00600729" w:rsidRDefault="00600729" w:rsidP="00600729"/>
    <w:p w14:paraId="2FCBF0C7" w14:textId="77777777" w:rsidR="00D47962" w:rsidRDefault="00D47962" w:rsidP="00D47962">
      <w:pPr>
        <w:jc w:val="center"/>
      </w:pPr>
    </w:p>
    <w:p w14:paraId="3DE0CDBF" w14:textId="77777777" w:rsidR="00D47962" w:rsidRDefault="00D47962" w:rsidP="00D47962">
      <w:pPr>
        <w:jc w:val="center"/>
      </w:pPr>
    </w:p>
    <w:p w14:paraId="7441EEDA" w14:textId="77777777" w:rsidR="00336248" w:rsidRDefault="00336248" w:rsidP="00D47962">
      <w:pPr>
        <w:jc w:val="center"/>
      </w:pPr>
    </w:p>
    <w:p w14:paraId="20751290" w14:textId="77777777" w:rsidR="00336248" w:rsidRDefault="00336248" w:rsidP="00D47962">
      <w:pPr>
        <w:jc w:val="center"/>
      </w:pPr>
    </w:p>
    <w:p w14:paraId="4655F168" w14:textId="77777777" w:rsidR="00336248" w:rsidRDefault="00336248" w:rsidP="00D47962">
      <w:pPr>
        <w:jc w:val="center"/>
      </w:pPr>
    </w:p>
    <w:p w14:paraId="6A1B0D7A" w14:textId="77777777" w:rsidR="00D47962" w:rsidRDefault="00D47962" w:rsidP="00D47962">
      <w:pPr>
        <w:jc w:val="center"/>
      </w:pPr>
    </w:p>
    <w:p w14:paraId="2AE0F456" w14:textId="77777777" w:rsidR="00D47962" w:rsidRDefault="00D47962" w:rsidP="00D47962">
      <w:pPr>
        <w:pStyle w:val="Subtitle"/>
        <w:jc w:val="center"/>
      </w:pPr>
      <w:r w:rsidRPr="1788D78F">
        <w:rPr>
          <w:b/>
          <w:bCs/>
        </w:rPr>
        <w:t xml:space="preserve">Class: </w:t>
      </w:r>
      <w:r>
        <w:t>BESE 16B</w:t>
      </w:r>
    </w:p>
    <w:p w14:paraId="01EE85CB" w14:textId="3D4BA5EB" w:rsidR="004C1DAC" w:rsidRDefault="00D47962" w:rsidP="004C1DAC">
      <w:pPr>
        <w:pStyle w:val="Subtitle"/>
        <w:jc w:val="center"/>
      </w:pPr>
      <w:r w:rsidRPr="1788D78F">
        <w:rPr>
          <w:b/>
          <w:bCs/>
        </w:rPr>
        <w:t xml:space="preserve">Batch: </w:t>
      </w:r>
      <w:r>
        <w:t>2k25</w:t>
      </w:r>
    </w:p>
    <w:p w14:paraId="430E2DB6" w14:textId="63B3C08B" w:rsidR="00600729" w:rsidRDefault="00600729" w:rsidP="00600729">
      <w:pPr>
        <w:pStyle w:val="Heading1"/>
      </w:pPr>
      <w:r w:rsidRPr="00600729">
        <w:lastRenderedPageBreak/>
        <w:t>Task 1 [CLO 2]: Bank Loan Payment Calculator [Pass by Value + Default Parameters]</w:t>
      </w:r>
    </w:p>
    <w:p w14:paraId="7D321E36" w14:textId="64E61F9B" w:rsidR="00600729" w:rsidRDefault="00600729" w:rsidP="00600729">
      <w:pPr>
        <w:pStyle w:val="Heading2"/>
      </w:pPr>
      <w:r>
        <w:t>CODE:</w:t>
      </w:r>
    </w:p>
    <w:p w14:paraId="47D7419D" w14:textId="78D06202" w:rsidR="00CD6F5D" w:rsidRDefault="00CD6F5D" w:rsidP="00CD6F5D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D4CD95D" wp14:editId="5AD4D834">
                <wp:extent cx="5943600" cy="6954715"/>
                <wp:effectExtent l="0" t="0" r="0" b="5080"/>
                <wp:docPr id="296527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9547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05272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6E77CB7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cmath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04C544DD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&lt;string&gt;</w:t>
                            </w:r>
                          </w:p>
                          <w:p w14:paraId="1EEF816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6544A303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&lt;limits&gt;</w:t>
                            </w:r>
                          </w:p>
                          <w:p w14:paraId="152E8C53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5CA04A6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struct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</w:p>
                          <w:p w14:paraId="22212C7F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6DB4D5F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D80FF54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max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68D025EF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44C3BA9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get min and max of data type</w:t>
                            </w:r>
                          </w:p>
                          <w:p w14:paraId="4B99833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static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getDefault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</w:t>
                            </w:r>
                          </w:p>
                          <w:p w14:paraId="5B4B66AA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76AE5C8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numeric_limits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&gt;::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(),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numeric_limits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&gt;::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max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()};</w:t>
                            </w:r>
                          </w:p>
                          <w:p w14:paraId="1A1F850D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20AA5DCD" w14:textId="010329A8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};</w:t>
                            </w:r>
                          </w:p>
                          <w:p w14:paraId="404CE603" w14:textId="5D6D1A84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// FUNCTIONS PROTOTYPES</w:t>
                            </w:r>
                          </w:p>
                          <w:p w14:paraId="6120D5AF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monthly_payment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loan_amount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annual_interest_rate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number_of_payments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43B2773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// struct is used so user needs to either define both min and max or none at all; to reduce clutter</w:t>
                            </w:r>
                          </w:p>
                          <w:p w14:paraId="3093336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const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string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message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getDefault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());</w:t>
                            </w:r>
                          </w:p>
                          <w:p w14:paraId="1A27840F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901E92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// MAIN</w:t>
                            </w:r>
                          </w:p>
                          <w:p w14:paraId="595B1FE3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7E33EAE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</w:t>
                            </w:r>
                          </w:p>
                          <w:p w14:paraId="03E84C51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01C46E43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loan_amount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"Loan Amount"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, {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1000000.0f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});</w:t>
                            </w:r>
                          </w:p>
                          <w:p w14:paraId="67C6A19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annual_interest_rate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"Annual Interest Rate"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, {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100.0f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});</w:t>
                            </w:r>
                          </w:p>
                          <w:p w14:paraId="4A32AA07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number_of_payments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"Number Of Payments"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, {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600.0f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});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up to 50 years</w:t>
                            </w:r>
                          </w:p>
                          <w:p w14:paraId="14B19C8C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CCF5DB4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fixed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setprecision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3A4AC118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"Monthly Payment: "</w:t>
                            </w:r>
                          </w:p>
                          <w:p w14:paraId="60DE958D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monthly_payment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loan_amount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annual_interest_rate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number_of_payments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61C2846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141EE68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963D19E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test with default test cases</w:t>
                            </w:r>
                          </w:p>
                          <w:p w14:paraId="756D58F6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"CASE 1: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monthly_payment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100000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EFAC8E7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"CASE 2: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monthly_payment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500000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60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5FA499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"CASE 3: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monthly_payment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100000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DE51F1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"CASE 4: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monthly_payment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10000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9E5652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065854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</w:p>
                          <w:p w14:paraId="01B77414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</w:p>
                          <w:p w14:paraId="75ECD10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82E154A" w14:textId="2E5A68A4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1AF3A654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// FUNCTIONS DECLERATIONS</w:t>
                            </w:r>
                          </w:p>
                          <w:p w14:paraId="1D524C1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monthly_payment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loan_amount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annual_interest_rate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number_of_payments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793CC3F9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2B37103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calculate monthly rate</w:t>
                            </w:r>
                          </w:p>
                          <w:p w14:paraId="7A75988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const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monthly_rate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annual_interest_rate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0C69FDC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substituiting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into formula</w:t>
                            </w:r>
                          </w:p>
                          <w:p w14:paraId="5939FA6F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monthly_rate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loan_amount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pow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monthly_rate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number_of_payments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));</w:t>
                            </w:r>
                          </w:p>
                          <w:p w14:paraId="20495C2D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4BAB437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4CD9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54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" fillcolor="black [3213]" stroked="f" strokeweight=".5pt">
                <v:textbox>
                  <w:txbxContent>
                    <w:p w14:paraId="52505272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6E77CB7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cmath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04C544DD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&lt;string&gt;</w:t>
                      </w:r>
                    </w:p>
                    <w:p w14:paraId="1EEF816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iomanip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6544A303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&lt;limits&gt;</w:t>
                      </w:r>
                    </w:p>
                    <w:p w14:paraId="152E8C53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5CA04A6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struct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Range</w:t>
                      </w:r>
                    </w:p>
                    <w:p w14:paraId="22212C7F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6DB4D5F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D80FF54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max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68D025EF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44C3BA9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get min and max of data type</w:t>
                      </w:r>
                    </w:p>
                    <w:p w14:paraId="4B99833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static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getDefault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</w:t>
                      </w:r>
                    </w:p>
                    <w:p w14:paraId="5B4B66AA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76AE5C8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numeric_limits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&gt;::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(),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numeric_limits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&gt;::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max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()};</w:t>
                      </w:r>
                    </w:p>
                    <w:p w14:paraId="1A1F850D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20AA5DCD" w14:textId="010329A8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};</w:t>
                      </w:r>
                    </w:p>
                    <w:p w14:paraId="404CE603" w14:textId="5D6D1A84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// FUNCTIONS PROTOTYPES</w:t>
                      </w:r>
                    </w:p>
                    <w:p w14:paraId="6120D5AF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monthly_payment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loan_amount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annual_interest_rate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number_of_payments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43B2773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// struct is used so user needs to either define both min and max or none at all; to reduce clutter</w:t>
                      </w:r>
                    </w:p>
                    <w:p w14:paraId="3093336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input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const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string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message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range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getDefault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());</w:t>
                      </w:r>
                    </w:p>
                    <w:p w14:paraId="1A27840F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901E92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// MAIN</w:t>
                      </w:r>
                    </w:p>
                    <w:p w14:paraId="595B1FE3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7E33EAE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</w:t>
                      </w:r>
                    </w:p>
                    <w:p w14:paraId="03E84C51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01C46E43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loan_amount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input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"Loan Amount"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, {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1000000.0f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});</w:t>
                      </w:r>
                    </w:p>
                    <w:p w14:paraId="67C6A19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annual_interest_rate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input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"Annual Interest Rate"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, {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100.0f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});</w:t>
                      </w:r>
                    </w:p>
                    <w:p w14:paraId="4A32AA07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number_of_payments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input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"Number Of Payments"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, {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600.0f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});</w:t>
                      </w: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up to 50 years</w:t>
                      </w:r>
                    </w:p>
                    <w:p w14:paraId="14B19C8C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CCF5DB4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fixed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setprecision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3A4AC118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"Monthly Payment: "</w:t>
                      </w:r>
                    </w:p>
                    <w:p w14:paraId="60DE958D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monthly_payment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loan_amount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annual_interest_rate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number_of_payments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61C2846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141EE68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963D19E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test with default test cases</w:t>
                      </w:r>
                    </w:p>
                    <w:p w14:paraId="756D58F6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"CASE 1: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monthly_payment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100000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EFAC8E7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"CASE 2: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monthly_payment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500000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60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5FA499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"CASE 3: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monthly_payment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100000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DE51F1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"CASE 4: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monthly_payment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10000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9E5652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065854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</w:p>
                    <w:p w14:paraId="01B77414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</w:p>
                    <w:p w14:paraId="75ECD10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82E154A" w14:textId="2E5A68A4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1AF3A654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// FUNCTIONS DECLERATIONS</w:t>
                      </w:r>
                    </w:p>
                    <w:p w14:paraId="1D524C1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monthly_payment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loan_amount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annual_interest_rate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number_of_payments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793CC3F9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2B37103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calculate monthly rate</w:t>
                      </w:r>
                    </w:p>
                    <w:p w14:paraId="7A75988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const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monthly_rate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annual_interest_rate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0C69FDC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substituiting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into formula</w:t>
                      </w:r>
                    </w:p>
                    <w:p w14:paraId="5939FA6F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monthly_rate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loan_amount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pow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monthly_rate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number_of_payments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));</w:t>
                      </w:r>
                    </w:p>
                    <w:p w14:paraId="20495C2D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4BAB437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9C0999" w14:textId="38AD6917" w:rsidR="00CD6F5D" w:rsidRPr="00CD6F5D" w:rsidRDefault="00CD6F5D" w:rsidP="00CD6F5D">
      <w:pPr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A560DC" wp14:editId="6DDE33FA">
                <wp:extent cx="5943600" cy="4114800"/>
                <wp:effectExtent l="0" t="0" r="0" b="0"/>
                <wp:docPr id="8325422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11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6EA6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input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const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string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message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6C7AEC18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42C058E4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float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681F0C8D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message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":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0A316261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397DEF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while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4512DEE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095BBD89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&gt;&gt;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F82DB7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stopping the program from going crazy when alphabet is entered</w:t>
                            </w:r>
                          </w:p>
                          <w:p w14:paraId="7A2AC5B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!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fail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())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if no error is detected in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proofErr w:type="spellEnd"/>
                          </w:p>
                          <w:p w14:paraId="55EEE021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4819411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min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&amp;&amp;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&lt;=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max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0BE390F6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343CF347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14DB054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fixed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setprecision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3C724F92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"&gt; Input a number between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min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and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range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max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":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086371B4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unsetf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ios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fixed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revert std::fixed</w:t>
                            </w:r>
                          </w:p>
                          <w:p w14:paraId="6A0DBBD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continue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2BEB07F6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729D2355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1617236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error in user input</w:t>
                            </w:r>
                          </w:p>
                          <w:p w14:paraId="62673E88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clear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                                   // clear error flag</w:t>
                            </w:r>
                          </w:p>
                          <w:p w14:paraId="2DD6DB19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numeric_limits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streamsize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&gt;::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max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(),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'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discard the input</w:t>
                            </w:r>
                          </w:p>
                          <w:p w14:paraId="26A012F1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^ says discard all input including newline character</w:t>
                            </w:r>
                          </w:p>
                          <w:p w14:paraId="66037E9E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F1D4FC9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"&gt; Please input a valid input: "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28AAA7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6CB94B0C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B810CB0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0D0830B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D6F5D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1A40254D" w14:textId="77777777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236551C" w14:textId="60187E02" w:rsidR="00CD6F5D" w:rsidRPr="00CD6F5D" w:rsidRDefault="00CD6F5D" w:rsidP="00CD6F5D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A560DC" id="_x0000_s1027" type="#_x0000_t202" style="width:468pt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" fillcolor="black [3213]" stroked="f" strokeweight=".5pt">
                <v:textbox>
                  <w:txbxContent>
                    <w:p w14:paraId="26A6EA6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input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const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string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message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6C7AEC18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42C058E4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float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681F0C8D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message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":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0A316261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397DEF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while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D6F5D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4512DEE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095BBD89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&gt;&gt;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F82DB7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stopping the program from going crazy when alphabet is entered</w:t>
                      </w:r>
                    </w:p>
                    <w:p w14:paraId="7A2AC5B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!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fail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())</w:t>
                      </w: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if no error is detected in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cin</w:t>
                      </w:r>
                      <w:proofErr w:type="spellEnd"/>
                    </w:p>
                    <w:p w14:paraId="55EEE021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4819411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min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&amp;&amp;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&lt;=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max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0BE390F6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343CF347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14DB054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fixed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setprecision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3C724F92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"&gt; Input a number between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min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and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range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max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":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086371B4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unsetf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ios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fixed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revert std::fixed</w:t>
                      </w:r>
                    </w:p>
                    <w:p w14:paraId="6A0DBBD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continue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2BEB07F6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729D2355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1617236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error in user input</w:t>
                      </w:r>
                    </w:p>
                    <w:p w14:paraId="62673E88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clear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                                       // clear error flag</w:t>
                      </w:r>
                    </w:p>
                    <w:p w14:paraId="2DD6DB19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numeric_limits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streamsize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&gt;::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max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(),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'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discard the input</w:t>
                      </w:r>
                    </w:p>
                    <w:p w14:paraId="26A012F1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^ says discard all input including newline character</w:t>
                      </w:r>
                    </w:p>
                    <w:p w14:paraId="66037E9E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F1D4FC9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D6F5D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"&gt; Please input a valid input: "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28AAA7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6CB94B0C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B810CB0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D6F5D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D6F5D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0D0830B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D6F5D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1A40254D" w14:textId="77777777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236551C" w14:textId="60187E02" w:rsidR="00CD6F5D" w:rsidRPr="00CD6F5D" w:rsidRDefault="00CD6F5D" w:rsidP="00CD6F5D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532AA1" w14:textId="2A5A8D0A" w:rsidR="00600729" w:rsidRDefault="00600729" w:rsidP="00600729">
      <w:pPr>
        <w:pStyle w:val="Heading2"/>
      </w:pPr>
      <w:r>
        <w:t>OUTPUT:</w:t>
      </w:r>
    </w:p>
    <w:p w14:paraId="7EF13B10" w14:textId="1BD26D6A" w:rsidR="00CD6F5D" w:rsidRPr="00CD6F5D" w:rsidRDefault="00CD6F5D" w:rsidP="00CD6F5D">
      <w:pPr>
        <w:rPr>
          <w:lang w:eastAsia="en-US"/>
        </w:rPr>
      </w:pPr>
      <w:r w:rsidRPr="00CD6F5D">
        <w:rPr>
          <w:lang w:eastAsia="en-US"/>
        </w:rPr>
        <w:drawing>
          <wp:inline distT="0" distB="0" distL="0" distR="0" wp14:anchorId="72BC3187" wp14:editId="50F1671F">
            <wp:extent cx="5943600" cy="1213485"/>
            <wp:effectExtent l="0" t="0" r="0" b="5715"/>
            <wp:docPr id="18064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43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0DE4" w14:textId="77777777" w:rsidR="00CD6F5D" w:rsidRDefault="00CD6F5D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27F4C377" w14:textId="4ADD9668" w:rsidR="00CD6F5D" w:rsidRPr="00CD6F5D" w:rsidRDefault="00600729" w:rsidP="00CD6F5D">
      <w:pPr>
        <w:pStyle w:val="Heading1"/>
      </w:pPr>
      <w:r w:rsidRPr="00600729">
        <w:lastRenderedPageBreak/>
        <w:t>Task 2 [CLO 2]: Celsius-Fahrenheit Converter [Pass by Reference]</w:t>
      </w:r>
    </w:p>
    <w:p w14:paraId="04A1FB2F" w14:textId="77777777" w:rsidR="00600729" w:rsidRDefault="00600729" w:rsidP="00600729">
      <w:pPr>
        <w:pStyle w:val="Heading2"/>
      </w:pPr>
      <w:r>
        <w:t>CODE:</w:t>
      </w:r>
    </w:p>
    <w:p w14:paraId="38279364" w14:textId="74F8A915" w:rsidR="00C81D61" w:rsidRPr="00C81D61" w:rsidRDefault="00C81D61" w:rsidP="00C81D61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27B8943" wp14:editId="42AE86C1">
                <wp:extent cx="5943600" cy="6611815"/>
                <wp:effectExtent l="0" t="0" r="0" b="5080"/>
                <wp:docPr id="20778851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6118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D43E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2CC1EC5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&lt;tuple&gt;</w:t>
                            </w:r>
                          </w:p>
                          <w:p w14:paraId="2694010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6F8FB7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enum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class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</w:p>
                          <w:p w14:paraId="68D47A8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3A6D1C2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None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,</w:t>
                            </w:r>
                          </w:p>
                          <w:p w14:paraId="06DEDEB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BelowAbsoluteZero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</w:p>
                          <w:p w14:paraId="2F12C95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};</w:t>
                            </w:r>
                          </w:p>
                          <w:p w14:paraId="7EC273D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4E3785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adjustTemp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cToF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258B9A8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7B35A5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</w:t>
                            </w:r>
                          </w:p>
                          <w:p w14:paraId="369CE79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3C6E343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tuple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testcases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[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]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6AD54AE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25.0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valid C</w:t>
                            </w:r>
                          </w:p>
                          <w:p w14:paraId="13A7CA4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300.0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// invalid C</w:t>
                            </w:r>
                          </w:p>
                          <w:p w14:paraId="2708B6F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// valid C</w:t>
                            </w:r>
                          </w:p>
                          <w:p w14:paraId="146067D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// valid C</w:t>
                            </w:r>
                          </w:p>
                          <w:p w14:paraId="517C86D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500.0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invalid F</w:t>
                            </w:r>
                          </w:p>
                          <w:p w14:paraId="314D908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32.0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// valid F</w:t>
                            </w:r>
                          </w:p>
                          <w:p w14:paraId="07ADEA7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212.0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// valid F</w:t>
                            </w:r>
                          </w:p>
                          <w:p w14:paraId="3608171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460.0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false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invalid F</w:t>
                            </w:r>
                          </w:p>
                          <w:p w14:paraId="6F6ABAF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37.0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valid C</w:t>
                            </w:r>
                          </w:p>
                          <w:p w14:paraId="6C93D8B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40.0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true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same C and F</w:t>
                            </w:r>
                          </w:p>
                          <w:p w14:paraId="7EECF04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};</w:t>
                            </w:r>
                          </w:p>
                          <w:p w14:paraId="62CA452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4CCE5E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auto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[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isC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] :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testcases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39BBF5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4908DF0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tempBefore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45FCDC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adjustTemp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isC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1A662FC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D4388B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switch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02E16AE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1CCF6BF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C6D140F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None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5FA7589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tempBefore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isC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?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C"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F"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= 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!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isC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?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C"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F"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31FD99B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68FE5ED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18A214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BelowAbsoluteZero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2B2B3DD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"ERROR: Invalid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Tempurature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 ("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tempBefore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isC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?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C"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F"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"):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Tempurature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 is below Absolute Zero.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34F1336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244E063F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052587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default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5218D0E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"ERROR: Unknown Error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Occured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D13970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39577E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6824BD2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6478F61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F853B9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</w:p>
                          <w:p w14:paraId="054C50B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</w:p>
                          <w:p w14:paraId="5BC1918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2BF8334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7A81387A" w14:textId="77777777" w:rsidR="00C81D61" w:rsidRPr="00CD6F5D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7B8943" id="_x0000_s1028" type="#_x0000_t202" style="width:468pt;height:5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" fillcolor="black [3213]" stroked="f" strokeweight=".5pt">
                <v:textbox>
                  <w:txbxContent>
                    <w:p w14:paraId="7B1D43E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2CC1EC5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&lt;tuple&gt;</w:t>
                      </w:r>
                    </w:p>
                    <w:p w14:paraId="2694010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6F8FB7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enum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class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</w:p>
                    <w:p w14:paraId="68D47A8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3A6D1C2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None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,</w:t>
                      </w:r>
                    </w:p>
                    <w:p w14:paraId="06DEDEB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BelowAbsoluteZero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</w:p>
                    <w:p w14:paraId="2F12C95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};</w:t>
                      </w:r>
                    </w:p>
                    <w:p w14:paraId="7EC273D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4E3785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adjustTemp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cToF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258B9A8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7B35A5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</w:t>
                      </w:r>
                    </w:p>
                    <w:p w14:paraId="369CE79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3C6E343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tuple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testcases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[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]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{</w:t>
                      </w:r>
                    </w:p>
                    <w:p w14:paraId="6AD54AE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25.0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valid C</w:t>
                      </w:r>
                    </w:p>
                    <w:p w14:paraId="13A7CA4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300.0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// invalid C</w:t>
                      </w:r>
                    </w:p>
                    <w:p w14:paraId="2708B6F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// valid C</w:t>
                      </w:r>
                    </w:p>
                    <w:p w14:paraId="146067D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// valid C</w:t>
                      </w:r>
                    </w:p>
                    <w:p w14:paraId="517C86D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500.0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invalid F</w:t>
                      </w:r>
                    </w:p>
                    <w:p w14:paraId="314D908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32.0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// valid F</w:t>
                      </w:r>
                    </w:p>
                    <w:p w14:paraId="07ADEA7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212.0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// valid F</w:t>
                      </w:r>
                    </w:p>
                    <w:p w14:paraId="3608171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460.0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false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invalid F</w:t>
                      </w:r>
                    </w:p>
                    <w:p w14:paraId="6F6ABAF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37.0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valid C</w:t>
                      </w:r>
                    </w:p>
                    <w:p w14:paraId="6C93D8B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40.0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true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same C and F</w:t>
                      </w:r>
                    </w:p>
                    <w:p w14:paraId="7EECF04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};</w:t>
                      </w:r>
                    </w:p>
                    <w:p w14:paraId="62CA452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4CCE5E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auto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[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isC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] :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testcases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39BBF5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4908DF0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tempBefore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45FCDC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adjustTemp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isC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1A662FC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D4388B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switch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02E16AE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1CCF6BF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C6D140F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None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5FA7589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tempBefore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isC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?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C"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: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F"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= 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!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isC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?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C"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: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F"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31FD99B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68FE5ED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18A214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BelowAbsoluteZero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2B2B3DD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"ERROR: Invalid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Tempurature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 ("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tempBefore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isC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?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C"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: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F"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"):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Tempurature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 is below Absolute Zero.</w:t>
                      </w:r>
                      <w:r w:rsidRPr="00C81D61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34F1336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244E063F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052587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default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5218D0E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"ERROR: Unknown Error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Occured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D13970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39577E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6824BD2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6478F61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F853B9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</w:p>
                    <w:p w14:paraId="054C50B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</w:p>
                    <w:p w14:paraId="5BC1918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2BF8334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7A81387A" w14:textId="77777777" w:rsidR="00C81D61" w:rsidRPr="00CD6F5D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69F86D" w14:textId="75B19AAF" w:rsidR="00CD6F5D" w:rsidRPr="00CD6F5D" w:rsidRDefault="00CD6F5D" w:rsidP="00CD6F5D">
      <w:pPr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88306C" wp14:editId="6F616C57">
                <wp:extent cx="5943600" cy="3429000"/>
                <wp:effectExtent l="0" t="0" r="0" b="0"/>
                <wp:docPr id="1583177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5AC9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adjustTemp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bool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cToF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75CAB5A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7CA7CC9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errorFlag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None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C609F8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1D52D2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cToF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A31F79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49F49EE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check if temp is above -273.15 C</w:t>
                            </w:r>
                          </w:p>
                          <w:p w14:paraId="488089C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273.15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0631DE2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422334C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errorFlag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BelowAbsoluteZero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5BABED1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6DB3536F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</w:p>
                          <w:p w14:paraId="1394BF7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9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C82E31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544FE56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</w:p>
                          <w:p w14:paraId="182011F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215DBBA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check if temp is above -459.67 F</w:t>
                            </w:r>
                          </w:p>
                          <w:p w14:paraId="23F57CE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459.67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BC514A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72B59AF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errorFlag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TempError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BelowAbsoluteZero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3C05CE5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45C9C1B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else</w:t>
                            </w:r>
                          </w:p>
                          <w:p w14:paraId="68184DD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temp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9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076FD15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67BF612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3FE1D5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errorFlag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36B91B4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7657555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BBA308A" w14:textId="77777777" w:rsidR="00CD6F5D" w:rsidRPr="00CD6F5D" w:rsidRDefault="00CD6F5D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88306C" id="_x0000_s1029" type="#_x0000_t202" style="width:468pt;height:2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" fillcolor="black [3213]" stroked="f" strokeweight=".5pt">
                <v:textbox>
                  <w:txbxContent>
                    <w:p w14:paraId="5455AC9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adjustTemp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bool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cToF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75CAB5A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7CA7CC9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errorFlag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None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C609F8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1D52D2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cToF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A31F79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49F49EE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check if temp is above -273.15 C</w:t>
                      </w:r>
                    </w:p>
                    <w:p w14:paraId="488089C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273.15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0631DE2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422334C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errorFlag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BelowAbsoluteZero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5BABED1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6DB3536F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</w:p>
                    <w:p w14:paraId="1394BF7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9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C82E31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544FE56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</w:p>
                    <w:p w14:paraId="182011F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215DBBA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check if temp is above -459.67 F</w:t>
                      </w:r>
                    </w:p>
                    <w:p w14:paraId="23F57CE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459.67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BC514A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72B59AF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errorFlag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TempError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BelowAbsoluteZero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3C05CE5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45C9C1B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else</w:t>
                      </w:r>
                    </w:p>
                    <w:p w14:paraId="68184DD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temp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9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076FD15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67BF612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3FE1D5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errorFlag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36B91B4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7657555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BBA308A" w14:textId="77777777" w:rsidR="00CD6F5D" w:rsidRPr="00CD6F5D" w:rsidRDefault="00CD6F5D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F7C33" w14:textId="1E3FF08A" w:rsidR="00600729" w:rsidRDefault="00600729" w:rsidP="00600729">
      <w:pPr>
        <w:pStyle w:val="Heading2"/>
      </w:pPr>
      <w:r>
        <w:t>OUTPUT:</w:t>
      </w:r>
    </w:p>
    <w:p w14:paraId="41AD305A" w14:textId="21BBB678" w:rsidR="00C81D61" w:rsidRPr="00C81D61" w:rsidRDefault="00C81D61" w:rsidP="00C81D61">
      <w:pPr>
        <w:rPr>
          <w:lang w:eastAsia="en-US"/>
        </w:rPr>
      </w:pPr>
      <w:r w:rsidRPr="00C81D61">
        <w:rPr>
          <w:lang w:eastAsia="en-US"/>
        </w:rPr>
        <w:drawing>
          <wp:inline distT="0" distB="0" distL="0" distR="0" wp14:anchorId="3953CFFE" wp14:editId="765A3804">
            <wp:extent cx="5943600" cy="1138555"/>
            <wp:effectExtent l="0" t="0" r="0" b="4445"/>
            <wp:docPr id="16796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6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412E" w14:textId="77777777" w:rsidR="00C81D61" w:rsidRDefault="00C81D61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15FBABD6" w14:textId="2C24B7A0" w:rsidR="00600729" w:rsidRDefault="00600729" w:rsidP="00600729">
      <w:pPr>
        <w:pStyle w:val="Heading1"/>
      </w:pPr>
      <w:r w:rsidRPr="00600729">
        <w:lastRenderedPageBreak/>
        <w:t>Task 3 [CLO 1]: Inline Functions</w:t>
      </w:r>
    </w:p>
    <w:p w14:paraId="72FBF214" w14:textId="77777777" w:rsidR="00600729" w:rsidRDefault="00600729" w:rsidP="00600729">
      <w:pPr>
        <w:pStyle w:val="Heading2"/>
      </w:pPr>
      <w:r>
        <w:t>CODE:</w:t>
      </w:r>
    </w:p>
    <w:p w14:paraId="547598AA" w14:textId="3BE9452B" w:rsidR="00C81D61" w:rsidRDefault="00C81D61" w:rsidP="00C81D61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F0F648D" wp14:editId="3BD48B02">
                <wp:extent cx="5943600" cy="7089531"/>
                <wp:effectExtent l="0" t="0" r="0" b="0"/>
                <wp:docPr id="506566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0895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92F9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1D928B6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iomanip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</w:p>
                          <w:p w14:paraId="19FB552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9FD6A84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enum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class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</w:p>
                          <w:p w14:paraId="69EC252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2359B21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None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,</w:t>
                            </w:r>
                          </w:p>
                          <w:p w14:paraId="4311F84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ZeroRadius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,</w:t>
                            </w:r>
                          </w:p>
                          <w:p w14:paraId="236F2A3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NegativeMass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,</w:t>
                            </w:r>
                          </w:p>
                          <w:p w14:paraId="7AB3591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};</w:t>
                            </w:r>
                          </w:p>
                          <w:p w14:paraId="4D6CE04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inline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calculateForce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first_mass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second_mass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radius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64E3F9D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8F4EAA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</w:t>
                            </w:r>
                          </w:p>
                          <w:p w14:paraId="06DBB77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3619B75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tuple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&gt;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testcases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[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]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139BEC3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5.972e24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7.348e22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3.844e8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Earth and Moon</w:t>
                            </w:r>
                          </w:p>
                          <w:p w14:paraId="5FC1986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1.989e30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5.972e24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1.496e11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// Sun and Earth</w:t>
                            </w:r>
                          </w:p>
                          <w:p w14:paraId="2100778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1.989e30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7.348e22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1.496e11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3.844e8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Sun and Moon</w:t>
                            </w:r>
                          </w:p>
                          <w:p w14:paraId="29F5E37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5.972e24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3.844e8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// Earth and zero mass</w:t>
                            </w:r>
                          </w:p>
                          <w:p w14:paraId="5923FDE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5.972e24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7.348e22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3.844e8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// Negative mass &gt; ERROR</w:t>
                            </w:r>
                          </w:p>
                          <w:p w14:paraId="54D0978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5.972e24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7.348e22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// Zero radius &gt; ERROR</w:t>
                            </w:r>
                          </w:p>
                          <w:p w14:paraId="6152059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1.0e3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1.0e3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  // Small masses</w:t>
                            </w:r>
                          </w:p>
                          <w:p w14:paraId="22AE1D4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1.0e10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1.0e10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1.0e5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// Large masses</w:t>
                            </w:r>
                          </w:p>
                          <w:p w14:paraId="0CA5B39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},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  // Unit masses</w:t>
                            </w:r>
                          </w:p>
                          <w:p w14:paraId="4BE855D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3.0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4.0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               // Random values</w:t>
                            </w:r>
                          </w:p>
                          <w:p w14:paraId="2B310D3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};</w:t>
                            </w:r>
                          </w:p>
                          <w:p w14:paraId="13D4CC1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5A6C21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for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const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auto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first_mass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second_mass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radius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] :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testcases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49717CA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21C7A2E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None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02C247E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24D084F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calculateForce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first_mass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second_mass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radius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&amp;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1044C30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38FAA56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switch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02A853A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{</w:t>
                            </w:r>
                          </w:p>
                          <w:p w14:paraId="0E9E3BCF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7693DA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None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4B6E3AA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"Calculated Force: 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5ECC16F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5699F1D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ADEFB4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ZeroRadius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075B960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"ERROR: Radius is zero.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5F97A1A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57222B7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4EB126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case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NegativeMass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592D076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"ERROR: One of the masses of negative.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2F80DC8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D99A53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A63742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default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</w:t>
                            </w:r>
                          </w:p>
                          <w:p w14:paraId="246C329F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 xml:space="preserve">"ERROR: Unknown Error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Occured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D7BA7D"/>
                                <w:sz w:val="16"/>
                                <w:szCs w:val="16"/>
                                <w:lang w:eastAsia="en-US"/>
                              </w:rPr>
                              <w:t>\n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65DEBC8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break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2CF44F4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}</w:t>
                            </w:r>
                          </w:p>
                          <w:p w14:paraId="3393344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3148A86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4B71953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ignore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</w:p>
                          <w:p w14:paraId="5F764D5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cin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.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get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();</w:t>
                            </w:r>
                          </w:p>
                          <w:p w14:paraId="58823E8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7A589C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54310674" w14:textId="77777777" w:rsidR="00C81D61" w:rsidRPr="00CD6F5D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F648D" id="_x0000_s1030" type="#_x0000_t202" style="width:468pt;height:5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" fillcolor="black [3213]" stroked="f" strokeweight=".5pt">
                <v:textbox>
                  <w:txbxContent>
                    <w:p w14:paraId="48A92F9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1D928B6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iomanip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&gt;</w:t>
                      </w:r>
                    </w:p>
                    <w:p w14:paraId="19FB552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9FD6A84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enum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class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</w:p>
                    <w:p w14:paraId="69EC252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2359B21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None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,</w:t>
                      </w:r>
                    </w:p>
                    <w:p w14:paraId="4311F84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ZeroRadius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,</w:t>
                      </w:r>
                    </w:p>
                    <w:p w14:paraId="236F2A3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NegativeMass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,</w:t>
                      </w:r>
                    </w:p>
                    <w:p w14:paraId="7AB3591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};</w:t>
                      </w:r>
                    </w:p>
                    <w:p w14:paraId="4D6CE04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inline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calculateForce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first_mass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second_mass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radius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64E3F9D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8F4EAA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</w:t>
                      </w:r>
                    </w:p>
                    <w:p w14:paraId="06DBB77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3619B75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tuple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&gt;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testcases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[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]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{</w:t>
                      </w:r>
                    </w:p>
                    <w:p w14:paraId="139BEC3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5.972e24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7.348e22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3.844e8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Earth and Moon</w:t>
                      </w:r>
                    </w:p>
                    <w:p w14:paraId="5FC1986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1.989e30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5.972e24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1.496e11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// Sun and Earth</w:t>
                      </w:r>
                    </w:p>
                    <w:p w14:paraId="2100778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1.989e30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7.348e22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1.496e11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3.844e8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Sun and Moon</w:t>
                      </w:r>
                    </w:p>
                    <w:p w14:paraId="29F5E37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5.972e24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3.844e8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// Earth and zero mass</w:t>
                      </w:r>
                    </w:p>
                    <w:p w14:paraId="5923FDE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5.972e24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7.348e22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3.844e8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// Negative mass &gt; ERROR</w:t>
                      </w:r>
                    </w:p>
                    <w:p w14:paraId="54D0978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5.972e24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7.348e22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// Zero radius &gt; ERROR</w:t>
                      </w:r>
                    </w:p>
                    <w:p w14:paraId="6152059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1.0e3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1.0e3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  // Small masses</w:t>
                      </w:r>
                    </w:p>
                    <w:p w14:paraId="22AE1D4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1.0e10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1.0e10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1.0e5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// Large masses</w:t>
                      </w:r>
                    </w:p>
                    <w:p w14:paraId="0CA5B39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},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      // Unit masses</w:t>
                      </w:r>
                    </w:p>
                    <w:p w14:paraId="4BE855D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3.0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4.0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               // Random values</w:t>
                      </w:r>
                    </w:p>
                    <w:p w14:paraId="2B310D3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};</w:t>
                      </w:r>
                    </w:p>
                    <w:p w14:paraId="13D4CC1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5A6C21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for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const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auto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[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first_mass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second_mass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radius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] :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testcases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49717CA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21C7A2E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None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02C247E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24D084F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calculateForce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first_mass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second_mass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radius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&amp;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1044C30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38FAA56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switch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02A853A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{</w:t>
                      </w:r>
                    </w:p>
                    <w:p w14:paraId="0E9E3BCF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7693DA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None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4B6E3AA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"Calculated Force: 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N</w:t>
                      </w:r>
                      <w:r w:rsidRPr="00C81D61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5ECC16F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5699F1D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6ADEFB4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ZeroRadius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075B960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"ERROR: Radius is zero.</w:t>
                      </w:r>
                      <w:r w:rsidRPr="00C81D61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5F97A1A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57222B7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4EB126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case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NegativeMass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592D076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"ERROR: One of the masses of negative.</w:t>
                      </w:r>
                      <w:r w:rsidRPr="00C81D61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2F80DC8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D99A53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A63742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default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</w:t>
                      </w:r>
                    </w:p>
                    <w:p w14:paraId="246C329F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 xml:space="preserve">"ERROR: Unknown Error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Occured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D7BA7D"/>
                          <w:sz w:val="16"/>
                          <w:szCs w:val="16"/>
                          <w:lang w:eastAsia="en-US"/>
                        </w:rPr>
                        <w:t>\n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65DEBC8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break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2CF44F4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}</w:t>
                      </w:r>
                    </w:p>
                    <w:p w14:paraId="3393344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3148A86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4B71953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ignore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</w:p>
                    <w:p w14:paraId="5F764D5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cin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.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get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();</w:t>
                      </w:r>
                    </w:p>
                    <w:p w14:paraId="58823E8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7A589C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54310674" w14:textId="77777777" w:rsidR="00C81D61" w:rsidRPr="00CD6F5D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9163F9" w14:textId="576C6058" w:rsidR="00C81D61" w:rsidRPr="00C81D61" w:rsidRDefault="00C81D61" w:rsidP="00C81D61">
      <w:pPr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3B8EF57" wp14:editId="7168A3BE">
                <wp:extent cx="5943600" cy="2514600"/>
                <wp:effectExtent l="0" t="0" r="0" b="0"/>
                <wp:docPr id="553202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4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AE4A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inline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calculateForce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first_mass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second_mass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radius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nullptr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3BA3589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048AD5A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first_mass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second_mass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5D341D7F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335C6E3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NegativeMass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BFC64E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CB8E67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7C6E1B3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271667A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if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radius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2193D36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{</w:t>
                            </w:r>
                          </w:p>
                          <w:p w14:paraId="3F22E14D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error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GravitationalForceError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4FC1FF"/>
                                <w:sz w:val="16"/>
                                <w:szCs w:val="16"/>
                                <w:lang w:eastAsia="en-US"/>
                              </w:rPr>
                              <w:t>ZeroRadius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382A259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3F194F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}</w:t>
                            </w:r>
                          </w:p>
                          <w:p w14:paraId="25EC593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7266CA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constexpr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G_CONSTANT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6.67430e-11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1822A02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365CFA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G_CONSTANT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first_mass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second_mass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/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radius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radius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73DC265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5FB6B370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04905D0" w14:textId="77777777" w:rsidR="00C81D61" w:rsidRPr="00CD6F5D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8EF57" id="_x0000_s1031" type="#_x0000_t202" style="width:468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" fillcolor="black [3213]" stroked="f" strokeweight=".5pt">
                <v:textbox>
                  <w:txbxContent>
                    <w:p w14:paraId="2E7AE4A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inline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calculateForce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first_mass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second_mass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radius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nullptr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3BA3589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048AD5A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first_mass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second_mass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5D341D7F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335C6E3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NegativeMass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BFC64E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CB8E67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7C6E1B3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271667A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if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radius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2193D36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{</w:t>
                      </w:r>
                    </w:p>
                    <w:p w14:paraId="3F22E14D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error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GravitationalForceError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4FC1FF"/>
                          <w:sz w:val="16"/>
                          <w:szCs w:val="16"/>
                          <w:lang w:eastAsia="en-US"/>
                        </w:rPr>
                        <w:t>ZeroRadius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382A259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3F194F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}</w:t>
                      </w:r>
                    </w:p>
                    <w:p w14:paraId="25EC593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7266CA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constexpr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G_CONSTANT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6.67430e-11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1822A02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365CFA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G_CONSTANT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first_mass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second_mass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/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radius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radius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73DC265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5FB6B370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04905D0" w14:textId="77777777" w:rsidR="00C81D61" w:rsidRPr="00CD6F5D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8E4D7C" w14:textId="7BB54613" w:rsidR="00600729" w:rsidRDefault="00600729" w:rsidP="00600729">
      <w:pPr>
        <w:pStyle w:val="Heading2"/>
      </w:pPr>
      <w:r>
        <w:t>OUTPUT:</w:t>
      </w:r>
    </w:p>
    <w:p w14:paraId="76E1C4D2" w14:textId="4A5E1163" w:rsidR="00C81D61" w:rsidRPr="00C81D61" w:rsidRDefault="00C81D61" w:rsidP="00C81D61">
      <w:pPr>
        <w:rPr>
          <w:lang w:eastAsia="en-US"/>
        </w:rPr>
      </w:pPr>
      <w:r w:rsidRPr="00C81D61">
        <w:rPr>
          <w:lang w:eastAsia="en-US"/>
        </w:rPr>
        <w:drawing>
          <wp:inline distT="0" distB="0" distL="0" distR="0" wp14:anchorId="15CDD65D" wp14:editId="4AC22DC3">
            <wp:extent cx="5943600" cy="1223645"/>
            <wp:effectExtent l="0" t="0" r="0" b="0"/>
            <wp:docPr id="6200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57CA" w14:textId="77777777" w:rsidR="00C81D61" w:rsidRDefault="00C81D61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5F9BF68E" w14:textId="31542246" w:rsidR="00C81D61" w:rsidRPr="00C81D61" w:rsidRDefault="00600729" w:rsidP="00C81D61">
      <w:pPr>
        <w:pStyle w:val="Heading1"/>
      </w:pPr>
      <w:r w:rsidRPr="00600729">
        <w:lastRenderedPageBreak/>
        <w:t>Task 4 [CLO 1]: Understanding scope of variables and debugging</w:t>
      </w:r>
    </w:p>
    <w:p w14:paraId="0321173D" w14:textId="03B3A2A9" w:rsidR="00C81D61" w:rsidRDefault="00C81D61" w:rsidP="00C81D61">
      <w:pPr>
        <w:pStyle w:val="Heading2"/>
      </w:pPr>
      <w:r>
        <w:t>CODE:</w:t>
      </w:r>
    </w:p>
    <w:p w14:paraId="1CBE1A76" w14:textId="40B0F0FD" w:rsidR="00C81D61" w:rsidRPr="00C81D61" w:rsidRDefault="00C81D61" w:rsidP="00C81D61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F19FF10" wp14:editId="0EFB0B59">
                <wp:extent cx="5943600" cy="4783015"/>
                <wp:effectExtent l="0" t="0" r="0" b="5080"/>
                <wp:docPr id="15267841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7830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CA0E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#include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&lt;iostream&gt;</w:t>
                            </w:r>
                          </w:p>
                          <w:p w14:paraId="3785463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0EE44BD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// Global variable for tax rate</w:t>
                            </w:r>
                          </w:p>
                          <w:p w14:paraId="673EE52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taxRate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0.08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8% tax rate</w:t>
                            </w:r>
                          </w:p>
                          <w:p w14:paraId="72E9E5C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220F09E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calculateFinalPrice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</w:t>
                            </w:r>
                          </w:p>
                          <w:p w14:paraId="14BB917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7AC8B20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total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FIX 1: initialize</w:t>
                            </w:r>
                          </w:p>
                          <w:p w14:paraId="0061FBE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discount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A0891A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total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taxRate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discount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FIX 2: use correct formula</w:t>
                            </w:r>
                          </w:p>
                          <w:p w14:paraId="45C9506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FIX 3: remove local `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taxRate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` variable</w:t>
                            </w:r>
                          </w:p>
                          <w:p w14:paraId="571E23E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FIX 4: Remove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>unneccessay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scope</w:t>
                            </w:r>
                          </w:p>
                          <w:p w14:paraId="3A5466B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2F5D98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"Debug: Tax rate used: 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taxRate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3CA77985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total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FEDBCD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5E72F9B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7BE2F1B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main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()</w:t>
                            </w:r>
                          </w:p>
                          <w:p w14:paraId="4C5FEC9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{</w:t>
                            </w:r>
                          </w:p>
                          <w:p w14:paraId="170376E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50.0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7AF46768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int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2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0D30008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expectedTotal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0.08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0591561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Expected: 50 * 2 * 1.08 * 0.9 = 97.2</w:t>
                            </w:r>
                          </w:p>
                          <w:p w14:paraId="339FC34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312A933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569CD6"/>
                                <w:sz w:val="16"/>
                                <w:szCs w:val="16"/>
                                <w:lang w:eastAsia="en-US"/>
                              </w:rPr>
                              <w:t>double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calculateFinalPrice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4DF1C46C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"Total cost for 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items at $"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</w:p>
                          <w:p w14:paraId="4F09343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": $"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2F25A2D6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1E4B8B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   // Test with different values</w:t>
                            </w:r>
                          </w:p>
                          <w:p w14:paraId="4E8E4D0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100.0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42E8AA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88A9CA2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expectedTotal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+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0.08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)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*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-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0.1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6A9955"/>
                                <w:sz w:val="16"/>
                                <w:szCs w:val="16"/>
                                <w:lang w:eastAsia="en-US"/>
                              </w:rPr>
                              <w:t xml:space="preserve"> // Expected: 100 * 1 * 1.08 * 0.9 = 97.2</w:t>
                            </w:r>
                          </w:p>
                          <w:p w14:paraId="08A7DCE1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4D4D4"/>
                                <w:sz w:val="16"/>
                                <w:szCs w:val="16"/>
                                <w:lang w:eastAsia="en-US"/>
                              </w:rPr>
                              <w:t>=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calculateFinalPrice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(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,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);</w:t>
                            </w:r>
                          </w:p>
                          <w:p w14:paraId="2AD1580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"Total cost for 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quantity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 items at $"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price</w:t>
                            </w:r>
                          </w:p>
                          <w:p w14:paraId="3C2B493B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      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E9178"/>
                                <w:sz w:val="16"/>
                                <w:szCs w:val="16"/>
                                <w:lang w:eastAsia="en-US"/>
                              </w:rPr>
                              <w:t>": $"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9CDCFE"/>
                                <w:sz w:val="16"/>
                                <w:szCs w:val="16"/>
                                <w:lang w:eastAsia="en-US"/>
                              </w:rPr>
                              <w:t>result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&lt;&lt;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4EC9B0"/>
                                <w:sz w:val="16"/>
                                <w:szCs w:val="16"/>
                                <w:lang w:eastAsia="en-US"/>
                              </w:rPr>
                              <w:t>std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::</w:t>
                            </w:r>
                            <w:proofErr w:type="spellStart"/>
                            <w:r w:rsidRPr="00C81D61">
                              <w:rPr>
                                <w:rFonts w:ascii="Menlo" w:eastAsia="Times New Roman" w:hAnsi="Menlo" w:cs="Menlo"/>
                                <w:color w:val="DCDCAA"/>
                                <w:sz w:val="16"/>
                                <w:szCs w:val="16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63A52EDA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530359E7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  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586C0"/>
                                <w:sz w:val="16"/>
                                <w:szCs w:val="16"/>
                                <w:lang w:eastAsia="en-US"/>
                              </w:rPr>
                              <w:t>return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B5CEA8"/>
                                <w:sz w:val="16"/>
                                <w:szCs w:val="16"/>
                                <w:lang w:eastAsia="en-US"/>
                              </w:rPr>
                              <w:t>0</w:t>
                            </w: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;</w:t>
                            </w:r>
                          </w:p>
                          <w:p w14:paraId="429CE4A9" w14:textId="77777777" w:rsidR="00C81D61" w:rsidRPr="00C81D61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C81D61"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  <w:t>}</w:t>
                            </w:r>
                          </w:p>
                          <w:p w14:paraId="0B67250A" w14:textId="77777777" w:rsidR="00C81D61" w:rsidRPr="00CD6F5D" w:rsidRDefault="00C81D61" w:rsidP="00C81D61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color w:val="CCCCCC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9FF10" id="_x0000_s1032" type="#_x0000_t202" style="width:468pt;height:37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" fillcolor="black [3213]" stroked="f" strokeweight=".5pt">
                <v:textbox>
                  <w:txbxContent>
                    <w:p w14:paraId="180CA0E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#include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&lt;iostream&gt;</w:t>
                      </w:r>
                    </w:p>
                    <w:p w14:paraId="3785463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0EE44BD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// Global variable for tax rate</w:t>
                      </w:r>
                    </w:p>
                    <w:p w14:paraId="673EE52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taxRate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0.08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8% tax rate</w:t>
                      </w:r>
                    </w:p>
                    <w:p w14:paraId="72E9E5C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220F09E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calculateFinalPrice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</w:t>
                      </w:r>
                    </w:p>
                    <w:p w14:paraId="14BB917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7AC8B20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total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FIX 1: initialize</w:t>
                      </w:r>
                    </w:p>
                    <w:p w14:paraId="0061FBE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discount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A0891A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total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taxRate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discount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FIX 2: use correct formula</w:t>
                      </w:r>
                    </w:p>
                    <w:p w14:paraId="45C9506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FIX 3: remove local `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taxRate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` variable</w:t>
                      </w:r>
                    </w:p>
                    <w:p w14:paraId="571E23E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FIX 4: Remove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>unneccessay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scope</w:t>
                      </w:r>
                    </w:p>
                    <w:p w14:paraId="3A5466B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2F5D98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"Debug: Tax rate used: 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taxRate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3CA77985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total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FEDBCD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5E72F9B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7BE2F1B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main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()</w:t>
                      </w:r>
                    </w:p>
                    <w:p w14:paraId="4C5FEC9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{</w:t>
                      </w:r>
                    </w:p>
                    <w:p w14:paraId="170376E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50.0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7AF46768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int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2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0D30008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expectedTotal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0.08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0591561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Expected: 50 * 2 * 1.08 * 0.9 = 97.2</w:t>
                      </w:r>
                    </w:p>
                    <w:p w14:paraId="339FC34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1312A933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569CD6"/>
                          <w:sz w:val="16"/>
                          <w:szCs w:val="16"/>
                          <w:lang w:eastAsia="en-US"/>
                        </w:rPr>
                        <w:t>double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calculateFinalPrice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4DF1C46C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"Total cost for 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items at $"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</w:p>
                    <w:p w14:paraId="4F09343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": $"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2F25A2D6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1E4B8B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   // Test with different values</w:t>
                      </w:r>
                    </w:p>
                    <w:p w14:paraId="4E8E4D0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100.0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42E8AA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88A9CA2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expectedTotal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+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0.08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)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*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(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-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0.1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  <w:r w:rsidRPr="00C81D61">
                        <w:rPr>
                          <w:rFonts w:ascii="Menlo" w:eastAsia="Times New Roman" w:hAnsi="Menlo" w:cs="Menlo"/>
                          <w:color w:val="6A9955"/>
                          <w:sz w:val="16"/>
                          <w:szCs w:val="16"/>
                          <w:lang w:eastAsia="en-US"/>
                        </w:rPr>
                        <w:t xml:space="preserve"> // Expected: 100 * 1 * 1.08 * 0.9 = 97.2</w:t>
                      </w:r>
                    </w:p>
                    <w:p w14:paraId="08A7DCE1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4D4D4"/>
                          <w:sz w:val="16"/>
                          <w:szCs w:val="16"/>
                          <w:lang w:eastAsia="en-US"/>
                        </w:rPr>
                        <w:t>=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calculateFinalPrice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(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,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);</w:t>
                      </w:r>
                    </w:p>
                    <w:p w14:paraId="2AD1580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cout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"Total cost for 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quantity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 items at $"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price</w:t>
                      </w:r>
                    </w:p>
                    <w:p w14:paraId="3C2B493B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         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CE9178"/>
                          <w:sz w:val="16"/>
                          <w:szCs w:val="16"/>
                          <w:lang w:eastAsia="en-US"/>
                        </w:rPr>
                        <w:t>": $"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9CDCFE"/>
                          <w:sz w:val="16"/>
                          <w:szCs w:val="16"/>
                          <w:lang w:eastAsia="en-US"/>
                        </w:rPr>
                        <w:t>result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&lt;&lt;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4EC9B0"/>
                          <w:sz w:val="16"/>
                          <w:szCs w:val="16"/>
                          <w:lang w:eastAsia="en-US"/>
                        </w:rPr>
                        <w:t>std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::</w:t>
                      </w:r>
                      <w:proofErr w:type="spellStart"/>
                      <w:r w:rsidRPr="00C81D61">
                        <w:rPr>
                          <w:rFonts w:ascii="Menlo" w:eastAsia="Times New Roman" w:hAnsi="Menlo" w:cs="Menlo"/>
                          <w:color w:val="DCDCAA"/>
                          <w:sz w:val="16"/>
                          <w:szCs w:val="16"/>
                          <w:lang w:eastAsia="en-US"/>
                        </w:rPr>
                        <w:t>endl</w:t>
                      </w:r>
                      <w:proofErr w:type="spellEnd"/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63A52EDA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  <w:p w14:paraId="530359E7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   </w:t>
                      </w:r>
                      <w:r w:rsidRPr="00C81D61">
                        <w:rPr>
                          <w:rFonts w:ascii="Menlo" w:eastAsia="Times New Roman" w:hAnsi="Menlo" w:cs="Menlo"/>
                          <w:color w:val="C586C0"/>
                          <w:sz w:val="16"/>
                          <w:szCs w:val="16"/>
                          <w:lang w:eastAsia="en-US"/>
                        </w:rPr>
                        <w:t>return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Pr="00C81D61">
                        <w:rPr>
                          <w:rFonts w:ascii="Menlo" w:eastAsia="Times New Roman" w:hAnsi="Menlo" w:cs="Menlo"/>
                          <w:color w:val="B5CEA8"/>
                          <w:sz w:val="16"/>
                          <w:szCs w:val="16"/>
                          <w:lang w:eastAsia="en-US"/>
                        </w:rPr>
                        <w:t>0</w:t>
                      </w: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;</w:t>
                      </w:r>
                    </w:p>
                    <w:p w14:paraId="429CE4A9" w14:textId="77777777" w:rsidR="00C81D61" w:rsidRPr="00C81D61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  <w:r w:rsidRPr="00C81D61"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  <w:t>}</w:t>
                      </w:r>
                    </w:p>
                    <w:p w14:paraId="0B67250A" w14:textId="77777777" w:rsidR="00C81D61" w:rsidRPr="00CD6F5D" w:rsidRDefault="00C81D61" w:rsidP="00C81D61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color w:val="CCCCCC"/>
                          <w:sz w:val="16"/>
                          <w:szCs w:val="16"/>
                          <w:lang w:eastAsia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7516DA" w14:textId="6E48F65B" w:rsidR="00600729" w:rsidRDefault="00600729" w:rsidP="00600729">
      <w:pPr>
        <w:pStyle w:val="Heading2"/>
      </w:pPr>
      <w:r>
        <w:t>OUTPUT:</w:t>
      </w:r>
    </w:p>
    <w:p w14:paraId="1D6DED72" w14:textId="286D39F1" w:rsidR="00C81D61" w:rsidRPr="00C81D61" w:rsidRDefault="00C81D61" w:rsidP="00C81D61">
      <w:pPr>
        <w:rPr>
          <w:lang w:eastAsia="en-US"/>
        </w:rPr>
      </w:pPr>
      <w:r w:rsidRPr="00C81D61">
        <w:rPr>
          <w:lang w:eastAsia="en-US"/>
        </w:rPr>
        <w:drawing>
          <wp:inline distT="0" distB="0" distL="0" distR="0" wp14:anchorId="01549D69" wp14:editId="23999914">
            <wp:extent cx="5943600" cy="702310"/>
            <wp:effectExtent l="0" t="0" r="0" b="0"/>
            <wp:docPr id="85346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D61" w:rsidRPr="00C81D61" w:rsidSect="00226A0D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9D057" w14:textId="77777777" w:rsidR="00BB6A4E" w:rsidRDefault="00BB6A4E" w:rsidP="00D47962">
      <w:pPr>
        <w:spacing w:after="0" w:line="240" w:lineRule="auto"/>
      </w:pPr>
      <w:r>
        <w:separator/>
      </w:r>
    </w:p>
  </w:endnote>
  <w:endnote w:type="continuationSeparator" w:id="0">
    <w:p w14:paraId="287E51E5" w14:textId="77777777" w:rsidR="00BB6A4E" w:rsidRDefault="00BB6A4E" w:rsidP="00D4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33324680"/>
      <w:docPartObj>
        <w:docPartGallery w:val="Page Numbers (Bottom of Page)"/>
        <w:docPartUnique/>
      </w:docPartObj>
    </w:sdtPr>
    <w:sdtContent>
      <w:p w14:paraId="7392952F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9721FB0" w14:textId="77777777" w:rsidR="00D47962" w:rsidRDefault="00D47962" w:rsidP="00226A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844833"/>
      <w:docPartObj>
        <w:docPartGallery w:val="Page Numbers (Bottom of Page)"/>
        <w:docPartUnique/>
      </w:docPartObj>
    </w:sdtPr>
    <w:sdtContent>
      <w:p w14:paraId="68F01DDB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B658D0" w14:textId="77777777" w:rsidR="00D47962" w:rsidRDefault="00226A0D" w:rsidP="00226A0D">
    <w:pPr>
      <w:ind w:right="360"/>
    </w:pPr>
    <w:hyperlink r:id="rId1" w:history="1">
      <w:r w:rsidRPr="00636010">
        <w:rPr>
          <w:rStyle w:val="Hyperlink"/>
        </w:rPr>
        <w:t>mmujtaba.bese25seecs@seecs.edu.pk</w:t>
      </w:r>
    </w:hyperlink>
    <w:r>
      <w:t xml:space="preserve"> </w:t>
    </w:r>
    <w:r w:rsidR="00D47962">
      <w:ptab w:relativeTo="margin" w:alignment="right" w:leader="none"/>
    </w:r>
    <w:r w:rsidR="00D479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AD0CD" w14:textId="77777777" w:rsidR="00BB6A4E" w:rsidRDefault="00BB6A4E" w:rsidP="00D47962">
      <w:pPr>
        <w:spacing w:after="0" w:line="240" w:lineRule="auto"/>
      </w:pPr>
      <w:r>
        <w:separator/>
      </w:r>
    </w:p>
  </w:footnote>
  <w:footnote w:type="continuationSeparator" w:id="0">
    <w:p w14:paraId="4111B485" w14:textId="77777777" w:rsidR="00BB6A4E" w:rsidRDefault="00BB6A4E" w:rsidP="00D47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29"/>
    <w:rsid w:val="00127B6E"/>
    <w:rsid w:val="0017103D"/>
    <w:rsid w:val="00223231"/>
    <w:rsid w:val="00226A0D"/>
    <w:rsid w:val="00336248"/>
    <w:rsid w:val="00382054"/>
    <w:rsid w:val="00490D9D"/>
    <w:rsid w:val="004C1DAC"/>
    <w:rsid w:val="005C7E4D"/>
    <w:rsid w:val="00600729"/>
    <w:rsid w:val="006A218D"/>
    <w:rsid w:val="00BB6A4E"/>
    <w:rsid w:val="00C81D61"/>
    <w:rsid w:val="00CD6F5D"/>
    <w:rsid w:val="00D1336D"/>
    <w:rsid w:val="00D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FD4E"/>
  <w15:chartTrackingRefBased/>
  <w15:docId w15:val="{689BFB69-02CA-BF41-935F-99A6D632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6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9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6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6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962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D47962"/>
    <w:rPr>
      <w:b/>
      <w:bCs/>
    </w:rPr>
  </w:style>
  <w:style w:type="table" w:styleId="GridTable4-Accent1">
    <w:name w:val="Grid Table 4 Accent 1"/>
    <w:basedOn w:val="TableNormal"/>
    <w:uiPriority w:val="49"/>
    <w:rsid w:val="00D47962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796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2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26A0D"/>
  </w:style>
  <w:style w:type="character" w:customStyle="1" w:styleId="Monospace">
    <w:name w:val="Monospace"/>
    <w:basedOn w:val="DefaultParagraphFont"/>
    <w:uiPriority w:val="1"/>
    <w:qFormat/>
    <w:rsid w:val="005C7E4D"/>
    <w:rPr>
      <w:rFonts w:ascii="Menlo" w:hAnsi="Menlo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1DAC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1DAC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C1DAC"/>
    <w:pPr>
      <w:spacing w:before="120" w:after="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1DAC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1DA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1DA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1DA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1DA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1DA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1DA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ujtaba.bese25seecs@seecs.edu.p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ujtaba.bese25seecs@seecs.edu.p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bscure/Library/Group%20Containers/UBF8T346G9.Office/User%20Content.localized/Templates.localized/template_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630D96-7817-464C-A54B-8A0A3BC0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template_a1.dotx</Template>
  <TotalTime>16</TotalTime>
  <Pages>8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</dc:creator>
  <cp:keywords/>
  <dc:description/>
  <cp:lastModifiedBy>Muhammad Mujtaba</cp:lastModifiedBy>
  <cp:revision>4</cp:revision>
  <cp:lastPrinted>2025-10-28T07:03:00Z</cp:lastPrinted>
  <dcterms:created xsi:type="dcterms:W3CDTF">2025-10-28T06:40:00Z</dcterms:created>
  <dcterms:modified xsi:type="dcterms:W3CDTF">2025-10-28T07:06:00Z</dcterms:modified>
</cp:coreProperties>
</file>