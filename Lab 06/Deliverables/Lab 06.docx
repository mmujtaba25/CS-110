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9686" w14:textId="77777777" w:rsidR="00D47962" w:rsidRDefault="00D47962" w:rsidP="00D47962">
      <w:pPr>
        <w:jc w:val="center"/>
      </w:pPr>
      <w:r>
        <w:rPr>
          <w:noProof/>
        </w:rPr>
        <w:drawing>
          <wp:inline distT="0" distB="0" distL="0" distR="0" wp14:anchorId="039A86AE" wp14:editId="5A2D6CBE">
            <wp:extent cx="1143000" cy="1143000"/>
            <wp:effectExtent l="0" t="0" r="0" b="0"/>
            <wp:docPr id="1619331001" name="Picture 1619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6960" w14:textId="77777777" w:rsidR="00D47962" w:rsidRDefault="00D47962" w:rsidP="00D47962">
      <w:pPr>
        <w:jc w:val="center"/>
      </w:pPr>
    </w:p>
    <w:p w14:paraId="119E416C" w14:textId="1F413678" w:rsidR="00D47962" w:rsidRDefault="00C911DA" w:rsidP="00D47962">
      <w:pPr>
        <w:pStyle w:val="Title"/>
        <w:jc w:val="center"/>
      </w:pPr>
      <w:r>
        <w:t>Lab 06</w:t>
      </w:r>
    </w:p>
    <w:p w14:paraId="7F4092E3" w14:textId="651DEAD8" w:rsidR="00D47962" w:rsidRDefault="00C911DA" w:rsidP="00D47962">
      <w:pPr>
        <w:pStyle w:val="Subtitle"/>
        <w:jc w:val="center"/>
      </w:pPr>
      <w:r w:rsidRPr="00C911DA">
        <w:t>Introduction to Modular Programming</w:t>
      </w:r>
    </w:p>
    <w:p w14:paraId="6B5019AE" w14:textId="77777777" w:rsidR="00D47962" w:rsidRDefault="00D47962" w:rsidP="00D47962">
      <w:pPr>
        <w:jc w:val="center"/>
      </w:pPr>
    </w:p>
    <w:p w14:paraId="7AF614C7" w14:textId="77777777" w:rsidR="00D47962" w:rsidRDefault="00D47962" w:rsidP="00D47962">
      <w:pPr>
        <w:jc w:val="center"/>
      </w:pPr>
    </w:p>
    <w:p w14:paraId="4D881E23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Muhammad Mujtaba</w:t>
      </w:r>
    </w:p>
    <w:p w14:paraId="79F90AB0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CMD ID: 540040</w:t>
      </w:r>
    </w:p>
    <w:p w14:paraId="621C0A4E" w14:textId="77777777" w:rsidR="00D47962" w:rsidRDefault="00D47962" w:rsidP="00D47962">
      <w:pPr>
        <w:jc w:val="center"/>
      </w:pPr>
      <w:hyperlink r:id="rId8" w:history="1">
        <w:r w:rsidRPr="00636010">
          <w:rPr>
            <w:rStyle w:val="Hyperlink"/>
          </w:rPr>
          <w:t>mmujtaba.bese25seecs@seecs.edu.pk</w:t>
        </w:r>
      </w:hyperlink>
      <w:r>
        <w:t xml:space="preserve"> </w:t>
      </w:r>
    </w:p>
    <w:p w14:paraId="68C442A7" w14:textId="77777777" w:rsidR="00D47962" w:rsidRDefault="00D47962" w:rsidP="00D47962">
      <w:pPr>
        <w:jc w:val="center"/>
      </w:pPr>
    </w:p>
    <w:p w14:paraId="4C3DE539" w14:textId="77777777" w:rsidR="00D47962" w:rsidRDefault="00D47962" w:rsidP="00D47962">
      <w:pPr>
        <w:pStyle w:val="Subtitle"/>
        <w:jc w:val="center"/>
      </w:pPr>
    </w:p>
    <w:p w14:paraId="7D8F8C67" w14:textId="77777777" w:rsidR="00D47962" w:rsidRDefault="00D47962" w:rsidP="00D47962">
      <w:pPr>
        <w:pStyle w:val="Subtitle"/>
        <w:jc w:val="center"/>
      </w:pPr>
    </w:p>
    <w:p w14:paraId="070A3D50" w14:textId="77777777" w:rsidR="00D47962" w:rsidRDefault="00D47962" w:rsidP="00D47962">
      <w:pPr>
        <w:jc w:val="center"/>
      </w:pPr>
    </w:p>
    <w:p w14:paraId="2EDEDD23" w14:textId="77777777" w:rsidR="00D47962" w:rsidRDefault="00D47962" w:rsidP="00D47962">
      <w:pPr>
        <w:jc w:val="center"/>
      </w:pPr>
    </w:p>
    <w:p w14:paraId="36D64E99" w14:textId="77777777" w:rsidR="00D47962" w:rsidRDefault="00D47962" w:rsidP="00D47962">
      <w:pPr>
        <w:jc w:val="center"/>
      </w:pPr>
    </w:p>
    <w:p w14:paraId="4184D554" w14:textId="77777777" w:rsidR="00C911DA" w:rsidRDefault="00C911DA" w:rsidP="00D47962">
      <w:pPr>
        <w:jc w:val="center"/>
      </w:pPr>
    </w:p>
    <w:p w14:paraId="3D885507" w14:textId="77777777" w:rsidR="00336248" w:rsidRDefault="00336248" w:rsidP="00D47962">
      <w:pPr>
        <w:jc w:val="center"/>
      </w:pPr>
    </w:p>
    <w:p w14:paraId="3232D013" w14:textId="77777777" w:rsidR="00336248" w:rsidRDefault="00336248" w:rsidP="00D47962">
      <w:pPr>
        <w:jc w:val="center"/>
      </w:pPr>
    </w:p>
    <w:p w14:paraId="62653D45" w14:textId="77777777" w:rsidR="00336248" w:rsidRDefault="00336248" w:rsidP="00D47962">
      <w:pPr>
        <w:jc w:val="center"/>
      </w:pPr>
    </w:p>
    <w:p w14:paraId="60EC6E22" w14:textId="77777777" w:rsidR="00D47962" w:rsidRDefault="00D47962" w:rsidP="00D47962">
      <w:pPr>
        <w:jc w:val="center"/>
      </w:pPr>
    </w:p>
    <w:p w14:paraId="694A0808" w14:textId="77777777" w:rsidR="00D47962" w:rsidRDefault="00D47962" w:rsidP="00D47962">
      <w:pPr>
        <w:pStyle w:val="Subtitle"/>
        <w:jc w:val="center"/>
      </w:pPr>
      <w:r w:rsidRPr="1788D78F">
        <w:rPr>
          <w:b/>
          <w:bCs/>
        </w:rPr>
        <w:t xml:space="preserve">Class: </w:t>
      </w:r>
      <w:r>
        <w:t>BESE 16B</w:t>
      </w:r>
    </w:p>
    <w:p w14:paraId="115EF99C" w14:textId="1FF8C9A4" w:rsidR="00226A0D" w:rsidRDefault="00D47962" w:rsidP="00C911DA">
      <w:pPr>
        <w:pStyle w:val="Subtitle"/>
        <w:jc w:val="center"/>
      </w:pPr>
      <w:r w:rsidRPr="1788D78F">
        <w:rPr>
          <w:b/>
          <w:bCs/>
        </w:rPr>
        <w:t xml:space="preserve">Batch: </w:t>
      </w:r>
      <w:r>
        <w:t>2k25</w:t>
      </w:r>
    </w:p>
    <w:p w14:paraId="39C98C8D" w14:textId="25F7264E" w:rsidR="003D09F7" w:rsidRPr="003D09F7" w:rsidRDefault="00C911DA" w:rsidP="003D09F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Task 1 [CLO 1]:</w:t>
      </w:r>
    </w:p>
    <w:p w14:paraId="4819D498" w14:textId="77777777" w:rsidR="003D2D6D" w:rsidRDefault="00C911DA" w:rsidP="00893373">
      <w:pPr>
        <w:pStyle w:val="Heading3"/>
      </w:pPr>
      <w:r>
        <w:t>CODE:</w:t>
      </w:r>
    </w:p>
    <w:p w14:paraId="11DB4B0D" w14:textId="3E7C7824" w:rsidR="006B5ABE" w:rsidRDefault="006B5ABE" w:rsidP="003D2D6D">
      <w:r>
        <w:rPr>
          <w:noProof/>
        </w:rPr>
        <mc:AlternateContent>
          <mc:Choice Requires="wps">
            <w:drawing>
              <wp:inline distT="0" distB="0" distL="0" distR="0" wp14:anchorId="2D2AB428" wp14:editId="0834F1E7">
                <wp:extent cx="5816010" cy="4167963"/>
                <wp:effectExtent l="0" t="0" r="635" b="0"/>
                <wp:docPr id="9462637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010" cy="416796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ACB85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443E9475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cmath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</w:p>
                          <w:p w14:paraId="2FD21449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29610ECF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B81F052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12ED3A75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predefined constants</w:t>
                            </w:r>
                          </w:p>
                          <w:p w14:paraId="31E8449D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will be 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optimzed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away by compiler since 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constexpr</w:t>
                            </w:r>
                            <w:proofErr w:type="spellEnd"/>
                          </w:p>
                          <w:p w14:paraId="369D1806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constexpr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PI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3.14159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3AF619E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constexpr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E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2.71828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A40B028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EB2CC7D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some functions defined in "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cmath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" header file</w:t>
                            </w:r>
                          </w:p>
                          <w:p w14:paraId="0C5BCF13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sqrt(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4.0):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sqrt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4.0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923C273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floor(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-2.5: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floor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-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2.5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BE7989C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"sin(2*PI):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sin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PI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ED6628C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asin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0.5):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asin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0.5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18F98CF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"cos(2*PI):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cos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PI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CE61217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acos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0.5):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acos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0.5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150F4D7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pow(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2.0,2):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pow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2.0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9CDB8F1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atan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1.0):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atan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1.0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43CD169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"log(E):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log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E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C3A9D82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ceil(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-2.5):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ceil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-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2.5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FB96170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exp(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1.0):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exp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1.0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5DBDE06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floor(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2.5):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floor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2.5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EE1924E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max(2,std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max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min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3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EB6730E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"log10(10.0):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log10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10.0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868CD2F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sqrt(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125.0): 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sqrt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125.0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7944989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pow(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2.0, 3):"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pow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2.0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3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ED5CEDA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B6D8956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6B5AB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43AAA17" w14:textId="77777777" w:rsidR="006B5ABE" w:rsidRPr="006B5ABE" w:rsidRDefault="006B5ABE" w:rsidP="006B5ABE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B5AB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02EB22AB" w14:textId="77777777" w:rsidR="006B5ABE" w:rsidRDefault="006B5ABE" w:rsidP="006B5AB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2AB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7.95pt;height:3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" fillcolor="black [3213]" stroked="f" strokeweight=".5pt">
                <v:textbox>
                  <w:txbxContent>
                    <w:p w14:paraId="665ACB85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6B5AB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443E9475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6B5AB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cmath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&gt;</w:t>
                      </w:r>
                    </w:p>
                    <w:p w14:paraId="2FD21449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29610ECF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0B81F052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12ED3A75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predefined constants</w:t>
                      </w:r>
                    </w:p>
                    <w:p w14:paraId="31E8449D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will be 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optimzed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away by compiler since 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constexpr</w:t>
                      </w:r>
                      <w:proofErr w:type="spellEnd"/>
                    </w:p>
                    <w:p w14:paraId="369D1806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constexpr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PI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3.14159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3AF619E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constexpr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E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2.71828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A40B028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5EB2CC7D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some functions defined in "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cmath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" header file</w:t>
                      </w:r>
                    </w:p>
                    <w:p w14:paraId="0C5BCF13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sqrt(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4.0):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sqrt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4.0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923C273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floor(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-2.5: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floor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-</w:t>
                      </w:r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2.5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BE7989C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"sin(2*PI):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sin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*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PI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ED6628C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spellStart"/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asin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0.5):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asin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0.5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18F98CF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"cos(2*PI):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cos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*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PI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CE61217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spellStart"/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acos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0.5):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acos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0.5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150F4D7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pow(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2.0,2):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pow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2.0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9CDB8F1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spellStart"/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atan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1.0):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atan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1.0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43CD169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"log(E):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log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E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C3A9D82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ceil(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-2.5):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ceil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-</w:t>
                      </w:r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2.5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FB96170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exp(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1.0):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exp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1.0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5DBDE06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floor(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2.5):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floor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2.5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EE1924E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max(2,std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max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min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3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EB6730E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"log10(10.0):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log10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10.0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868CD2F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sqrt(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125.0): 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sqrt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125.0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7944989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pow(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2.0, 3):"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6B5AB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pow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2.0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3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6B5AB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ED5CEDA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6B6D8956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6B5AB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6B5AB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43AAA17" w14:textId="77777777" w:rsidR="006B5ABE" w:rsidRPr="006B5ABE" w:rsidRDefault="006B5ABE" w:rsidP="006B5ABE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B5AB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02EB22AB" w14:textId="77777777" w:rsidR="006B5ABE" w:rsidRDefault="006B5ABE" w:rsidP="006B5ABE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0EC46F" w14:textId="304CEADF" w:rsidR="00C911DA" w:rsidRPr="00D455BC" w:rsidRDefault="00C911DA" w:rsidP="00893373">
      <w:pPr>
        <w:pStyle w:val="Heading3"/>
        <w:rPr>
          <w:u w:val="words"/>
        </w:rPr>
      </w:pPr>
      <w:r w:rsidRPr="00893373">
        <w:t>OUTPUT:</w:t>
      </w:r>
    </w:p>
    <w:p w14:paraId="45DD365D" w14:textId="367B7088" w:rsidR="006B5ABE" w:rsidRDefault="00132F2B">
      <w:pPr>
        <w:spacing w:line="278" w:lineRule="auto"/>
        <w:rPr>
          <w:rFonts w:asciiTheme="majorHAnsi" w:eastAsia="Times New Roman" w:hAnsiTheme="majorHAnsi" w:cs="Arial"/>
          <w:color w:val="0F4761" w:themeColor="accent1" w:themeShade="BF"/>
          <w:kern w:val="2"/>
          <w:sz w:val="32"/>
          <w:szCs w:val="32"/>
          <w:shd w:val="clear" w:color="auto" w:fill="FFFFFF"/>
          <w:lang w:eastAsia="en-US"/>
          <w14:ligatures w14:val="standardContextual"/>
        </w:rPr>
      </w:pPr>
      <w:r w:rsidRPr="00132F2B">
        <w:rPr>
          <w:rFonts w:eastAsia="Times New Roman" w:cs="Arial"/>
          <w:shd w:val="clear" w:color="auto" w:fill="FFFFFF"/>
        </w:rPr>
        <w:drawing>
          <wp:inline distT="0" distB="0" distL="0" distR="0" wp14:anchorId="3898DAB0" wp14:editId="733A4001">
            <wp:extent cx="5943600" cy="2470785"/>
            <wp:effectExtent l="0" t="0" r="0" b="5715"/>
            <wp:docPr id="561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9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ABE">
        <w:rPr>
          <w:rFonts w:eastAsia="Times New Roman" w:cs="Arial"/>
          <w:shd w:val="clear" w:color="auto" w:fill="FFFFFF"/>
        </w:rPr>
        <w:br w:type="page"/>
      </w:r>
    </w:p>
    <w:p w14:paraId="3210E6A9" w14:textId="6600C046" w:rsidR="00C911DA" w:rsidRDefault="00C911DA" w:rsidP="00C911DA">
      <w:pPr>
        <w:pStyle w:val="Heading2"/>
        <w:rPr>
          <w:shd w:val="clear" w:color="auto" w:fill="FFFFFF"/>
        </w:rPr>
      </w:pPr>
      <w:r w:rsidRPr="00C911DA">
        <w:rPr>
          <w:rFonts w:eastAsia="Times New Roman" w:cs="Arial"/>
          <w:shd w:val="clear" w:color="auto" w:fill="FFFFFF"/>
        </w:rPr>
        <w:lastRenderedPageBreak/>
        <w:t>Task 2 [CLO 2]:</w:t>
      </w:r>
    </w:p>
    <w:p w14:paraId="4D6DBA55" w14:textId="77777777" w:rsidR="00C911DA" w:rsidRDefault="00C911DA" w:rsidP="00C911DA">
      <w:pPr>
        <w:pStyle w:val="Heading3"/>
      </w:pPr>
      <w:r>
        <w:t>CODE:</w:t>
      </w:r>
    </w:p>
    <w:p w14:paraId="7B392A5B" w14:textId="19FCEB42" w:rsidR="006037F0" w:rsidRPr="00D455BC" w:rsidRDefault="00044E43" w:rsidP="006037F0">
      <w:pPr>
        <w:rPr>
          <w:u w:val="words"/>
          <w:lang w:eastAsia="en-US"/>
        </w:rPr>
      </w:pPr>
      <w:r w:rsidRPr="00D455BC">
        <w:rPr>
          <w:noProof/>
          <w:u w:val="words"/>
        </w:rPr>
        <mc:AlternateContent>
          <mc:Choice Requires="wps">
            <w:drawing>
              <wp:inline distT="0" distB="0" distL="0" distR="0" wp14:anchorId="16D9F46F" wp14:editId="0654710A">
                <wp:extent cx="5816010" cy="4284921"/>
                <wp:effectExtent l="0" t="0" r="635" b="0"/>
                <wp:docPr id="845452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010" cy="42849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A59D9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14E5B46C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</w:p>
                          <w:p w14:paraId="4B475DDD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BE8BDD5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math.h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// for M_PI</w:t>
                            </w:r>
                          </w:p>
                          <w:p w14:paraId="7AC73FFC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cmath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</w:p>
                          <w:p w14:paraId="48EE9BCF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4DC3862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areaOfPentagon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radius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0F6BB576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21D29A3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23D32DC7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779003C8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float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number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AEDFD59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"Enter the length from the 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centre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 to a vertex: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71D3C89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number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7A841B0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CECE8B0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"The area of pentagon is "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fixed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setprecision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areaOfPentagon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number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7A7630E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7B8FF5FC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CDCC5F2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1CA2C96E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C1645BF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6D7E807C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2913F58E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areaOfPentagon</w:t>
                            </w:r>
                            <w:proofErr w:type="spellEnd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radius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7DC020A0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4EB0845F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M_PI is from </w:t>
                            </w:r>
                            <w:proofErr w:type="spellStart"/>
                            <w:r w:rsidRPr="002F1B52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math.h</w:t>
                            </w:r>
                            <w:proofErr w:type="spellEnd"/>
                          </w:p>
                          <w:p w14:paraId="64D32014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2828ADE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get side from radius using formula</w:t>
                            </w:r>
                          </w:p>
                          <w:p w14:paraId="351613D5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side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radius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sin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M_PI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/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B039A29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from calculate size, calculate and return area</w:t>
                            </w:r>
                          </w:p>
                          <w:p w14:paraId="443DF12F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pow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side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))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/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4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*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tan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2F1B5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M_PI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/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  <w:proofErr w:type="gramStart"/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75A6D32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F1B5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031BD7D5" w14:textId="77777777" w:rsidR="002F1B52" w:rsidRPr="002F1B52" w:rsidRDefault="002F1B52" w:rsidP="002F1B52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CB6C2F8" w14:textId="77777777" w:rsidR="00044E43" w:rsidRDefault="00044E43" w:rsidP="002F1B5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D9F46F" id="_x0000_s1027" type="#_x0000_t202" style="width:457.95pt;height:3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" fillcolor="black [3213]" stroked="f" strokeweight=".5pt">
                <v:textbox>
                  <w:txbxContent>
                    <w:p w14:paraId="53CA59D9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14E5B46C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iomanip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&gt;</w:t>
                      </w:r>
                    </w:p>
                    <w:p w14:paraId="4B475DDD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BE8BDD5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math.h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&gt;</w:t>
                      </w: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// for M_PI</w:t>
                      </w:r>
                    </w:p>
                    <w:p w14:paraId="7AC73FFC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cmath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&gt;</w:t>
                      </w:r>
                    </w:p>
                    <w:p w14:paraId="48EE9BCF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4DC3862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areaOfPentagon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radius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0F6BB576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21D29A3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23D32DC7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779003C8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float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number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AEDFD59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"Enter the length from the 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centre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 to a vertex: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71D3C89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number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7A841B0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CECE8B0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"The area of pentagon is "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fixed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setprecision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areaOfPentagon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number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2F1B52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7A7630E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7B8FF5FC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CDCC5F2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1CA2C96E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2F1B52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C1645BF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6D7E807C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2913F58E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areaOfPentagon</w:t>
                      </w:r>
                      <w:proofErr w:type="spellEnd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radius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7DC020A0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4EB0845F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M_PI is from </w:t>
                      </w:r>
                      <w:proofErr w:type="spellStart"/>
                      <w:r w:rsidRPr="002F1B52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math.h</w:t>
                      </w:r>
                      <w:proofErr w:type="spellEnd"/>
                    </w:p>
                    <w:p w14:paraId="64D32014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2828ADE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get side from radius using formula</w:t>
                      </w:r>
                    </w:p>
                    <w:p w14:paraId="351613D5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side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*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radius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*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sin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M_PI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/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2B039A29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from calculate size, calculate and return area</w:t>
                      </w:r>
                    </w:p>
                    <w:p w14:paraId="443DF12F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2F1B52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*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pow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side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))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/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4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*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2F1B5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tan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2F1B5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M_PI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/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2F1B5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  <w:proofErr w:type="gramStart"/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175A6D32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2F1B5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031BD7D5" w14:textId="77777777" w:rsidR="002F1B52" w:rsidRPr="002F1B52" w:rsidRDefault="002F1B52" w:rsidP="002F1B52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CB6C2F8" w14:textId="77777777" w:rsidR="00044E43" w:rsidRDefault="00044E43" w:rsidP="002F1B52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D28A9B" w14:textId="169AFE26" w:rsidR="00BD2CC8" w:rsidRPr="00BD2CC8" w:rsidRDefault="00C911DA" w:rsidP="00BD2CC8">
      <w:pPr>
        <w:pStyle w:val="Heading3"/>
      </w:pPr>
      <w:r>
        <w:t>OUTPUT:</w:t>
      </w:r>
    </w:p>
    <w:p w14:paraId="7C5C9A45" w14:textId="77777777" w:rsidR="00BD2CC8" w:rsidRDefault="007E34CB" w:rsidP="00BD2CC8">
      <w:pPr>
        <w:rPr>
          <w:rFonts w:eastAsia="Times New Roman" w:cs="Arial"/>
          <w:shd w:val="clear" w:color="auto" w:fill="FFFFFF"/>
        </w:rPr>
      </w:pPr>
      <w:r w:rsidRPr="007E34CB">
        <w:rPr>
          <w:lang w:eastAsia="en-US"/>
        </w:rPr>
        <w:drawing>
          <wp:inline distT="0" distB="0" distL="0" distR="0" wp14:anchorId="576FA347" wp14:editId="03231771">
            <wp:extent cx="5577840" cy="2286000"/>
            <wp:effectExtent l="0" t="0" r="0" b="0"/>
            <wp:docPr id="83089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5804" name=""/>
                    <pic:cNvPicPr/>
                  </pic:nvPicPr>
                  <pic:blipFill rotWithShape="1">
                    <a:blip r:embed="rId10"/>
                    <a:srcRect r="6153" b="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D1982" w14:textId="77777777" w:rsidR="00BD2CC8" w:rsidRDefault="00BD2CC8">
      <w:pPr>
        <w:spacing w:line="278" w:lineRule="auto"/>
        <w:rPr>
          <w:rFonts w:asciiTheme="majorHAnsi" w:eastAsia="Times New Roman" w:hAnsiTheme="majorHAnsi" w:cstheme="majorBidi"/>
          <w:color w:val="0F4761" w:themeColor="accent1" w:themeShade="BF"/>
          <w:kern w:val="2"/>
          <w:sz w:val="32"/>
          <w:szCs w:val="32"/>
          <w:shd w:val="clear" w:color="auto" w:fill="FFFFFF"/>
          <w:lang w:eastAsia="en-US"/>
          <w14:ligatures w14:val="standardContextual"/>
        </w:rPr>
      </w:pPr>
      <w:r>
        <w:rPr>
          <w:rFonts w:eastAsia="Times New Roman"/>
          <w:shd w:val="clear" w:color="auto" w:fill="FFFFFF"/>
        </w:rPr>
        <w:br w:type="page"/>
      </w:r>
    </w:p>
    <w:p w14:paraId="53353641" w14:textId="07974274" w:rsidR="00C911DA" w:rsidRPr="00BD2CC8" w:rsidRDefault="00C911DA" w:rsidP="00BD2CC8">
      <w:pPr>
        <w:pStyle w:val="Heading2"/>
        <w:rPr>
          <w:rFonts w:eastAsia="Times New Roman"/>
          <w:shd w:val="clear" w:color="auto" w:fill="FFFFFF"/>
        </w:rPr>
      </w:pPr>
      <w:r w:rsidRPr="00C911DA">
        <w:rPr>
          <w:rFonts w:eastAsia="Times New Roman"/>
          <w:shd w:val="clear" w:color="auto" w:fill="FFFFFF"/>
        </w:rPr>
        <w:lastRenderedPageBreak/>
        <w:t>Task 3 [CLO 1]:</w:t>
      </w:r>
    </w:p>
    <w:p w14:paraId="3B6F38AD" w14:textId="77777777" w:rsidR="00C911DA" w:rsidRDefault="00C911DA" w:rsidP="00C911DA">
      <w:pPr>
        <w:pStyle w:val="Heading3"/>
      </w:pPr>
      <w:r>
        <w:t>CODE:</w:t>
      </w:r>
    </w:p>
    <w:p w14:paraId="027A9C72" w14:textId="50FC7E9B" w:rsidR="00BD2CC8" w:rsidRPr="00BD2CC8" w:rsidRDefault="00BD2CC8" w:rsidP="00BD2CC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191EF6E" wp14:editId="41E26003">
                <wp:extent cx="5816010" cy="4104168"/>
                <wp:effectExtent l="0" t="0" r="635" b="0"/>
                <wp:docPr id="7982603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010" cy="41041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D6FE8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5F2B0400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</w:p>
                          <w:p w14:paraId="1045636C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103DD88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1C568632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3E66F332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monthlyPayment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1345.4567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E8CA680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double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totalPayment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866.887234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4DC2E1A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DE17EBA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setprecision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7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will not work;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requieres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fixed</w:t>
                            </w:r>
                          </w:p>
                          <w:p w14:paraId="5EC772E5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monthlyPayment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48FA66A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totalPayment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5F00793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fixed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setprecision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will work now</w:t>
                            </w:r>
                          </w:p>
                          <w:p w14:paraId="545F6ECA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all subsequent print statements printing float will be rounded down to two decimal places</w:t>
                            </w:r>
                          </w:p>
                          <w:p w14:paraId="6C2A13CC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monthlyPayment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5465FD7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totalPayment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7D76FC8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left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all subsequent print statements will be aligned to left</w:t>
                            </w:r>
                          </w:p>
                          <w:p w14:paraId="3EE819BB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monthlyPayment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92FFF1C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totalPayment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15ACFC0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right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all subsequent print statements will be aligned to right</w:t>
                            </w:r>
                          </w:p>
                          <w:p w14:paraId="43E0FF3F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monthlyPayment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9ACEF87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totalPayment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A6DC723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107D734B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7BCB51A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83173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5D7C6A67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83173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90AE7F5" w14:textId="77777777" w:rsidR="00831730" w:rsidRPr="00831730" w:rsidRDefault="00831730" w:rsidP="0083173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83173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456F3B25" w14:textId="77777777" w:rsidR="00BD2CC8" w:rsidRDefault="00BD2CC8" w:rsidP="0083173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1EF6E" id="_x0000_s1028" type="#_x0000_t202" style="width:457.95pt;height:3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" fillcolor="black [3213]" stroked="f" strokeweight=".5pt">
                <v:textbox>
                  <w:txbxContent>
                    <w:p w14:paraId="792D6FE8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83173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5F2B0400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83173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iomanip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&gt;</w:t>
                      </w:r>
                    </w:p>
                    <w:p w14:paraId="1045636C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5103DD88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1C568632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3E66F332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83173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monthlyPayment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1345.4567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E8CA680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83173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double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totalPayment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866.887234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4DC2E1A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DE17EBA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setprecision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7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r w:rsidRPr="0083173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will not work;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requieres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fixed</w:t>
                      </w:r>
                    </w:p>
                    <w:p w14:paraId="5EC772E5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monthlyPayment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48FA66A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totalPayment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5F00793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fixed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setprecision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r w:rsidRPr="0083173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will work now</w:t>
                      </w:r>
                    </w:p>
                    <w:p w14:paraId="545F6ECA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all subsequent print statements printing float will be rounded down to two decimal places</w:t>
                      </w:r>
                    </w:p>
                    <w:p w14:paraId="6C2A13CC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setw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monthlyPayment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5465FD7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setw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totalPayment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7D76FC8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left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r w:rsidRPr="0083173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all subsequent print statements will be aligned to left</w:t>
                      </w:r>
                    </w:p>
                    <w:p w14:paraId="3EE819BB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setw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monthlyPayment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92FFF1C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setw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totalPayment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15ACFC0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right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r w:rsidRPr="0083173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all subsequent print statements will be aligned to right</w:t>
                      </w:r>
                    </w:p>
                    <w:p w14:paraId="43E0FF3F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setw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monthlyPayment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9ACEF87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setw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totalPayment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endl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A6DC723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107D734B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37BCB51A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83173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83173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5D7C6A67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83173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83173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90AE7F5" w14:textId="77777777" w:rsidR="00831730" w:rsidRPr="00831730" w:rsidRDefault="00831730" w:rsidP="0083173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83173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456F3B25" w14:textId="77777777" w:rsidR="00BD2CC8" w:rsidRDefault="00BD2CC8" w:rsidP="00831730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3B126F" w14:textId="6D895F95" w:rsidR="00C911DA" w:rsidRDefault="00C911DA" w:rsidP="00C911DA">
      <w:pPr>
        <w:pStyle w:val="Heading3"/>
      </w:pPr>
      <w:r>
        <w:t>OUTPUT:</w:t>
      </w:r>
    </w:p>
    <w:p w14:paraId="04C4982E" w14:textId="6A89A640" w:rsidR="00795631" w:rsidRPr="00795631" w:rsidRDefault="00795631" w:rsidP="00795631">
      <w:pPr>
        <w:rPr>
          <w:lang w:eastAsia="en-US"/>
        </w:rPr>
      </w:pPr>
      <w:r w:rsidRPr="00795631">
        <w:rPr>
          <w:lang w:eastAsia="en-US"/>
        </w:rPr>
        <w:drawing>
          <wp:inline distT="0" distB="0" distL="0" distR="0" wp14:anchorId="3DBBDC76" wp14:editId="106A1B35">
            <wp:extent cx="5943600" cy="2011680"/>
            <wp:effectExtent l="0" t="0" r="0" b="0"/>
            <wp:docPr id="112681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9760" name=""/>
                    <pic:cNvPicPr/>
                  </pic:nvPicPr>
                  <pic:blipFill rotWithShape="1">
                    <a:blip r:embed="rId11"/>
                    <a:srcRect b="15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E3329" w14:textId="77777777" w:rsidR="006B5ABE" w:rsidRDefault="006B5ABE">
      <w:pPr>
        <w:spacing w:line="278" w:lineRule="auto"/>
        <w:rPr>
          <w:rFonts w:asciiTheme="majorHAnsi" w:eastAsiaTheme="majorEastAsia" w:hAnsiTheme="majorHAnsi" w:cs="Arial"/>
          <w:color w:val="0F4761" w:themeColor="accent1" w:themeShade="BF"/>
          <w:kern w:val="2"/>
          <w:sz w:val="32"/>
          <w:szCs w:val="32"/>
          <w:shd w:val="clear" w:color="auto" w:fill="FFFFFF"/>
          <w:lang w:eastAsia="en-US"/>
          <w14:ligatures w14:val="standardContextual"/>
        </w:rPr>
      </w:pPr>
      <w:r>
        <w:rPr>
          <w:rFonts w:cs="Arial"/>
          <w:shd w:val="clear" w:color="auto" w:fill="FFFFFF"/>
        </w:rPr>
        <w:br w:type="page"/>
      </w:r>
    </w:p>
    <w:p w14:paraId="4A24CB44" w14:textId="30419C19" w:rsidR="00C911DA" w:rsidRDefault="00C911DA" w:rsidP="00C911DA">
      <w:pPr>
        <w:pStyle w:val="Heading2"/>
        <w:rPr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Task 4 [CLO 2]:</w:t>
      </w:r>
    </w:p>
    <w:p w14:paraId="0096DE60" w14:textId="77777777" w:rsidR="00C911DA" w:rsidRDefault="00C911DA" w:rsidP="00C911DA">
      <w:pPr>
        <w:pStyle w:val="Heading3"/>
      </w:pPr>
      <w:r>
        <w:t>CODE:</w:t>
      </w:r>
    </w:p>
    <w:p w14:paraId="5999E0BC" w14:textId="44530E9F" w:rsidR="00C321F6" w:rsidRDefault="00C321F6" w:rsidP="00C321F6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64D356" wp14:editId="618C94D4">
                <wp:extent cx="5816010" cy="7293935"/>
                <wp:effectExtent l="0" t="0" r="635" b="0"/>
                <wp:docPr id="12599633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010" cy="72939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8069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396CE069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cstdlib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</w:p>
                          <w:p w14:paraId="20E9F2B1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ctime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</w:p>
                          <w:p w14:paraId="4A10275F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8C354C1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getRandom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89769E0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bool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askForGuess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3C57038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86EF6E0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3401C3BF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42BF3E18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srand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time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nullptr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));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// for seeding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rand(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) function</w:t>
                            </w:r>
                          </w:p>
                          <w:p w14:paraId="3DBDF20A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AFB42DF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variables</w:t>
                            </w:r>
                          </w:p>
                          <w:p w14:paraId="54414BAA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getRandom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100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68008CC0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const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max_guesses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8249357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bool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has_guessed_correctly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false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E355888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4F9230D9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"Guess a magic number between 0 and 100.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668CDB3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DA80FD6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for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max_guesses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++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63746D57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04939254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has_guessed_correctly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askForGuess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C614D53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has_guessed_correctly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2BE03475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break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3493509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3A846D84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56A333A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!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has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_guessed_correctly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563BFC7B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5651CE4D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"You could not guess the number, it was "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".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B645517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73210328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4831163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ignoring previous input</w:t>
                            </w:r>
                          </w:p>
                          <w:p w14:paraId="433EE68B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F1F4BB2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4EA7C667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57335FC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7FEAD2D8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EA7A18D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// get random value for int (% operator only supports int) between given values inclusive</w:t>
                            </w:r>
                          </w:p>
                          <w:p w14:paraId="2FED8C72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getRandom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4731AC62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57AF0391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we later subtract bigger from smaller so swapping</w:t>
                            </w:r>
                          </w:p>
                          <w:p w14:paraId="7028B4F4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64B2E854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3E87C9BD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cerr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"WARNING&gt;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 is greater than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. Swapping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A532EB9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swap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643471F4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4B049C7E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AF47B79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first term: calculate random number from 0 to (max - min): min will be added later</w:t>
                            </w:r>
                          </w:p>
                          <w:p w14:paraId="6031816F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second term: offset by min</w:t>
                            </w:r>
                          </w:p>
                          <w:p w14:paraId="663F6D2B" w14:textId="77777777" w:rsidR="00C321F6" w:rsidRPr="00C321F6" w:rsidRDefault="00C321F6" w:rsidP="00C321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rand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%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-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</w:t>
                            </w: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21F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minInc</w:t>
                            </w:r>
                            <w:proofErr w:type="spellEnd"/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5BE18DB" w14:textId="56A17AFF" w:rsidR="00C321F6" w:rsidRDefault="00C321F6" w:rsidP="00C321F6">
                            <w:pPr>
                              <w:spacing w:after="0" w:line="240" w:lineRule="auto"/>
                            </w:pPr>
                            <w:r w:rsidRPr="00C321F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64D356" id="_x0000_s1029" type="#_x0000_t202" style="width:457.95pt;height:57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" fillcolor="black [3213]" stroked="f" strokeweight=".5pt">
                <v:textbox>
                  <w:txbxContent>
                    <w:p w14:paraId="018A8069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396CE069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cstdlib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&gt;</w:t>
                      </w:r>
                    </w:p>
                    <w:p w14:paraId="20E9F2B1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ctime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&gt;</w:t>
                      </w:r>
                    </w:p>
                    <w:p w14:paraId="4A10275F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68C354C1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getRandom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proofErr w:type="spellEnd"/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289769E0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bool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askForGuess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3C57038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586EF6E0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3401C3BF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42BF3E18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srand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time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nullptr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));</w:t>
                      </w:r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// for seeding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rand(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) function</w:t>
                      </w:r>
                    </w:p>
                    <w:p w14:paraId="3DBDF20A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AFB42DF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variables</w:t>
                      </w:r>
                    </w:p>
                    <w:p w14:paraId="54414BAA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getRandom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321F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100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68008CC0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const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size_t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max_guesses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8249357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bool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has_guessed_correctly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false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E355888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4F9230D9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"Guess a magic number between 0 and 100.</w:t>
                      </w:r>
                      <w:r w:rsidRPr="00C321F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3668CDB3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6DA80FD6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for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size_t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max_guesses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++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63746D57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04939254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has_guessed_correctly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askForGuess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2C614D53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has_guessed_correctly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2BE03475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break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3493509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3A846D84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56A333A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!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has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_guessed_correctly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563BFC7B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5651CE4D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"You could not guess the number, it was "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".</w:t>
                      </w:r>
                      <w:r w:rsidRPr="00C321F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B645517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73210328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54831163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ignoring previous input</w:t>
                      </w:r>
                    </w:p>
                    <w:p w14:paraId="433EE68B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F1F4BB2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4EA7C667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57335FC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7FEAD2D8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6EA7A18D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// get random value for int (% operator only supports int) between given values inclusive</w:t>
                      </w:r>
                    </w:p>
                    <w:p w14:paraId="2FED8C72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getRandom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C321F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4731AC62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57AF0391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we later subtract bigger from smaller so swapping</w:t>
                      </w:r>
                    </w:p>
                    <w:p w14:paraId="7028B4F4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64B2E854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3E87C9BD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cerr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"WARNING&gt;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 is greater than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. Swapping</w:t>
                      </w:r>
                      <w:r w:rsidRPr="00C321F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A532EB9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swap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proofErr w:type="spellEnd"/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643471F4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4B049C7E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AF47B79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first term: calculate random number from 0 to (max - min): min will be added later</w:t>
                      </w:r>
                    </w:p>
                    <w:p w14:paraId="6031816F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second term: offset by min</w:t>
                      </w:r>
                    </w:p>
                    <w:p w14:paraId="663F6D2B" w14:textId="77777777" w:rsidR="00C321F6" w:rsidRPr="00C321F6" w:rsidRDefault="00C321F6" w:rsidP="00C321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C321F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rand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%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-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321F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C321F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</w:t>
                      </w: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21F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minInc</w:t>
                      </w:r>
                      <w:proofErr w:type="spellEnd"/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5BE18DB" w14:textId="56A17AFF" w:rsidR="00C321F6" w:rsidRDefault="00C321F6" w:rsidP="00C321F6">
                      <w:pPr>
                        <w:spacing w:after="0" w:line="240" w:lineRule="auto"/>
                      </w:pPr>
                      <w:r w:rsidRPr="00C321F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3C719E" w14:textId="08777686" w:rsidR="0056703A" w:rsidRDefault="00C321F6" w:rsidP="0056703A">
      <w:pPr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116F04" wp14:editId="6FC747E3">
                <wp:extent cx="5816010" cy="3540642"/>
                <wp:effectExtent l="0" t="0" r="635" b="3175"/>
                <wp:docPr id="10317596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010" cy="35406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2087E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bool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askForGuess</w:t>
                            </w:r>
                            <w:proofErr w:type="spell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B6CB5D3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64881047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2E56F93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"Enter your guess: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6F636F0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&gt;&gt;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EA67B89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3DE3B9F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   // if guessed correctly then return true</w:t>
                            </w:r>
                          </w:p>
                          <w:p w14:paraId="7FA1F82F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==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3BB1079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3A73ACED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"Yes, the number is 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2BDD811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true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816C118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2BFA830C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else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&gt;=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44823F39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53C03BB5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"You guess is 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abs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((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float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)(</w:t>
                            </w:r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-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))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25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?</w:t>
                            </w:r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"too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"high"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0BF6BF8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1A9DBB13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else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if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301E814C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1D531FB2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"You guess is 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abs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((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float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)(</w:t>
                            </w:r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guess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-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secret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))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&gt;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25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?</w:t>
                            </w:r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"too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:</w:t>
                            </w:r>
                            <w:proofErr w:type="gramEnd"/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)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"low"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8F3B666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58A92C83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6D1D860A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76706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false</w:t>
                            </w: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0AC0F6B" w14:textId="77777777" w:rsidR="00B76706" w:rsidRPr="00B76706" w:rsidRDefault="00B76706" w:rsidP="00B767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B7670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4FEC2E6A" w14:textId="77777777" w:rsidR="00C321F6" w:rsidRDefault="00C321F6" w:rsidP="00B7670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16F04" id="_x0000_s1030" type="#_x0000_t202" style="width:457.95pt;height:27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" fillcolor="black [3213]" stroked="f" strokeweight=".5pt">
                <v:textbox>
                  <w:txbxContent>
                    <w:p w14:paraId="45E2087E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bool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askForGuess</w:t>
                      </w:r>
                      <w:proofErr w:type="spell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0B6CB5D3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64881047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7670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2E56F93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"Enter your guess: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6F636F0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proofErr w:type="spell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&gt;&gt;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6EA67B89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3DE3B9F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   // if guessed correctly then return true</w:t>
                      </w:r>
                    </w:p>
                    <w:p w14:paraId="7FA1F82F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7670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==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03BB1079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3A73ACED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"Yes, the number is 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2BDD811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B7670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true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816C118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2BFA830C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7670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else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&gt;=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44823F39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53C03BB5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"You guess is 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abs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((</w:t>
                      </w:r>
                      <w:r w:rsidRPr="00B7670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float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)(</w:t>
                      </w:r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-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))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25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?</w:t>
                      </w:r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"too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:</w:t>
                      </w:r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"high"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0BF6BF8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1A9DBB13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7670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else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if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301E814C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1D531FB2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"You guess is 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abs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((</w:t>
                      </w:r>
                      <w:r w:rsidRPr="00B7670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float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)(</w:t>
                      </w:r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guess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-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secret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))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&gt;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25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?</w:t>
                      </w:r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"too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:</w:t>
                      </w:r>
                      <w:proofErr w:type="gramEnd"/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)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"low"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\n\n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8F3B666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58A92C83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6D1D860A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B76706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B76706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false</w:t>
                      </w: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0AC0F6B" w14:textId="77777777" w:rsidR="00B76706" w:rsidRPr="00B76706" w:rsidRDefault="00B76706" w:rsidP="00B767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B7670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4FEC2E6A" w14:textId="77777777" w:rsidR="00C321F6" w:rsidRDefault="00C321F6" w:rsidP="00B76706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C7ED17" w14:textId="2D29921B" w:rsidR="00797ACA" w:rsidRDefault="00C911DA" w:rsidP="00426BDC">
      <w:pPr>
        <w:pStyle w:val="Heading3"/>
      </w:pPr>
      <w:r>
        <w:t>OUTPUT:</w:t>
      </w:r>
    </w:p>
    <w:p w14:paraId="0282E590" w14:textId="447D66AF" w:rsidR="003326B5" w:rsidRDefault="00243279" w:rsidP="00426BDC">
      <w:pPr>
        <w:spacing w:before="200" w:after="0"/>
        <w:rPr>
          <w:lang w:eastAsia="en-US"/>
        </w:rPr>
      </w:pPr>
      <w:r w:rsidRPr="003326B5">
        <w:rPr>
          <w:lang w:eastAsia="en-US"/>
        </w:rPr>
        <w:drawing>
          <wp:inline distT="0" distB="0" distL="0" distR="0" wp14:anchorId="19D91640" wp14:editId="3C70CB14">
            <wp:extent cx="5943600" cy="2846705"/>
            <wp:effectExtent l="0" t="0" r="0" b="0"/>
            <wp:docPr id="6904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65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6F96646" w14:textId="4F62C82C" w:rsidR="00E64568" w:rsidRDefault="00243279" w:rsidP="003234B9">
      <w:pPr>
        <w:spacing w:after="0"/>
        <w:rPr>
          <w:lang w:eastAsia="en-US"/>
        </w:rPr>
      </w:pPr>
      <w:r w:rsidRPr="00E64568">
        <w:rPr>
          <w:lang w:eastAsia="en-US"/>
        </w:rPr>
        <w:lastRenderedPageBreak/>
        <w:drawing>
          <wp:inline distT="0" distB="0" distL="0" distR="0" wp14:anchorId="6784DA9F" wp14:editId="64376196">
            <wp:extent cx="5943600" cy="2869565"/>
            <wp:effectExtent l="0" t="0" r="0" b="635"/>
            <wp:docPr id="49495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9408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" r="-20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FFB8E" w14:textId="77777777" w:rsidR="00243279" w:rsidRPr="003326B5" w:rsidRDefault="00243279" w:rsidP="003234B9">
      <w:pPr>
        <w:spacing w:after="0"/>
        <w:rPr>
          <w:lang w:eastAsia="en-US"/>
        </w:rPr>
      </w:pPr>
    </w:p>
    <w:sectPr w:rsidR="00243279" w:rsidRPr="003326B5" w:rsidSect="00226A0D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CACFD" w14:textId="77777777" w:rsidR="00810A0D" w:rsidRDefault="00810A0D" w:rsidP="00D47962">
      <w:pPr>
        <w:spacing w:after="0" w:line="240" w:lineRule="auto"/>
      </w:pPr>
      <w:r>
        <w:separator/>
      </w:r>
    </w:p>
  </w:endnote>
  <w:endnote w:type="continuationSeparator" w:id="0">
    <w:p w14:paraId="1729FAE3" w14:textId="77777777" w:rsidR="00810A0D" w:rsidRDefault="00810A0D" w:rsidP="00D4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33324680"/>
      <w:docPartObj>
        <w:docPartGallery w:val="Page Numbers (Bottom of Page)"/>
        <w:docPartUnique/>
      </w:docPartObj>
    </w:sdtPr>
    <w:sdtContent>
      <w:p w14:paraId="5C485C5F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F0C9528" w14:textId="77777777" w:rsidR="00D47962" w:rsidRDefault="00D47962" w:rsidP="00226A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844833"/>
      <w:docPartObj>
        <w:docPartGallery w:val="Page Numbers (Bottom of Page)"/>
        <w:docPartUnique/>
      </w:docPartObj>
    </w:sdtPr>
    <w:sdtContent>
      <w:p w14:paraId="55132A18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42BA41" w14:textId="77777777" w:rsidR="00D47962" w:rsidRDefault="00226A0D" w:rsidP="00226A0D">
    <w:pPr>
      <w:ind w:right="360"/>
    </w:pPr>
    <w:hyperlink r:id="rId1" w:history="1">
      <w:r w:rsidRPr="00636010">
        <w:rPr>
          <w:rStyle w:val="Hyperlink"/>
        </w:rPr>
        <w:t>mmujtaba.bese25seecs@seecs.edu.pk</w:t>
      </w:r>
    </w:hyperlink>
    <w:r>
      <w:t xml:space="preserve"> </w:t>
    </w:r>
    <w:r w:rsidR="00D47962">
      <w:ptab w:relativeTo="margin" w:alignment="right" w:leader="none"/>
    </w:r>
    <w:r w:rsidR="00D479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C08B3" w14:textId="77777777" w:rsidR="00810A0D" w:rsidRDefault="00810A0D" w:rsidP="00D47962">
      <w:pPr>
        <w:spacing w:after="0" w:line="240" w:lineRule="auto"/>
      </w:pPr>
      <w:r>
        <w:separator/>
      </w:r>
    </w:p>
  </w:footnote>
  <w:footnote w:type="continuationSeparator" w:id="0">
    <w:p w14:paraId="5E3EDD5E" w14:textId="77777777" w:rsidR="00810A0D" w:rsidRDefault="00810A0D" w:rsidP="00D47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DA"/>
    <w:rsid w:val="00044E43"/>
    <w:rsid w:val="00132F2B"/>
    <w:rsid w:val="00223231"/>
    <w:rsid w:val="00226A0D"/>
    <w:rsid w:val="00243279"/>
    <w:rsid w:val="00292224"/>
    <w:rsid w:val="002F1B52"/>
    <w:rsid w:val="003234B9"/>
    <w:rsid w:val="003326B5"/>
    <w:rsid w:val="00336248"/>
    <w:rsid w:val="003D09F7"/>
    <w:rsid w:val="003D2D6D"/>
    <w:rsid w:val="00412398"/>
    <w:rsid w:val="00426BDC"/>
    <w:rsid w:val="0056703A"/>
    <w:rsid w:val="005C7659"/>
    <w:rsid w:val="006037F0"/>
    <w:rsid w:val="00611D05"/>
    <w:rsid w:val="006B5ABE"/>
    <w:rsid w:val="007933E9"/>
    <w:rsid w:val="00795631"/>
    <w:rsid w:val="00797ACA"/>
    <w:rsid w:val="007E34CB"/>
    <w:rsid w:val="007E34D6"/>
    <w:rsid w:val="00810A0D"/>
    <w:rsid w:val="00831730"/>
    <w:rsid w:val="00893373"/>
    <w:rsid w:val="00B76706"/>
    <w:rsid w:val="00B812F2"/>
    <w:rsid w:val="00BD2CC8"/>
    <w:rsid w:val="00C321F6"/>
    <w:rsid w:val="00C911DA"/>
    <w:rsid w:val="00D1336D"/>
    <w:rsid w:val="00D455BC"/>
    <w:rsid w:val="00D47962"/>
    <w:rsid w:val="00E64568"/>
    <w:rsid w:val="00F0292F"/>
    <w:rsid w:val="00F357AC"/>
    <w:rsid w:val="00F8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1F96"/>
  <w15:chartTrackingRefBased/>
  <w15:docId w15:val="{771D9A34-3CEC-6B4C-97C5-F2867C1A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6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9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9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6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6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962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D47962"/>
    <w:rPr>
      <w:b/>
      <w:bCs/>
    </w:rPr>
  </w:style>
  <w:style w:type="table" w:styleId="GridTable4-Accent1">
    <w:name w:val="Grid Table 4 Accent 1"/>
    <w:basedOn w:val="TableNormal"/>
    <w:uiPriority w:val="49"/>
    <w:rsid w:val="00D47962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796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2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26A0D"/>
  </w:style>
  <w:style w:type="paragraph" w:styleId="NoSpacing">
    <w:name w:val="No Spacing"/>
    <w:uiPriority w:val="1"/>
    <w:qFormat/>
    <w:rsid w:val="00C911DA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ujtaba.bese25seecs@seecs.edu.p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ujtaba.bese25seecs@seecs.edu.p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bscure/Library/Group%20Containers/UBF8T346G9.Office/User%20Content.localized/Templates.localized/template_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B0061-0561-8B41-A527-01309A8E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template_a1.dotx</Template>
  <TotalTime>25</TotalTime>
  <Pages>7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</dc:creator>
  <cp:keywords/>
  <dc:description/>
  <cp:lastModifiedBy>Muhammad Mujtaba</cp:lastModifiedBy>
  <cp:revision>46</cp:revision>
  <cp:lastPrinted>2025-10-14T18:08:00Z</cp:lastPrinted>
  <dcterms:created xsi:type="dcterms:W3CDTF">2025-10-14T11:34:00Z</dcterms:created>
  <dcterms:modified xsi:type="dcterms:W3CDTF">2025-10-14T18:16:00Z</dcterms:modified>
</cp:coreProperties>
</file>