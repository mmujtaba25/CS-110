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1A912" w14:textId="77777777" w:rsidR="00D47962" w:rsidRDefault="00D47962" w:rsidP="00D47962">
      <w:pPr>
        <w:jc w:val="center"/>
      </w:pPr>
      <w:r>
        <w:rPr>
          <w:noProof/>
        </w:rPr>
        <w:drawing>
          <wp:inline distT="0" distB="0" distL="0" distR="0" wp14:anchorId="7F6C88D8" wp14:editId="01CAB165">
            <wp:extent cx="1143000" cy="1143000"/>
            <wp:effectExtent l="0" t="0" r="0" b="0"/>
            <wp:docPr id="1619331001" name="Picture 161933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1460" w14:textId="77777777" w:rsidR="00D47962" w:rsidRDefault="00D47962" w:rsidP="00D47962">
      <w:pPr>
        <w:jc w:val="center"/>
      </w:pPr>
    </w:p>
    <w:p w14:paraId="2EB3D864" w14:textId="77777777" w:rsidR="00B330D3" w:rsidRDefault="00B330D3" w:rsidP="00D47962">
      <w:pPr>
        <w:jc w:val="center"/>
      </w:pPr>
    </w:p>
    <w:p w14:paraId="4F4A4B84" w14:textId="491677E1" w:rsidR="00D47962" w:rsidRDefault="00B330D3" w:rsidP="00D47962">
      <w:pPr>
        <w:pStyle w:val="Title"/>
        <w:jc w:val="center"/>
      </w:pPr>
      <w:r>
        <w:t>CS110: LAB 03</w:t>
      </w:r>
    </w:p>
    <w:p w14:paraId="1FD1BF82" w14:textId="6825617B" w:rsidR="00D47962" w:rsidRDefault="00B330D3" w:rsidP="00D47962">
      <w:pPr>
        <w:jc w:val="center"/>
      </w:pPr>
      <w:r w:rsidRPr="00B330D3">
        <w:rPr>
          <w:rFonts w:eastAsiaTheme="majorEastAsia" w:cstheme="majorBidi"/>
          <w:b/>
          <w:bCs/>
          <w:color w:val="595959" w:themeColor="text1" w:themeTint="A6"/>
          <w:spacing w:val="15"/>
          <w:kern w:val="2"/>
          <w:sz w:val="28"/>
          <w:szCs w:val="28"/>
          <w:lang w:eastAsia="en-US"/>
          <w14:ligatures w14:val="standardContextual"/>
        </w:rPr>
        <w:t>Conditional Statements-Decision Making</w:t>
      </w:r>
    </w:p>
    <w:p w14:paraId="4CACB18C" w14:textId="77777777" w:rsidR="00D47962" w:rsidRDefault="00D47962" w:rsidP="00D47962">
      <w:pPr>
        <w:jc w:val="center"/>
        <w:rPr>
          <w:rStyle w:val="Strong"/>
        </w:rPr>
      </w:pPr>
      <w:r>
        <w:rPr>
          <w:rStyle w:val="Strong"/>
        </w:rPr>
        <w:t>Muhammad Mujtaba</w:t>
      </w:r>
    </w:p>
    <w:p w14:paraId="1824211A" w14:textId="77777777" w:rsidR="00D47962" w:rsidRDefault="00D47962" w:rsidP="00D47962">
      <w:pPr>
        <w:jc w:val="center"/>
        <w:rPr>
          <w:rStyle w:val="Strong"/>
        </w:rPr>
      </w:pPr>
      <w:r>
        <w:rPr>
          <w:rStyle w:val="Strong"/>
        </w:rPr>
        <w:t>CMD ID: 540040</w:t>
      </w:r>
    </w:p>
    <w:p w14:paraId="3D16A2BC" w14:textId="77777777" w:rsidR="00D47962" w:rsidRDefault="00D47962" w:rsidP="00D47962">
      <w:pPr>
        <w:jc w:val="center"/>
      </w:pPr>
      <w:hyperlink r:id="rId7" w:history="1">
        <w:r w:rsidRPr="00636010">
          <w:rPr>
            <w:rStyle w:val="Hyperlink"/>
          </w:rPr>
          <w:t>mmujtaba.bese25seecs@seecs.edu.pk</w:t>
        </w:r>
      </w:hyperlink>
      <w:r>
        <w:t xml:space="preserve"> </w:t>
      </w:r>
    </w:p>
    <w:p w14:paraId="286DDA4B" w14:textId="77777777" w:rsidR="00D47962" w:rsidRDefault="00D47962" w:rsidP="00D47962">
      <w:pPr>
        <w:jc w:val="center"/>
      </w:pPr>
    </w:p>
    <w:p w14:paraId="195C3A7A" w14:textId="77777777" w:rsidR="00D47962" w:rsidRDefault="00D47962" w:rsidP="00D47962">
      <w:pPr>
        <w:pStyle w:val="Subtitle"/>
        <w:jc w:val="center"/>
      </w:pPr>
    </w:p>
    <w:p w14:paraId="023C1BE3" w14:textId="77777777" w:rsidR="00D47962" w:rsidRDefault="00D47962" w:rsidP="00D47962">
      <w:pPr>
        <w:pStyle w:val="Subtitle"/>
        <w:jc w:val="center"/>
      </w:pPr>
    </w:p>
    <w:p w14:paraId="57068478" w14:textId="77777777" w:rsidR="00D47962" w:rsidRDefault="00D47962" w:rsidP="00D47962">
      <w:pPr>
        <w:jc w:val="center"/>
      </w:pPr>
    </w:p>
    <w:p w14:paraId="3014C17E" w14:textId="77777777" w:rsidR="00D47962" w:rsidRDefault="00D47962" w:rsidP="00D47962">
      <w:pPr>
        <w:jc w:val="center"/>
      </w:pPr>
    </w:p>
    <w:p w14:paraId="274FDDB6" w14:textId="77777777" w:rsidR="00D47962" w:rsidRDefault="00D47962" w:rsidP="00D47962">
      <w:pPr>
        <w:jc w:val="center"/>
      </w:pPr>
    </w:p>
    <w:p w14:paraId="3DF947EA" w14:textId="77777777" w:rsidR="00D47962" w:rsidRDefault="00D47962" w:rsidP="00D47962">
      <w:pPr>
        <w:jc w:val="center"/>
      </w:pPr>
    </w:p>
    <w:p w14:paraId="1F48A9B6" w14:textId="77777777" w:rsidR="00336248" w:rsidRDefault="00336248" w:rsidP="00D47962">
      <w:pPr>
        <w:jc w:val="center"/>
      </w:pPr>
    </w:p>
    <w:p w14:paraId="41A36C74" w14:textId="77777777" w:rsidR="00336248" w:rsidRDefault="00336248" w:rsidP="00D47962">
      <w:pPr>
        <w:jc w:val="center"/>
      </w:pPr>
    </w:p>
    <w:p w14:paraId="358486F7" w14:textId="77777777" w:rsidR="00336248" w:rsidRDefault="00336248" w:rsidP="00D47962">
      <w:pPr>
        <w:jc w:val="center"/>
      </w:pPr>
    </w:p>
    <w:p w14:paraId="383A8FFE" w14:textId="77777777" w:rsidR="00D47962" w:rsidRDefault="00D47962" w:rsidP="00D47962">
      <w:pPr>
        <w:jc w:val="center"/>
      </w:pPr>
    </w:p>
    <w:p w14:paraId="2DD4ADFD" w14:textId="77777777" w:rsidR="00B330D3" w:rsidRDefault="00B330D3" w:rsidP="00D47962">
      <w:pPr>
        <w:jc w:val="center"/>
      </w:pPr>
    </w:p>
    <w:p w14:paraId="39B2CA15" w14:textId="77777777" w:rsidR="00D47962" w:rsidRDefault="00D47962" w:rsidP="00D47962">
      <w:pPr>
        <w:pStyle w:val="Subtitle"/>
        <w:jc w:val="center"/>
      </w:pPr>
      <w:r w:rsidRPr="1788D78F">
        <w:rPr>
          <w:b/>
          <w:bCs/>
        </w:rPr>
        <w:t xml:space="preserve">Class: </w:t>
      </w:r>
      <w:r>
        <w:t>BESE 16B</w:t>
      </w:r>
    </w:p>
    <w:p w14:paraId="1AFF540F" w14:textId="77777777" w:rsidR="00D47962" w:rsidRDefault="00D47962" w:rsidP="00D47962">
      <w:pPr>
        <w:pStyle w:val="Subtitle"/>
        <w:jc w:val="center"/>
      </w:pPr>
      <w:r w:rsidRPr="1788D78F">
        <w:rPr>
          <w:b/>
          <w:bCs/>
        </w:rPr>
        <w:t xml:space="preserve">Batch: </w:t>
      </w:r>
      <w:r>
        <w:t>2k25</w:t>
      </w:r>
    </w:p>
    <w:p w14:paraId="5C0667EB" w14:textId="3001B0BB" w:rsidR="00976F85" w:rsidRDefault="00976F85" w:rsidP="00976F85">
      <w:pPr>
        <w:pStyle w:val="Heading1"/>
        <w:rPr>
          <w:rFonts w:eastAsia="Times New Roman"/>
          <w:shd w:val="clear" w:color="auto" w:fill="FFFFFF"/>
        </w:rPr>
      </w:pPr>
      <w:r w:rsidRPr="00976F85">
        <w:rPr>
          <w:rFonts w:eastAsia="Times New Roman"/>
          <w:shd w:val="clear" w:color="auto" w:fill="FFFFFF"/>
        </w:rPr>
        <w:lastRenderedPageBreak/>
        <w:t xml:space="preserve">Task 1 [CLO 1]: </w:t>
      </w:r>
    </w:p>
    <w:p w14:paraId="19657DA5" w14:textId="4CBC0DE3" w:rsidR="0016536B" w:rsidRDefault="00976F85" w:rsidP="0016536B">
      <w:pPr>
        <w:pStyle w:val="Heading2"/>
      </w:pPr>
      <w:r>
        <w:t>C</w:t>
      </w:r>
      <w:r w:rsidR="0016536B">
        <w:t>ODE</w:t>
      </w:r>
    </w:p>
    <w:p w14:paraId="711CF7B6" w14:textId="2E35E275" w:rsidR="0016536B" w:rsidRPr="0016536B" w:rsidRDefault="0016536B" w:rsidP="0016536B">
      <w:pPr>
        <w:rPr>
          <w:lang w:eastAsia="en-US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inline distT="0" distB="0" distL="0" distR="0" wp14:anchorId="643D74D9" wp14:editId="7B4A2FAD">
                <wp:extent cx="5943600" cy="7404100"/>
                <wp:effectExtent l="0" t="0" r="12700" b="12700"/>
                <wp:docPr id="11886854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404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AC0B9" w14:textId="100F6F3A" w:rsidR="00B37B2C" w:rsidRPr="00B37B2C" w:rsidRDefault="00B37B2C" w:rsidP="00143EFF">
                            <w:pPr>
                              <w:spacing w:before="80" w:after="0" w:line="276" w:lineRule="auto"/>
                              <w:rPr>
                                <w:rFonts w:ascii="Menlo" w:eastAsia="Times New Roman" w:hAnsi="Menlo" w:cs="Menlo"/>
                                <w:color w:val="C586C0"/>
                                <w:sz w:val="11"/>
                                <w:szCs w:val="11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&lt;iostream&gt;</w:t>
                            </w:r>
                          </w:p>
                          <w:p w14:paraId="64F052AB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72A065AD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// utility; mainly used to improve readability</w:t>
                            </w:r>
                          </w:p>
                          <w:p w14:paraId="0E698BD9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inline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bool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isDivisible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checkNum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0226A9D3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204DBAA7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%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checkNum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==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0FE5895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  <w:p w14:paraId="18993AA7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496BC912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main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470D9E6A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70833168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num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40B4802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6FD65DD9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"Enter a Number to check divisibility of: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DDB480B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&gt;&gt;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num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0678B5D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F5A3F90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14452373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isDivisible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input_num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))</w:t>
                            </w:r>
                          </w:p>
                          <w:p w14:paraId="3B6DA5BB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787BBE30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"You entered an EVEN number ("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input_num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")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</w:t>
                            </w:r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n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E3C2DAD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isDivisible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input_num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4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))</w:t>
                            </w:r>
                          </w:p>
                          <w:p w14:paraId="25B11174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14F74D2F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input_num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 is divisible by 4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E58C6D5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5ED0D383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isDivisible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input_num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6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))</w:t>
                            </w:r>
                          </w:p>
                          <w:p w14:paraId="0C4F2548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5355E2B8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input_num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 is divisible by 6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0E78317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6C9CBF74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5469A486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else</w:t>
                            </w:r>
                          </w:p>
                          <w:p w14:paraId="73D98B5B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7BC42AB9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"You entered an ODD number ("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input_num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")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</w:t>
                            </w:r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n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FA80766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isDivisible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input_num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3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))</w:t>
                            </w:r>
                          </w:p>
                          <w:p w14:paraId="5C30A833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51B185B1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input_num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 is divisible by 3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262B6FD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4012B9AA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isDivisible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input_num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5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))</w:t>
                            </w:r>
                          </w:p>
                          <w:p w14:paraId="2969799D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4E6B411E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input_num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 is divisible by 5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3AE07E0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4670C609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6F6A20CE" w14:textId="77777777" w:rsidR="00B37B2C" w:rsidRPr="00B37B2C" w:rsidRDefault="00B37B2C" w:rsidP="00071843">
                            <w:pPr>
                              <w:spacing w:after="24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5579815C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ignore is used to clear previous inputs from user</w:t>
                            </w:r>
                          </w:p>
                          <w:p w14:paraId="3164904C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7A008055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B37B2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00483D16" w14:textId="77777777" w:rsidR="00B37B2C" w:rsidRPr="00B37B2C" w:rsidRDefault="00B37B2C" w:rsidP="00071843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37B2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</w:t>
                            </w: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C0D1D9D" w14:textId="3F8D07C6" w:rsidR="0016536B" w:rsidRPr="00143EFF" w:rsidRDefault="00B37B2C" w:rsidP="00143EFF">
                            <w:pPr>
                              <w:spacing w:after="0" w:line="276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37B2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3D74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8pt;height:5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" fillcolor="black [3213]" strokeweight=".5pt">
                <v:textbox>
                  <w:txbxContent>
                    <w:p w14:paraId="4CEAC0B9" w14:textId="100F6F3A" w:rsidR="00B37B2C" w:rsidRPr="00B37B2C" w:rsidRDefault="00B37B2C" w:rsidP="00143EFF">
                      <w:pPr>
                        <w:spacing w:before="80" w:after="0" w:line="276" w:lineRule="auto"/>
                        <w:rPr>
                          <w:rFonts w:ascii="Menlo" w:eastAsia="Times New Roman" w:hAnsi="Menlo" w:cs="Menlo"/>
                          <w:color w:val="C586C0"/>
                          <w:sz w:val="11"/>
                          <w:szCs w:val="11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B37B2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&lt;iostream&gt;</w:t>
                      </w:r>
                    </w:p>
                    <w:p w14:paraId="64F052AB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72A065AD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// utility; mainly used to improve readability</w:t>
                      </w:r>
                    </w:p>
                    <w:p w14:paraId="0E698BD9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inline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bool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isDivisible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B37B2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checkNum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0226A9D3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204DBAA7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B37B2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%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checkNum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==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60FE5895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  <w:p w14:paraId="18993AA7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496BC912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main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470D9E6A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70833168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B37B2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num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740B4802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6FD65DD9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"Enter a Number to check divisibility of: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0DDB480B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&gt;&gt;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num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30678B5D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endl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0F5A3F90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14452373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B37B2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if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isDivisible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input_num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B37B2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))</w:t>
                      </w:r>
                    </w:p>
                    <w:p w14:paraId="3B6DA5BB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{</w:t>
                      </w:r>
                    </w:p>
                    <w:p w14:paraId="787BBE30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"You entered an EVEN number ("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input_num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")</w:t>
                      </w:r>
                      <w:r w:rsidRPr="00B37B2C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</w:t>
                      </w:r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n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3E3C2DAD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B37B2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if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isDivisible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input_num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B37B2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4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))</w:t>
                      </w:r>
                    </w:p>
                    <w:p w14:paraId="25B11174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{</w:t>
                      </w:r>
                    </w:p>
                    <w:p w14:paraId="14F74D2F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   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input_num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 is divisible by 4</w:t>
                      </w:r>
                      <w:r w:rsidRPr="00B37B2C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6E58C6D5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}</w:t>
                      </w:r>
                    </w:p>
                    <w:p w14:paraId="5ED0D383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B37B2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if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isDivisible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input_num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B37B2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6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))</w:t>
                      </w:r>
                    </w:p>
                    <w:p w14:paraId="0C4F2548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{</w:t>
                      </w:r>
                    </w:p>
                    <w:p w14:paraId="5355E2B8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   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input_num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 is divisible by 6</w:t>
                      </w:r>
                      <w:r w:rsidRPr="00B37B2C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0E78317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}</w:t>
                      </w:r>
                    </w:p>
                    <w:p w14:paraId="6C9CBF74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}</w:t>
                      </w:r>
                    </w:p>
                    <w:p w14:paraId="5469A486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B37B2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else</w:t>
                      </w:r>
                    </w:p>
                    <w:p w14:paraId="73D98B5B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{</w:t>
                      </w:r>
                    </w:p>
                    <w:p w14:paraId="7BC42AB9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"You entered an ODD number ("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input_num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")</w:t>
                      </w:r>
                      <w:r w:rsidRPr="00B37B2C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</w:t>
                      </w:r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n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FA80766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B37B2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if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isDivisible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input_num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B37B2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3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))</w:t>
                      </w:r>
                    </w:p>
                    <w:p w14:paraId="5C30A833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{</w:t>
                      </w:r>
                    </w:p>
                    <w:p w14:paraId="51B185B1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   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input_num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 is divisible by 3</w:t>
                      </w:r>
                      <w:r w:rsidRPr="00B37B2C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262B6FD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}</w:t>
                      </w:r>
                    </w:p>
                    <w:p w14:paraId="4012B9AA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B37B2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if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isDivisible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input_num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B37B2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5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))</w:t>
                      </w:r>
                    </w:p>
                    <w:p w14:paraId="2969799D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{</w:t>
                      </w:r>
                    </w:p>
                    <w:p w14:paraId="4E6B411E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   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input_num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37B2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 is divisible by 5</w:t>
                      </w:r>
                      <w:r w:rsidRPr="00B37B2C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03AE07E0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}</w:t>
                      </w:r>
                    </w:p>
                    <w:p w14:paraId="4670C609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}</w:t>
                      </w:r>
                    </w:p>
                    <w:p w14:paraId="6F6A20CE" w14:textId="77777777" w:rsidR="00B37B2C" w:rsidRPr="00B37B2C" w:rsidRDefault="00B37B2C" w:rsidP="00071843">
                      <w:pPr>
                        <w:spacing w:after="24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5579815C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ignore is used to clear previous inputs from user</w:t>
                      </w:r>
                    </w:p>
                    <w:p w14:paraId="3164904C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ignore</w:t>
                      </w:r>
                      <w:proofErr w:type="spellEnd"/>
                      <w:proofErr w:type="gram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7A008055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B37B2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B37B2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get</w:t>
                      </w:r>
                      <w:proofErr w:type="spellEnd"/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();</w:t>
                      </w:r>
                      <w:proofErr w:type="gramEnd"/>
                    </w:p>
                    <w:p w14:paraId="00483D16" w14:textId="77777777" w:rsidR="00B37B2C" w:rsidRPr="00B37B2C" w:rsidRDefault="00B37B2C" w:rsidP="00071843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B37B2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B37B2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</w:t>
                      </w: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4C0D1D9D" w14:textId="3F8D07C6" w:rsidR="0016536B" w:rsidRPr="00143EFF" w:rsidRDefault="00B37B2C" w:rsidP="00143EFF">
                      <w:pPr>
                        <w:spacing w:after="0" w:line="276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37B2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D01620" w14:textId="26E79E1C" w:rsidR="00976F85" w:rsidRDefault="00976F85" w:rsidP="009B25A6">
      <w:pPr>
        <w:pStyle w:val="Heading2"/>
      </w:pPr>
      <w:r>
        <w:lastRenderedPageBreak/>
        <w:t>OUTPUT</w:t>
      </w:r>
    </w:p>
    <w:p w14:paraId="56A86BD0" w14:textId="4929C201" w:rsidR="00976F85" w:rsidRDefault="00C25B9F" w:rsidP="00976F85">
      <w:pPr>
        <w:rPr>
          <w:lang w:eastAsia="en-US"/>
        </w:rPr>
      </w:pPr>
      <w:r w:rsidRPr="00C25B9F">
        <w:rPr>
          <w:lang w:eastAsia="en-US"/>
        </w:rPr>
        <w:drawing>
          <wp:inline distT="0" distB="0" distL="0" distR="0" wp14:anchorId="3972484D" wp14:editId="199ED80F">
            <wp:extent cx="5942965" cy="1920240"/>
            <wp:effectExtent l="0" t="0" r="635" b="0"/>
            <wp:docPr id="60341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14396" name=""/>
                    <pic:cNvPicPr/>
                  </pic:nvPicPr>
                  <pic:blipFill rotWithShape="1">
                    <a:blip r:embed="rId8">
                      <a:alphaModFix/>
                    </a:blip>
                    <a:srcRect l="-231" t="-2098" r="23306" b="-7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886" cy="1931200"/>
                    </a:xfrm>
                    <a:prstGeom prst="rect">
                      <a:avLst/>
                    </a:prstGeom>
                    <a:solidFill>
                      <a:srgbClr val="181818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65B45" w14:textId="3D6B1D52" w:rsidR="00BF2717" w:rsidRPr="00976F85" w:rsidRDefault="00BF2717" w:rsidP="00976F85">
      <w:pPr>
        <w:rPr>
          <w:lang w:eastAsia="en-US"/>
        </w:rPr>
      </w:pPr>
    </w:p>
    <w:p w14:paraId="49C3262C" w14:textId="77777777" w:rsidR="00976F85" w:rsidRDefault="00976F85" w:rsidP="00976F85">
      <w:pPr>
        <w:pStyle w:val="Heading1"/>
        <w:rPr>
          <w:rFonts w:eastAsia="Times New Roman"/>
          <w:shd w:val="clear" w:color="auto" w:fill="FFFFFF"/>
        </w:rPr>
      </w:pPr>
      <w:r w:rsidRPr="00976F85">
        <w:rPr>
          <w:rFonts w:eastAsia="Times New Roman"/>
          <w:shd w:val="clear" w:color="auto" w:fill="FFFFFF"/>
        </w:rPr>
        <w:lastRenderedPageBreak/>
        <w:t xml:space="preserve">Task </w:t>
      </w:r>
      <w:r>
        <w:rPr>
          <w:rFonts w:eastAsia="Times New Roman"/>
          <w:shd w:val="clear" w:color="auto" w:fill="FFFFFF"/>
        </w:rPr>
        <w:t>2</w:t>
      </w:r>
      <w:r w:rsidRPr="00976F85">
        <w:rPr>
          <w:rFonts w:eastAsia="Times New Roman"/>
          <w:shd w:val="clear" w:color="auto" w:fill="FFFFFF"/>
        </w:rPr>
        <w:t xml:space="preserve"> [CLO 1]: </w:t>
      </w:r>
    </w:p>
    <w:p w14:paraId="5E9C41C5" w14:textId="6AA1FE02" w:rsidR="00976F85" w:rsidRDefault="00976F85" w:rsidP="00DB3ADB">
      <w:pPr>
        <w:pStyle w:val="Heading2"/>
        <w:tabs>
          <w:tab w:val="left" w:pos="3100"/>
        </w:tabs>
      </w:pPr>
      <w:r>
        <w:t>CODE</w:t>
      </w:r>
      <w:r w:rsidR="00DB3ADB">
        <w:tab/>
      </w:r>
    </w:p>
    <w:p w14:paraId="38F10EB4" w14:textId="01CB91B9" w:rsidR="0039583E" w:rsidRPr="0039583E" w:rsidRDefault="0039583E" w:rsidP="0039583E">
      <w:pPr>
        <w:rPr>
          <w:lang w:eastAsia="en-US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inline distT="0" distB="0" distL="0" distR="0" wp14:anchorId="79A21901" wp14:editId="5C21B941">
                <wp:extent cx="5943600" cy="7404100"/>
                <wp:effectExtent l="0" t="0" r="12700" b="12700"/>
                <wp:docPr id="15293075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404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5D92E" w14:textId="77777777" w:rsidR="008C0463" w:rsidRPr="008C0463" w:rsidRDefault="008C0463" w:rsidP="004517E3">
                            <w:pPr>
                              <w:spacing w:before="80"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&lt;iostream&gt;</w:t>
                            </w:r>
                          </w:p>
                          <w:p w14:paraId="05918AA3" w14:textId="25C4728B" w:rsid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&lt;string&gt;</w:t>
                            </w:r>
                          </w:p>
                          <w:p w14:paraId="321BBDBA" w14:textId="77777777" w:rsidR="00F1194B" w:rsidRPr="008C0463" w:rsidRDefault="00F1194B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3B804EAE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main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44573D48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61D6C55A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marks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75DF181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char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grade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'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A06933E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294B7FE6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"Enter marks: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076743E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&gt;&gt;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marks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B56589F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A92AD64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812C93F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marks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&gt;=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70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23BF294A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grade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'A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79FC695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else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marks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&gt;=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60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&amp;&amp;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marks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70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47924601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// even though condition `marks &lt; 70` is not required</w:t>
                            </w:r>
                          </w:p>
                          <w:p w14:paraId="51946237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// it is included to </w:t>
                            </w:r>
                            <w:proofErr w:type="spellStart"/>
                            <w:r w:rsidRPr="008C0463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imporve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readability</w:t>
                            </w:r>
                          </w:p>
                          <w:p w14:paraId="4488A741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grade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'+'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assigning unique character</w:t>
                            </w:r>
                          </w:p>
                          <w:p w14:paraId="49854932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else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marks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&gt;=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50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&amp;&amp;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marks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60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1955E22D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grade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'B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ED2981D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else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marks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&gt;=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40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&amp;&amp;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marks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50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40225A1D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grade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'C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0E7F29D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else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marks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40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5D532FF9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grade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'F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B64537A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32E34377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when printing convert '+' to "B+" (char -&gt;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std::</w:t>
                            </w:r>
                            <w:proofErr w:type="gramEnd"/>
                            <w:r w:rsidRPr="008C0463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string)</w:t>
                            </w:r>
                          </w:p>
                          <w:p w14:paraId="53A00565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converting because string allows storing multiple characters</w:t>
                            </w:r>
                          </w:p>
                          <w:p w14:paraId="3CFBD360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gramEnd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string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grade_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printable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3E8E1FE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grade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==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'+'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38329821" w14:textId="2FB8578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grade_printable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"B</w:t>
                            </w:r>
                            <w:r w:rsidR="002453D6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+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802EF13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else</w:t>
                            </w:r>
                          </w:p>
                          <w:p w14:paraId="739A7182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grade_printable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grade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7017E9E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marks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 marks equate to grade "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grade_printable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F632693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79CBB190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switch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grade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1667CB30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26EABD3E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case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'A'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</w:t>
                            </w:r>
                          </w:p>
                          <w:p w14:paraId="166AADF8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"Outstanding!"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5A0D0A6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break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57123B4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case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'+'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</w:t>
                            </w:r>
                          </w:p>
                          <w:p w14:paraId="7073A174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"Excellent!"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F05E304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break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FE2DE4E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case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'B'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</w:t>
                            </w:r>
                          </w:p>
                          <w:p w14:paraId="7D77259B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"Very Good!"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EEAB241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break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CC546B2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case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'C'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</w:t>
                            </w:r>
                          </w:p>
                          <w:p w14:paraId="673607C2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"Good!"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ED4894D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break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AA4110F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case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'F'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</w:t>
                            </w:r>
                          </w:p>
                          <w:p w14:paraId="632F4E3B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"Fail!"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9353763" w14:textId="2D575E42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break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99AA089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default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</w:t>
                            </w:r>
                          </w:p>
                          <w:p w14:paraId="3C0DA43A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"THIS WILL NEVER PRINT"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26213AB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break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79975B7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1545CB38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3191DFBD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ignore is used to clear previous inputs from user</w:t>
                            </w:r>
                          </w:p>
                          <w:p w14:paraId="44411892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10587AC0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C0463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2D69C5D5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C0463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DD74B0E" w14:textId="77777777" w:rsidR="008C0463" w:rsidRPr="008C0463" w:rsidRDefault="008C0463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C0463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4EEF1786" w14:textId="60921D2B" w:rsidR="0039583E" w:rsidRPr="00C779BA" w:rsidRDefault="0039583E" w:rsidP="008C046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A21901" id="_x0000_s1027" type="#_x0000_t202" style="width:468pt;height:5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" fillcolor="black [3213]" strokeweight=".5pt">
                <v:textbox>
                  <w:txbxContent>
                    <w:p w14:paraId="6075D92E" w14:textId="77777777" w:rsidR="008C0463" w:rsidRPr="008C0463" w:rsidRDefault="008C0463" w:rsidP="004517E3">
                      <w:pPr>
                        <w:spacing w:before="80"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8C0463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&lt;iostream&gt;</w:t>
                      </w:r>
                    </w:p>
                    <w:p w14:paraId="05918AA3" w14:textId="25C4728B" w:rsid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8C0463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&lt;string&gt;</w:t>
                      </w:r>
                    </w:p>
                    <w:p w14:paraId="321BBDBA" w14:textId="77777777" w:rsidR="00F1194B" w:rsidRPr="008C0463" w:rsidRDefault="00F1194B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3B804EAE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main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44573D48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61D6C55A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C0463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marks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075DF181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C0463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char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grade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'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A06933E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294B7FE6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"Enter marks: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076743E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&gt;&gt;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marks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6B56589F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8C0463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6A92AD64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812C93F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marks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&gt;=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70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23BF294A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grade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'A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779FC695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else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marks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&gt;=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60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&amp;&amp;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marks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70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47924601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// even though condition `marks &lt; 70` is not required</w:t>
                      </w:r>
                    </w:p>
                    <w:p w14:paraId="51946237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// it is included to </w:t>
                      </w:r>
                      <w:proofErr w:type="spellStart"/>
                      <w:r w:rsidRPr="008C0463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imporve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readability</w:t>
                      </w:r>
                    </w:p>
                    <w:p w14:paraId="4488A741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grade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'+'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r w:rsidRPr="008C0463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assigning unique character</w:t>
                      </w:r>
                    </w:p>
                    <w:p w14:paraId="49854932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else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marks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&gt;=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50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&amp;&amp;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marks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60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1955E22D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grade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'B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0ED2981D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else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marks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&gt;=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40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&amp;&amp;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marks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50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40225A1D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grade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'C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00E7F29D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else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marks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40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5D532FF9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grade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'F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B64537A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32E34377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when printing convert '+' to "B+" (char -&gt;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std::</w:t>
                      </w:r>
                      <w:proofErr w:type="gramEnd"/>
                      <w:r w:rsidRPr="008C0463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string)</w:t>
                      </w:r>
                    </w:p>
                    <w:p w14:paraId="53A00565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converting because string allows storing multiple characters</w:t>
                      </w:r>
                    </w:p>
                    <w:p w14:paraId="3CFBD360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gramEnd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string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grade_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printable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23E8E1FE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grade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==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'+'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38329821" w14:textId="2FB8578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spellStart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grade_printable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"B</w:t>
                      </w:r>
                      <w:r w:rsidR="002453D6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+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0802EF13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else</w:t>
                      </w:r>
                    </w:p>
                    <w:p w14:paraId="739A7182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spellStart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grade_printable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grade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07017E9E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marks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 marks equate to grade "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grade_printable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endl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F632693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79CBB190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switch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grade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1667CB30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26EABD3E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case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'A'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</w:t>
                      </w:r>
                    </w:p>
                    <w:p w14:paraId="166AADF8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"Outstanding!"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endl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15A0D0A6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break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57123B4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case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'+'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</w:t>
                      </w:r>
                    </w:p>
                    <w:p w14:paraId="7073A174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"Excellent!"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endl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1F05E304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break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FE2DE4E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case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'B'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</w:t>
                      </w:r>
                    </w:p>
                    <w:p w14:paraId="7D77259B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"Very Good!"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endl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EEAB241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break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6CC546B2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case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'C'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</w:t>
                      </w:r>
                    </w:p>
                    <w:p w14:paraId="673607C2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"Good!"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endl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1ED4894D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break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AA4110F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case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'F'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</w:t>
                      </w:r>
                    </w:p>
                    <w:p w14:paraId="632F4E3B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"Fail!"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endl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29353763" w14:textId="2D575E42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break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799AA089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default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</w:t>
                      </w:r>
                    </w:p>
                    <w:p w14:paraId="3C0DA43A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"THIS WILL NEVER PRINT"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endl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726213AB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break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79975B7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1545CB38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3191DFBD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ignore is used to clear previous inputs from user</w:t>
                      </w:r>
                    </w:p>
                    <w:p w14:paraId="44411892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ignore</w:t>
                      </w:r>
                      <w:proofErr w:type="spellEnd"/>
                      <w:proofErr w:type="gram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10587AC0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8C0463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8C0463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get</w:t>
                      </w:r>
                      <w:proofErr w:type="spellEnd"/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();</w:t>
                      </w:r>
                      <w:proofErr w:type="gramEnd"/>
                    </w:p>
                    <w:p w14:paraId="2D69C5D5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C0463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8C0463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4DD74B0E" w14:textId="77777777" w:rsidR="008C0463" w:rsidRPr="008C0463" w:rsidRDefault="008C0463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8C0463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4EEF1786" w14:textId="60921D2B" w:rsidR="0039583E" w:rsidRPr="00C779BA" w:rsidRDefault="0039583E" w:rsidP="008C046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DCEB78" w14:textId="33A1FED6" w:rsidR="00BF2717" w:rsidRPr="00BF2717" w:rsidRDefault="00976F85" w:rsidP="00BF2717">
      <w:pPr>
        <w:pStyle w:val="Heading2"/>
      </w:pPr>
      <w:r>
        <w:lastRenderedPageBreak/>
        <w:t>OUTPUT</w:t>
      </w:r>
    </w:p>
    <w:p w14:paraId="6C3FEF9F" w14:textId="202660B6" w:rsidR="00976F85" w:rsidRDefault="00BF2717">
      <w:pPr>
        <w:spacing w:line="278" w:lineRule="auto"/>
        <w:rPr>
          <w:lang w:eastAsia="en-US"/>
        </w:rPr>
      </w:pPr>
      <w:r w:rsidRPr="00BF2717">
        <w:rPr>
          <w:lang w:eastAsia="en-US"/>
        </w:rPr>
        <w:drawing>
          <wp:inline distT="0" distB="0" distL="0" distR="0" wp14:anchorId="7B58F8E9" wp14:editId="0F6D7B37">
            <wp:extent cx="5943600" cy="5026660"/>
            <wp:effectExtent l="0" t="0" r="0" b="2540"/>
            <wp:docPr id="175679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84456" name=""/>
                    <pic:cNvPicPr/>
                  </pic:nvPicPr>
                  <pic:blipFill rotWithShape="1">
                    <a:blip r:embed="rId9"/>
                    <a:srcRect l="-1318" t="-865" r="-73430" b="-2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05" cy="5029201"/>
                    </a:xfrm>
                    <a:prstGeom prst="rect">
                      <a:avLst/>
                    </a:prstGeom>
                    <a:solidFill>
                      <a:srgbClr val="181818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A69F1" w14:textId="77777777" w:rsidR="00976F85" w:rsidRPr="00976F85" w:rsidRDefault="00976F85" w:rsidP="00976F85">
      <w:pPr>
        <w:rPr>
          <w:lang w:eastAsia="en-US"/>
        </w:rPr>
      </w:pPr>
    </w:p>
    <w:p w14:paraId="15C077FF" w14:textId="77777777" w:rsidR="00976F85" w:rsidRDefault="00976F85" w:rsidP="00976F85">
      <w:pPr>
        <w:pStyle w:val="Heading1"/>
        <w:rPr>
          <w:rFonts w:eastAsia="Times New Roman"/>
          <w:shd w:val="clear" w:color="auto" w:fill="FFFFFF"/>
        </w:rPr>
      </w:pPr>
      <w:r w:rsidRPr="00976F85">
        <w:rPr>
          <w:rFonts w:eastAsia="Times New Roman"/>
          <w:shd w:val="clear" w:color="auto" w:fill="FFFFFF"/>
        </w:rPr>
        <w:lastRenderedPageBreak/>
        <w:t xml:space="preserve">Task </w:t>
      </w:r>
      <w:r>
        <w:rPr>
          <w:rFonts w:eastAsia="Times New Roman"/>
          <w:shd w:val="clear" w:color="auto" w:fill="FFFFFF"/>
        </w:rPr>
        <w:t>3</w:t>
      </w:r>
      <w:r w:rsidRPr="00976F85">
        <w:rPr>
          <w:rFonts w:eastAsia="Times New Roman"/>
          <w:shd w:val="clear" w:color="auto" w:fill="FFFFFF"/>
        </w:rPr>
        <w:t xml:space="preserve"> [CLO 1]: </w:t>
      </w:r>
    </w:p>
    <w:p w14:paraId="13C82E8E" w14:textId="77777777" w:rsidR="00976F85" w:rsidRDefault="00976F85" w:rsidP="00976F85">
      <w:pPr>
        <w:pStyle w:val="Heading2"/>
      </w:pPr>
      <w:r>
        <w:t>CODE</w:t>
      </w:r>
    </w:p>
    <w:p w14:paraId="154F594E" w14:textId="18A6E93D" w:rsidR="00AB3E09" w:rsidRDefault="00AB3E09" w:rsidP="00AB3E09">
      <w:pPr>
        <w:rPr>
          <w:lang w:eastAsia="en-US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inline distT="0" distB="0" distL="0" distR="0" wp14:anchorId="564E8986" wp14:editId="67D132A7">
                <wp:extent cx="5943600" cy="7404100"/>
                <wp:effectExtent l="0" t="0" r="12700" b="12700"/>
                <wp:docPr id="19338840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404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87880" w14:textId="77777777" w:rsidR="001D7E99" w:rsidRPr="001D7E99" w:rsidRDefault="001D7E99" w:rsidP="00324A98">
                            <w:pPr>
                              <w:spacing w:before="80"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586C0"/>
                                <w:sz w:val="17"/>
                                <w:szCs w:val="17"/>
                                <w:lang w:eastAsia="en-US"/>
                              </w:rPr>
                              <w:t>#include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&lt;iostream&gt;</w:t>
                            </w:r>
                          </w:p>
                          <w:p w14:paraId="5D53B8EA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586C0"/>
                                <w:sz w:val="17"/>
                                <w:szCs w:val="17"/>
                                <w:lang w:eastAsia="en-US"/>
                              </w:rPr>
                              <w:t>#include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1D7E99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iomanip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&gt;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6A9955"/>
                                <w:sz w:val="17"/>
                                <w:szCs w:val="17"/>
                                <w:lang w:eastAsia="en-US"/>
                              </w:rPr>
                              <w:t xml:space="preserve">// manipulators for </w:t>
                            </w:r>
                            <w:proofErr w:type="spellStart"/>
                            <w:r w:rsidRPr="001D7E99">
                              <w:rPr>
                                <w:rFonts w:ascii="Menlo" w:eastAsia="Times New Roman" w:hAnsi="Menlo" w:cs="Menlo"/>
                                <w:color w:val="6A9955"/>
                                <w:sz w:val="17"/>
                                <w:szCs w:val="17"/>
                                <w:lang w:eastAsia="en-US"/>
                              </w:rPr>
                              <w:t>printRow</w:t>
                            </w:r>
                            <w:proofErr w:type="spellEnd"/>
                          </w:p>
                          <w:p w14:paraId="6FE9D0EE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</w:p>
                          <w:p w14:paraId="78013830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float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getPrice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int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product_id</w:t>
                            </w:r>
                            <w:proofErr w:type="spellEnd"/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61D581B2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void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printRow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const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char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*</w:t>
                            </w:r>
                            <w:proofErr w:type="spellStart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colA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,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const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char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*</w:t>
                            </w:r>
                            <w:proofErr w:type="spellStart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colB</w:t>
                            </w:r>
                            <w:proofErr w:type="spellEnd"/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56DD7808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void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printProductTable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0952BA1A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</w:p>
                          <w:p w14:paraId="45BA4033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int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main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)</w:t>
                            </w:r>
                          </w:p>
                          <w:p w14:paraId="153DCCAE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{</w:t>
                            </w:r>
                          </w:p>
                          <w:p w14:paraId="7EE1F51E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int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product_id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,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quantity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D856BCC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float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total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=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B5CEA8"/>
                                <w:sz w:val="17"/>
                                <w:szCs w:val="17"/>
                                <w:lang w:eastAsia="en-US"/>
                              </w:rPr>
                              <w:t>0.f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2853A2A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float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discount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=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B5CEA8"/>
                                <w:sz w:val="17"/>
                                <w:szCs w:val="17"/>
                                <w:lang w:eastAsia="en-US"/>
                              </w:rPr>
                              <w:t>0.f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C153AEC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</w:p>
                          <w:p w14:paraId="25822529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printProductTable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0CD85CEE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6A9955"/>
                                <w:sz w:val="17"/>
                                <w:szCs w:val="17"/>
                                <w:lang w:eastAsia="en-US"/>
                              </w:rPr>
                              <w:t xml:space="preserve">    // loop to run until valid value for product id is entered by user</w:t>
                            </w:r>
                          </w:p>
                          <w:p w14:paraId="6371D16D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586C0"/>
                                <w:sz w:val="17"/>
                                <w:szCs w:val="17"/>
                                <w:lang w:eastAsia="en-US"/>
                              </w:rPr>
                              <w:t>while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(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true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)</w:t>
                            </w:r>
                          </w:p>
                          <w:p w14:paraId="207C40EE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59D3A760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 xml:space="preserve">"Enter Product ID: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7C90191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&gt;&gt;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product_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id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54DDC88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7BA7D"/>
                                <w:sz w:val="17"/>
                                <w:szCs w:val="17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7124AD5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</w:p>
                          <w:p w14:paraId="13CDD022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   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586C0"/>
                                <w:sz w:val="17"/>
                                <w:szCs w:val="17"/>
                                <w:lang w:eastAsia="en-US"/>
                              </w:rPr>
                              <w:t>if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getPrice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product_id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)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==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-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B5CEA8"/>
                                <w:sz w:val="17"/>
                                <w:szCs w:val="17"/>
                                <w:lang w:eastAsia="en-US"/>
                              </w:rPr>
                              <w:t>1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)</w:t>
                            </w:r>
                          </w:p>
                          <w:p w14:paraId="59B65A7A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43B9E804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"Please input a valid value from the table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E06B84B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printProductTable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72D90317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C586C0"/>
                                <w:sz w:val="17"/>
                                <w:szCs w:val="17"/>
                                <w:lang w:eastAsia="en-US"/>
                              </w:rPr>
                              <w:t>continue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A586E23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7D85F407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</w:p>
                          <w:p w14:paraId="16EF9D0B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6A9955"/>
                                <w:sz w:val="17"/>
                                <w:szCs w:val="17"/>
                                <w:lang w:eastAsia="en-US"/>
                              </w:rPr>
                              <w:t xml:space="preserve">        // break out of loop when value is validated</w:t>
                            </w:r>
                          </w:p>
                          <w:p w14:paraId="01686313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C586C0"/>
                                <w:sz w:val="17"/>
                                <w:szCs w:val="17"/>
                                <w:lang w:eastAsia="en-US"/>
                              </w:rPr>
                              <w:t>break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CAD8C99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48F78201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</w:p>
                          <w:p w14:paraId="5A433D16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 xml:space="preserve">"Enter Quantity: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08B599F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&gt;&gt;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quantity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CFA006D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7BA7D"/>
                                <w:sz w:val="17"/>
                                <w:szCs w:val="17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DEF435D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</w:p>
                          <w:p w14:paraId="5EF84AF5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total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=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getPrice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product_id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)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*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quantity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66082BA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</w:p>
                          <w:p w14:paraId="6F83FEB9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6A9955"/>
                                <w:sz w:val="17"/>
                                <w:szCs w:val="17"/>
                                <w:lang w:eastAsia="en-US"/>
                              </w:rPr>
                              <w:t xml:space="preserve">    // apply 10% discount is user buys more than 5 items</w:t>
                            </w:r>
                          </w:p>
                          <w:p w14:paraId="35CFE14A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586C0"/>
                                <w:sz w:val="17"/>
                                <w:szCs w:val="17"/>
                                <w:lang w:eastAsia="en-US"/>
                              </w:rPr>
                              <w:t>if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(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quantity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&gt;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B5CEA8"/>
                                <w:sz w:val="17"/>
                                <w:szCs w:val="17"/>
                                <w:lang w:eastAsia="en-US"/>
                              </w:rPr>
                              <w:t>5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)</w:t>
                            </w:r>
                          </w:p>
                          <w:p w14:paraId="0302A4E2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   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discount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=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total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*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(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B5CEA8"/>
                                <w:sz w:val="17"/>
                                <w:szCs w:val="17"/>
                                <w:lang w:eastAsia="en-US"/>
                              </w:rPr>
                              <w:t>10.f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/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B5CEA8"/>
                                <w:sz w:val="17"/>
                                <w:szCs w:val="17"/>
                                <w:lang w:eastAsia="en-US"/>
                              </w:rPr>
                              <w:t>100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177C3324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</w:p>
                          <w:p w14:paraId="12C2B909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"Final amount owed: $"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total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-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discount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341474A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</w:p>
                          <w:p w14:paraId="0A58C47E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6A9955"/>
                                <w:sz w:val="17"/>
                                <w:szCs w:val="17"/>
                                <w:lang w:eastAsia="en-US"/>
                              </w:rPr>
                              <w:t xml:space="preserve">    // print discount info</w:t>
                            </w:r>
                          </w:p>
                          <w:p w14:paraId="0A76CAC0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586C0"/>
                                <w:sz w:val="17"/>
                                <w:szCs w:val="17"/>
                                <w:lang w:eastAsia="en-US"/>
                              </w:rPr>
                              <w:t>if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(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discount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&gt;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B5CEA8"/>
                                <w:sz w:val="17"/>
                                <w:szCs w:val="17"/>
                                <w:lang w:eastAsia="en-US"/>
                              </w:rPr>
                              <w:t>0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)</w:t>
                            </w:r>
                          </w:p>
                          <w:p w14:paraId="0A4CEB57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43ED15F0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96F6DE7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"Discount Applied: $"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discount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2D82F54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"Without Discount: $"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total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A9C7F75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60D29274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</w:p>
                          <w:p w14:paraId="09495C03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6A9955"/>
                                <w:sz w:val="17"/>
                                <w:szCs w:val="17"/>
                                <w:lang w:eastAsia="en-US"/>
                              </w:rPr>
                              <w:t xml:space="preserve">    // ignore is used to clear previous inputs from user</w:t>
                            </w:r>
                          </w:p>
                          <w:p w14:paraId="5E5B99D5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cin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.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(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7B2969CD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1D7E99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cin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.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7ECCCD1D" w14:textId="77777777" w:rsidR="001D7E99" w:rsidRPr="001D7E99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586C0"/>
                                <w:sz w:val="17"/>
                                <w:szCs w:val="17"/>
                                <w:lang w:eastAsia="en-US"/>
                              </w:rPr>
                              <w:t>return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1D7E99">
                              <w:rPr>
                                <w:rFonts w:ascii="Menlo" w:eastAsia="Times New Roman" w:hAnsi="Menlo" w:cs="Menlo"/>
                                <w:color w:val="B5CEA8"/>
                                <w:sz w:val="17"/>
                                <w:szCs w:val="17"/>
                                <w:lang w:eastAsia="en-US"/>
                              </w:rPr>
                              <w:t>0</w:t>
                            </w: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6B09C0C" w14:textId="04FE479F" w:rsidR="00AB3E09" w:rsidRPr="00324A98" w:rsidRDefault="001D7E99" w:rsidP="001D7E9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1D7E99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E8986" id="_x0000_s1028" type="#_x0000_t202" style="width:468pt;height:5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" fillcolor="black [3213]" strokeweight=".5pt">
                <v:textbox>
                  <w:txbxContent>
                    <w:p w14:paraId="7D987880" w14:textId="77777777" w:rsidR="001D7E99" w:rsidRPr="001D7E99" w:rsidRDefault="001D7E99" w:rsidP="00324A98">
                      <w:pPr>
                        <w:spacing w:before="80"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586C0"/>
                          <w:sz w:val="17"/>
                          <w:szCs w:val="17"/>
                          <w:lang w:eastAsia="en-US"/>
                        </w:rPr>
                        <w:t>#include</w:t>
                      </w:r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&lt;iostream&gt;</w:t>
                      </w:r>
                    </w:p>
                    <w:p w14:paraId="5D53B8EA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586C0"/>
                          <w:sz w:val="17"/>
                          <w:szCs w:val="17"/>
                          <w:lang w:eastAsia="en-US"/>
                        </w:rPr>
                        <w:t>#include</w:t>
                      </w:r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&lt;</w:t>
                      </w:r>
                      <w:proofErr w:type="spellStart"/>
                      <w:r w:rsidRPr="001D7E99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iomanip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&gt;</w:t>
                      </w:r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6A9955"/>
                          <w:sz w:val="17"/>
                          <w:szCs w:val="17"/>
                          <w:lang w:eastAsia="en-US"/>
                        </w:rPr>
                        <w:t xml:space="preserve">// manipulators for </w:t>
                      </w:r>
                      <w:proofErr w:type="spellStart"/>
                      <w:r w:rsidRPr="001D7E99">
                        <w:rPr>
                          <w:rFonts w:ascii="Menlo" w:eastAsia="Times New Roman" w:hAnsi="Menlo" w:cs="Menlo"/>
                          <w:color w:val="6A9955"/>
                          <w:sz w:val="17"/>
                          <w:szCs w:val="17"/>
                          <w:lang w:eastAsia="en-US"/>
                        </w:rPr>
                        <w:t>printRow</w:t>
                      </w:r>
                      <w:proofErr w:type="spellEnd"/>
                    </w:p>
                    <w:p w14:paraId="6FE9D0EE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</w:p>
                    <w:p w14:paraId="78013830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float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getPrice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(</w:t>
                      </w:r>
                      <w:proofErr w:type="gramEnd"/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int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spellStart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product_id</w:t>
                      </w:r>
                      <w:proofErr w:type="spellEnd"/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);</w:t>
                      </w:r>
                      <w:proofErr w:type="gramEnd"/>
                    </w:p>
                    <w:p w14:paraId="61D581B2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void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printRow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(</w:t>
                      </w:r>
                      <w:proofErr w:type="gramEnd"/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const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char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*</w:t>
                      </w:r>
                      <w:proofErr w:type="spellStart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colA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, </w:t>
                      </w:r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const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char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*</w:t>
                      </w:r>
                      <w:proofErr w:type="spellStart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colB</w:t>
                      </w:r>
                      <w:proofErr w:type="spellEnd"/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);</w:t>
                      </w:r>
                      <w:proofErr w:type="gramEnd"/>
                    </w:p>
                    <w:p w14:paraId="56DD7808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void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printProductTable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();</w:t>
                      </w:r>
                      <w:proofErr w:type="gramEnd"/>
                    </w:p>
                    <w:p w14:paraId="0952BA1A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</w:p>
                    <w:p w14:paraId="45BA4033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int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main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(</w:t>
                      </w:r>
                      <w:proofErr w:type="gram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)</w:t>
                      </w:r>
                    </w:p>
                    <w:p w14:paraId="153DCCAE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{</w:t>
                      </w:r>
                    </w:p>
                    <w:p w14:paraId="7EE1F51E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int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spellStart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product_id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,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quantity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3D856BCC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float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total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=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B5CEA8"/>
                          <w:sz w:val="17"/>
                          <w:szCs w:val="17"/>
                          <w:lang w:eastAsia="en-US"/>
                        </w:rPr>
                        <w:t>0.f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42853A2A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float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discount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=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B5CEA8"/>
                          <w:sz w:val="17"/>
                          <w:szCs w:val="17"/>
                          <w:lang w:eastAsia="en-US"/>
                        </w:rPr>
                        <w:t>0.f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0C153AEC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</w:p>
                    <w:p w14:paraId="25822529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printProductTable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();</w:t>
                      </w:r>
                      <w:proofErr w:type="gramEnd"/>
                    </w:p>
                    <w:p w14:paraId="0CD85CEE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6A9955"/>
                          <w:sz w:val="17"/>
                          <w:szCs w:val="17"/>
                          <w:lang w:eastAsia="en-US"/>
                        </w:rPr>
                        <w:t xml:space="preserve">    // loop to run until valid value for product id is entered by user</w:t>
                      </w:r>
                    </w:p>
                    <w:p w14:paraId="6371D16D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r w:rsidRPr="001D7E99">
                        <w:rPr>
                          <w:rFonts w:ascii="Menlo" w:eastAsia="Times New Roman" w:hAnsi="Menlo" w:cs="Menlo"/>
                          <w:color w:val="C586C0"/>
                          <w:sz w:val="17"/>
                          <w:szCs w:val="17"/>
                          <w:lang w:eastAsia="en-US"/>
                        </w:rPr>
                        <w:t>while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(</w:t>
                      </w:r>
                      <w:r w:rsidRPr="001D7E99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true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)</w:t>
                      </w:r>
                    </w:p>
                    <w:p w14:paraId="207C40EE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{</w:t>
                      </w:r>
                    </w:p>
                    <w:p w14:paraId="59D3A760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cout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 xml:space="preserve">"Enter Product ID: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27C90191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cin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&gt;&gt;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spellStart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product_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id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654DDC88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cout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</w:t>
                      </w:r>
                      <w:r w:rsidRPr="001D7E99">
                        <w:rPr>
                          <w:rFonts w:ascii="Menlo" w:eastAsia="Times New Roman" w:hAnsi="Menlo" w:cs="Menlo"/>
                          <w:color w:val="D7BA7D"/>
                          <w:sz w:val="17"/>
                          <w:szCs w:val="17"/>
                          <w:lang w:eastAsia="en-US"/>
                        </w:rPr>
                        <w:t>\n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77124AD5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</w:p>
                    <w:p w14:paraId="13CDD022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    </w:t>
                      </w:r>
                      <w:r w:rsidRPr="001D7E99">
                        <w:rPr>
                          <w:rFonts w:ascii="Menlo" w:eastAsia="Times New Roman" w:hAnsi="Menlo" w:cs="Menlo"/>
                          <w:color w:val="C586C0"/>
                          <w:sz w:val="17"/>
                          <w:szCs w:val="17"/>
                          <w:lang w:eastAsia="en-US"/>
                        </w:rPr>
                        <w:t>if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(</w:t>
                      </w:r>
                      <w:proofErr w:type="spellStart"/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getPrice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(</w:t>
                      </w:r>
                      <w:proofErr w:type="spellStart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product_id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) </w:t>
                      </w:r>
                      <w:r w:rsidRPr="001D7E99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==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-</w:t>
                      </w:r>
                      <w:r w:rsidRPr="001D7E99">
                        <w:rPr>
                          <w:rFonts w:ascii="Menlo" w:eastAsia="Times New Roman" w:hAnsi="Menlo" w:cs="Menlo"/>
                          <w:color w:val="B5CEA8"/>
                          <w:sz w:val="17"/>
                          <w:szCs w:val="17"/>
                          <w:lang w:eastAsia="en-US"/>
                        </w:rPr>
                        <w:t>1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)</w:t>
                      </w:r>
                    </w:p>
                    <w:p w14:paraId="59B65A7A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    {</w:t>
                      </w:r>
                    </w:p>
                    <w:p w14:paraId="43B9E804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       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cout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"Please input a valid value from the table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4E06B84B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printProductTable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();</w:t>
                      </w:r>
                      <w:proofErr w:type="gramEnd"/>
                    </w:p>
                    <w:p w14:paraId="72D90317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       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C586C0"/>
                          <w:sz w:val="17"/>
                          <w:szCs w:val="17"/>
                          <w:lang w:eastAsia="en-US"/>
                        </w:rPr>
                        <w:t>continue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0A586E23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    }</w:t>
                      </w:r>
                    </w:p>
                    <w:p w14:paraId="7D85F407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</w:p>
                    <w:p w14:paraId="16EF9D0B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6A9955"/>
                          <w:sz w:val="17"/>
                          <w:szCs w:val="17"/>
                          <w:lang w:eastAsia="en-US"/>
                        </w:rPr>
                        <w:t xml:space="preserve">        // break out of loop when value is validated</w:t>
                      </w:r>
                    </w:p>
                    <w:p w14:paraId="01686313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C586C0"/>
                          <w:sz w:val="17"/>
                          <w:szCs w:val="17"/>
                          <w:lang w:eastAsia="en-US"/>
                        </w:rPr>
                        <w:t>break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1CAD8C99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}</w:t>
                      </w:r>
                    </w:p>
                    <w:p w14:paraId="48F78201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</w:p>
                    <w:p w14:paraId="5A433D16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cout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 xml:space="preserve">"Enter Quantity: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608B599F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cin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&gt;&gt;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quantity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5CFA006D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cout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</w:t>
                      </w:r>
                      <w:r w:rsidRPr="001D7E99">
                        <w:rPr>
                          <w:rFonts w:ascii="Menlo" w:eastAsia="Times New Roman" w:hAnsi="Menlo" w:cs="Menlo"/>
                          <w:color w:val="D7BA7D"/>
                          <w:sz w:val="17"/>
                          <w:szCs w:val="17"/>
                          <w:lang w:eastAsia="en-US"/>
                        </w:rPr>
                        <w:t>\n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7DEF435D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</w:p>
                    <w:p w14:paraId="5EF84AF5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total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=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spellStart"/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getPrice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(</w:t>
                      </w:r>
                      <w:proofErr w:type="spellStart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product_id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) </w:t>
                      </w:r>
                      <w:r w:rsidRPr="001D7E99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*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quantity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766082BA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</w:p>
                    <w:p w14:paraId="6F83FEB9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6A9955"/>
                          <w:sz w:val="17"/>
                          <w:szCs w:val="17"/>
                          <w:lang w:eastAsia="en-US"/>
                        </w:rPr>
                        <w:t xml:space="preserve">    // apply 10% discount is user buys more than 5 items</w:t>
                      </w:r>
                    </w:p>
                    <w:p w14:paraId="35CFE14A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r w:rsidRPr="001D7E99">
                        <w:rPr>
                          <w:rFonts w:ascii="Menlo" w:eastAsia="Times New Roman" w:hAnsi="Menlo" w:cs="Menlo"/>
                          <w:color w:val="C586C0"/>
                          <w:sz w:val="17"/>
                          <w:szCs w:val="17"/>
                          <w:lang w:eastAsia="en-US"/>
                        </w:rPr>
                        <w:t>if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(</w:t>
                      </w:r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quantity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&gt;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B5CEA8"/>
                          <w:sz w:val="17"/>
                          <w:szCs w:val="17"/>
                          <w:lang w:eastAsia="en-US"/>
                        </w:rPr>
                        <w:t>5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)</w:t>
                      </w:r>
                    </w:p>
                    <w:p w14:paraId="0302A4E2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    </w:t>
                      </w:r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discount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=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total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*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(</w:t>
                      </w:r>
                      <w:r w:rsidRPr="001D7E99">
                        <w:rPr>
                          <w:rFonts w:ascii="Menlo" w:eastAsia="Times New Roman" w:hAnsi="Menlo" w:cs="Menlo"/>
                          <w:color w:val="B5CEA8"/>
                          <w:sz w:val="17"/>
                          <w:szCs w:val="17"/>
                          <w:lang w:eastAsia="en-US"/>
                        </w:rPr>
                        <w:t>10.f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/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B5CEA8"/>
                          <w:sz w:val="17"/>
                          <w:szCs w:val="17"/>
                          <w:lang w:eastAsia="en-US"/>
                        </w:rPr>
                        <w:t>100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);</w:t>
                      </w:r>
                      <w:proofErr w:type="gramEnd"/>
                    </w:p>
                    <w:p w14:paraId="177C3324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</w:p>
                    <w:p w14:paraId="12C2B909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cout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"Final amount owed: $"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total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-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discount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endl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5341474A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</w:p>
                    <w:p w14:paraId="0A58C47E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6A9955"/>
                          <w:sz w:val="17"/>
                          <w:szCs w:val="17"/>
                          <w:lang w:eastAsia="en-US"/>
                        </w:rPr>
                        <w:t xml:space="preserve">    // print discount info</w:t>
                      </w:r>
                    </w:p>
                    <w:p w14:paraId="0A76CAC0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r w:rsidRPr="001D7E99">
                        <w:rPr>
                          <w:rFonts w:ascii="Menlo" w:eastAsia="Times New Roman" w:hAnsi="Menlo" w:cs="Menlo"/>
                          <w:color w:val="C586C0"/>
                          <w:sz w:val="17"/>
                          <w:szCs w:val="17"/>
                          <w:lang w:eastAsia="en-US"/>
                        </w:rPr>
                        <w:t>if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(</w:t>
                      </w:r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discount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&gt;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B5CEA8"/>
                          <w:sz w:val="17"/>
                          <w:szCs w:val="17"/>
                          <w:lang w:eastAsia="en-US"/>
                        </w:rPr>
                        <w:t>0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)</w:t>
                      </w:r>
                    </w:p>
                    <w:p w14:paraId="0A4CEB57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{</w:t>
                      </w:r>
                    </w:p>
                    <w:p w14:paraId="43ED15F0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cout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endl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796F6DE7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cout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"Discount Applied: $"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discount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endl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42D82F54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cout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"Without Discount: $"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total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endl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7A9C7F75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}</w:t>
                      </w:r>
                    </w:p>
                    <w:p w14:paraId="60D29274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</w:p>
                    <w:p w14:paraId="09495C03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6A9955"/>
                          <w:sz w:val="17"/>
                          <w:szCs w:val="17"/>
                          <w:lang w:eastAsia="en-US"/>
                        </w:rPr>
                        <w:t xml:space="preserve">    // ignore is used to clear previous inputs from user</w:t>
                      </w:r>
                    </w:p>
                    <w:p w14:paraId="5E5B99D5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cin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.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ignore</w:t>
                      </w:r>
                      <w:proofErr w:type="spellEnd"/>
                      <w:proofErr w:type="gram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(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);</w:t>
                      </w:r>
                      <w:proofErr w:type="gramEnd"/>
                    </w:p>
                    <w:p w14:paraId="7B2969CD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r w:rsidRPr="001D7E99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cin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.</w:t>
                      </w:r>
                      <w:r w:rsidRPr="001D7E99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get</w:t>
                      </w:r>
                      <w:proofErr w:type="spellEnd"/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();</w:t>
                      </w:r>
                      <w:proofErr w:type="gramEnd"/>
                    </w:p>
                    <w:p w14:paraId="7ECCCD1D" w14:textId="77777777" w:rsidR="001D7E99" w:rsidRPr="001D7E99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r w:rsidRPr="001D7E99">
                        <w:rPr>
                          <w:rFonts w:ascii="Menlo" w:eastAsia="Times New Roman" w:hAnsi="Menlo" w:cs="Menlo"/>
                          <w:color w:val="C586C0"/>
                          <w:sz w:val="17"/>
                          <w:szCs w:val="17"/>
                          <w:lang w:eastAsia="en-US"/>
                        </w:rPr>
                        <w:t>return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gramStart"/>
                      <w:r w:rsidRPr="001D7E99">
                        <w:rPr>
                          <w:rFonts w:ascii="Menlo" w:eastAsia="Times New Roman" w:hAnsi="Menlo" w:cs="Menlo"/>
                          <w:color w:val="B5CEA8"/>
                          <w:sz w:val="17"/>
                          <w:szCs w:val="17"/>
                          <w:lang w:eastAsia="en-US"/>
                        </w:rPr>
                        <w:t>0</w:t>
                      </w: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76B09C0C" w14:textId="04FE479F" w:rsidR="00AB3E09" w:rsidRPr="00324A98" w:rsidRDefault="001D7E99" w:rsidP="001D7E9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1D7E99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50C267" w14:textId="077CBC74" w:rsidR="00D21D05" w:rsidRDefault="00C72DCC" w:rsidP="00CF3E09">
      <w:pPr>
        <w:rPr>
          <w:lang w:eastAsia="en-US"/>
        </w:rPr>
      </w:pPr>
      <w:r>
        <w:rPr>
          <w:noProof/>
          <w:lang w:eastAsia="en-US"/>
          <w14:ligatures w14:val="standardContextual"/>
        </w:rPr>
        <w:lastRenderedPageBreak/>
        <mc:AlternateContent>
          <mc:Choice Requires="wps">
            <w:drawing>
              <wp:inline distT="0" distB="0" distL="0" distR="0" wp14:anchorId="72F3A74F" wp14:editId="21968AC2">
                <wp:extent cx="5943600" cy="5803900"/>
                <wp:effectExtent l="0" t="0" r="12700" b="12700"/>
                <wp:docPr id="83592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80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EE65C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3A984558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float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getPrice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72DC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72DC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product_id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7EA90659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35658C2E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switch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C72DC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product_id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13BF8054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34AAD229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no break is needed as return does the job</w:t>
                            </w:r>
                          </w:p>
                          <w:p w14:paraId="184D38DA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case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1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</w:t>
                            </w:r>
                          </w:p>
                          <w:p w14:paraId="658AC162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2.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98f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729C3AA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case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</w:t>
                            </w:r>
                          </w:p>
                          <w:p w14:paraId="38441C49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4.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5f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7FDF9F5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case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3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</w:t>
                            </w:r>
                          </w:p>
                          <w:p w14:paraId="556AF2E3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9.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98f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2F4C1DD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case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4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</w:t>
                            </w:r>
                          </w:p>
                          <w:p w14:paraId="02BDF522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4.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49f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C71D585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case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5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</w:t>
                            </w:r>
                          </w:p>
                          <w:p w14:paraId="46193AAF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6.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87f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0ED28EF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35483F1A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default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</w:t>
                            </w:r>
                          </w:p>
                          <w:p w14:paraId="2FA99FF6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-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1.f</w:t>
                            </w:r>
                            <w:proofErr w:type="gram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</w:p>
                          <w:p w14:paraId="196A8034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25C50A95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  <w:p w14:paraId="1333B8BE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424316DB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void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printRow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72DC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const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char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*</w:t>
                            </w:r>
                            <w:proofErr w:type="spellStart"/>
                            <w:r w:rsidRPr="00C72DC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colA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const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char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*</w:t>
                            </w:r>
                            <w:proofErr w:type="spellStart"/>
                            <w:r w:rsidRPr="00C72DC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colB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22D0B47D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3BA8EC96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C72DC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 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gramEnd"/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left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setw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72DC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4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72DC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colA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 | 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72DC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colB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A8913C7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  <w:p w14:paraId="57C8989A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45932795" w14:textId="0CA8F5CB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// print a formatted table that shows all 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product;</w:t>
                            </w:r>
                            <w:proofErr w:type="gramEnd"/>
                          </w:p>
                          <w:p w14:paraId="39625E97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void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printProductTable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0DD38A12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07648565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const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char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*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LINES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"--------------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65E37A7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C72DC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\n\n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</w:p>
                          <w:p w14:paraId="5789D1D7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     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LINES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D440C94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printRow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"ID"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"Price"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16A3840D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C72DC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LINES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A0DAAFC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printRow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"1"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"$2.98"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19654B3C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printRow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"2"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"$4.50"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5E03ED6D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printRow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"3"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"$9.98"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57B84404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printRow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"4"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"$4.49"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531629FD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printRow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"5"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"$6.87"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1455B544" w14:textId="77777777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C72DC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LINES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\n\n</w:t>
                            </w:r>
                            <w:proofErr w:type="gramStart"/>
                            <w:r w:rsidRPr="00C72DC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6F68D16" w14:textId="754A984E" w:rsidR="00C72DCC" w:rsidRPr="00C72DCC" w:rsidRDefault="00C72DCC" w:rsidP="00C72DC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72DC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F3A74F" id="_x0000_s1029" type="#_x0000_t202" style="width:468pt;height:4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" fillcolor="black [3213]" strokeweight=".5pt">
                <v:textbox>
                  <w:txbxContent>
                    <w:p w14:paraId="54BEE65C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3A984558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float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getPrice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C72DC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72DC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product_id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7EA90659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35658C2E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72DC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switch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proofErr w:type="spellStart"/>
                      <w:r w:rsidRPr="00C72DC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product_id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13BF8054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{</w:t>
                      </w:r>
                    </w:p>
                    <w:p w14:paraId="34AAD229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no break is needed as return does the job</w:t>
                      </w:r>
                    </w:p>
                    <w:p w14:paraId="184D38DA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72DC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case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1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</w:t>
                      </w:r>
                    </w:p>
                    <w:p w14:paraId="658AC162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C72DC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2.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98f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1729C3AA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72DC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case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</w:t>
                      </w:r>
                    </w:p>
                    <w:p w14:paraId="38441C49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C72DC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4.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5f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7FDF9F5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72DC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case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3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</w:t>
                      </w:r>
                    </w:p>
                    <w:p w14:paraId="556AF2E3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C72DC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9.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98f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02F4C1DD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72DC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case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4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</w:t>
                      </w:r>
                    </w:p>
                    <w:p w14:paraId="02BDF522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C72DC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4.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49f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4C71D585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72DC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case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5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</w:t>
                      </w:r>
                    </w:p>
                    <w:p w14:paraId="46193AAF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C72DC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6.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87f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50ED28EF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35483F1A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72DC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default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</w:t>
                      </w:r>
                    </w:p>
                    <w:p w14:paraId="2FA99FF6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C72DC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-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1.f</w:t>
                      </w:r>
                      <w:proofErr w:type="gram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</w:p>
                    <w:p w14:paraId="196A8034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}</w:t>
                      </w:r>
                    </w:p>
                    <w:p w14:paraId="25C50A95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  <w:p w14:paraId="1333B8BE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424316DB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void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printRow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C72DC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const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char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*</w:t>
                      </w:r>
                      <w:proofErr w:type="spellStart"/>
                      <w:r w:rsidRPr="00C72DC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colA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C72DC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const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char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*</w:t>
                      </w:r>
                      <w:proofErr w:type="spellStart"/>
                      <w:r w:rsidRPr="00C72DC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colB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22D0B47D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3BA8EC96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C72DC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 "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gramEnd"/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left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setw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C72DC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4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72DC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colA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 | "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72DC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colB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C72DCC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5A8913C7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  <w:p w14:paraId="57C8989A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45932795" w14:textId="0CA8F5CB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// print a formatted table that shows all 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product;</w:t>
                      </w:r>
                      <w:proofErr w:type="gramEnd"/>
                    </w:p>
                    <w:p w14:paraId="39625E97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void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printProductTable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0DD38A12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07648565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72DC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const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char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*</w:t>
                      </w:r>
                      <w:r w:rsidRPr="00C72DC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LINES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"--------------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365E37A7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C72DC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C72DCC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\n\n</w:t>
                      </w:r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</w:p>
                    <w:p w14:paraId="5789D1D7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      </w:t>
                      </w:r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LINES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C72DCC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5D440C94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printRow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"ID"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"Price"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16A3840D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C72DC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LINES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C72DCC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1A0DAAFC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printRow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"1"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"$2.98"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19654B3C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printRow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"2"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"$4.50"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5E03ED6D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printRow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"3"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"$9.98"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57B84404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printRow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"4"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"$4.49"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531629FD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printRow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"5"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"$6.87"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1455B544" w14:textId="77777777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C72DC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LINES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C72DCC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\n\n</w:t>
                      </w:r>
                      <w:proofErr w:type="gramStart"/>
                      <w:r w:rsidRPr="00C72DC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06F68D16" w14:textId="754A984E" w:rsidR="00C72DCC" w:rsidRPr="00C72DCC" w:rsidRDefault="00C72DCC" w:rsidP="00C72DC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72DC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E41CB0" w14:textId="772D58E3" w:rsidR="00CF3E09" w:rsidRDefault="00CF3E09">
      <w:pPr>
        <w:spacing w:line="278" w:lineRule="auto"/>
        <w:rPr>
          <w:lang w:eastAsia="en-US"/>
        </w:rPr>
      </w:pPr>
      <w:r>
        <w:rPr>
          <w:lang w:eastAsia="en-US"/>
        </w:rPr>
        <w:br w:type="page"/>
      </w:r>
    </w:p>
    <w:p w14:paraId="1D902A46" w14:textId="7E3BB30C" w:rsidR="00976F85" w:rsidRDefault="00976F85" w:rsidP="00D21D05">
      <w:pPr>
        <w:pStyle w:val="Heading2"/>
      </w:pPr>
      <w:r>
        <w:lastRenderedPageBreak/>
        <w:t>OUTPUT</w:t>
      </w:r>
    </w:p>
    <w:p w14:paraId="601FB23E" w14:textId="50A772AD" w:rsidR="00976F85" w:rsidRDefault="00361EA6" w:rsidP="00976F85">
      <w:pPr>
        <w:rPr>
          <w:lang w:eastAsia="en-US"/>
        </w:rPr>
      </w:pPr>
      <w:r w:rsidRPr="00361EA6">
        <w:rPr>
          <w:lang w:eastAsia="en-US"/>
        </w:rPr>
        <w:drawing>
          <wp:inline distT="0" distB="0" distL="0" distR="0" wp14:anchorId="4250B13C" wp14:editId="50CDD3C9">
            <wp:extent cx="5942965" cy="5577840"/>
            <wp:effectExtent l="0" t="0" r="635" b="0"/>
            <wp:docPr id="155163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35889" name=""/>
                    <pic:cNvPicPr/>
                  </pic:nvPicPr>
                  <pic:blipFill rotWithShape="1">
                    <a:blip r:embed="rId10"/>
                    <a:srcRect l="-755" t="-1015" r="31921" b="-2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24" cy="5604644"/>
                    </a:xfrm>
                    <a:prstGeom prst="rect">
                      <a:avLst/>
                    </a:prstGeom>
                    <a:solidFill>
                      <a:srgbClr val="181818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A13A5" w14:textId="55506341" w:rsidR="004A2643" w:rsidRDefault="004A2643">
      <w:pPr>
        <w:spacing w:line="278" w:lineRule="auto"/>
        <w:rPr>
          <w:lang w:eastAsia="en-US"/>
        </w:rPr>
      </w:pPr>
      <w:r>
        <w:rPr>
          <w:lang w:eastAsia="en-US"/>
        </w:rPr>
        <w:br w:type="page"/>
      </w:r>
    </w:p>
    <w:p w14:paraId="288B16B8" w14:textId="77777777" w:rsidR="00976F85" w:rsidRDefault="00976F85" w:rsidP="00976F85">
      <w:pPr>
        <w:pStyle w:val="Heading1"/>
        <w:rPr>
          <w:rFonts w:eastAsia="Times New Roman"/>
          <w:shd w:val="clear" w:color="auto" w:fill="FFFFFF"/>
        </w:rPr>
      </w:pPr>
      <w:r w:rsidRPr="00976F85">
        <w:rPr>
          <w:rFonts w:eastAsia="Times New Roman"/>
          <w:shd w:val="clear" w:color="auto" w:fill="FFFFFF"/>
        </w:rPr>
        <w:lastRenderedPageBreak/>
        <w:t xml:space="preserve">Task </w:t>
      </w:r>
      <w:r>
        <w:rPr>
          <w:rFonts w:eastAsia="Times New Roman"/>
          <w:shd w:val="clear" w:color="auto" w:fill="FFFFFF"/>
        </w:rPr>
        <w:t>4</w:t>
      </w:r>
      <w:r w:rsidRPr="00976F85">
        <w:rPr>
          <w:rFonts w:eastAsia="Times New Roman"/>
          <w:shd w:val="clear" w:color="auto" w:fill="FFFFFF"/>
        </w:rPr>
        <w:t xml:space="preserve"> [CLO 1]: </w:t>
      </w:r>
    </w:p>
    <w:p w14:paraId="55B4C594" w14:textId="1285806A" w:rsidR="002011EB" w:rsidRDefault="00976F85" w:rsidP="002011EB">
      <w:pPr>
        <w:pStyle w:val="Heading2"/>
      </w:pPr>
      <w:r>
        <w:t>CODE</w:t>
      </w:r>
    </w:p>
    <w:p w14:paraId="50850DDE" w14:textId="3B0A59E2" w:rsidR="002011EB" w:rsidRPr="002011EB" w:rsidRDefault="002011EB" w:rsidP="002011EB">
      <w:pPr>
        <w:rPr>
          <w:lang w:eastAsia="en-US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inline distT="0" distB="0" distL="0" distR="0" wp14:anchorId="17270FDA" wp14:editId="6093E726">
                <wp:extent cx="5943600" cy="3619500"/>
                <wp:effectExtent l="0" t="0" r="12700" b="12700"/>
                <wp:docPr id="19418234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619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104FF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586C0"/>
                                <w:sz w:val="17"/>
                                <w:szCs w:val="17"/>
                                <w:lang w:eastAsia="en-US"/>
                              </w:rPr>
                              <w:t>#include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&lt;iostream&gt;</w:t>
                            </w:r>
                          </w:p>
                          <w:p w14:paraId="2D699E8D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</w:p>
                          <w:p w14:paraId="47F460FD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int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011EB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main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)</w:t>
                            </w:r>
                          </w:p>
                          <w:p w14:paraId="0539949E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{</w:t>
                            </w:r>
                          </w:p>
                          <w:p w14:paraId="0D07288D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float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011EB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annualSales</w:t>
                            </w:r>
                            <w:proofErr w:type="spellEnd"/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6AB50B5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569CD6"/>
                                <w:sz w:val="17"/>
                                <w:szCs w:val="17"/>
                                <w:lang w:eastAsia="en-US"/>
                              </w:rPr>
                              <w:t>float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011EB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bonus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5442564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</w:p>
                          <w:p w14:paraId="325B4DE9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2011EB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011EB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"Enter Annual Sales: $</w:t>
                            </w:r>
                            <w:proofErr w:type="gramStart"/>
                            <w:r w:rsidRPr="002011EB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3C8C2A7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2011EB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011EB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&gt;&gt;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011EB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annualSales</w:t>
                            </w:r>
                            <w:proofErr w:type="spellEnd"/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7E066CB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2011EB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011EB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D7BA7D"/>
                                <w:sz w:val="17"/>
                                <w:szCs w:val="17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2011EB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6D469C3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</w:p>
                          <w:p w14:paraId="4DEA4CF5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586C0"/>
                                <w:sz w:val="17"/>
                                <w:szCs w:val="17"/>
                                <w:lang w:eastAsia="en-US"/>
                              </w:rPr>
                              <w:t>if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2011EB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annualSales</w:t>
                            </w:r>
                            <w:proofErr w:type="spellEnd"/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&gt;=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B5CEA8"/>
                                <w:sz w:val="17"/>
                                <w:szCs w:val="17"/>
                                <w:lang w:eastAsia="en-US"/>
                              </w:rPr>
                              <w:t>15'000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)</w:t>
                            </w:r>
                          </w:p>
                          <w:p w14:paraId="30973B3B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34C81350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   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bonus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=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2011EB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annualSales</w:t>
                            </w:r>
                            <w:proofErr w:type="spellEnd"/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*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(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B5CEA8"/>
                                <w:sz w:val="17"/>
                                <w:szCs w:val="17"/>
                                <w:lang w:eastAsia="en-US"/>
                              </w:rPr>
                              <w:t>2.f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/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B5CEA8"/>
                                <w:sz w:val="17"/>
                                <w:szCs w:val="17"/>
                                <w:lang w:eastAsia="en-US"/>
                              </w:rPr>
                              <w:t>100</w:t>
                            </w:r>
                            <w:proofErr w:type="gramStart"/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7A99A579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736E02BF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586C0"/>
                                <w:sz w:val="17"/>
                                <w:szCs w:val="17"/>
                                <w:lang w:eastAsia="en-US"/>
                              </w:rPr>
                              <w:t>else</w:t>
                            </w:r>
                          </w:p>
                          <w:p w14:paraId="5E6C59E3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7DC14715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   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bonus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=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2011EB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annualSales</w:t>
                            </w:r>
                            <w:proofErr w:type="spellEnd"/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*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(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B5CEA8"/>
                                <w:sz w:val="17"/>
                                <w:szCs w:val="17"/>
                                <w:lang w:eastAsia="en-US"/>
                              </w:rPr>
                              <w:t>1.5f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D4D4D4"/>
                                <w:sz w:val="17"/>
                                <w:szCs w:val="17"/>
                                <w:lang w:eastAsia="en-US"/>
                              </w:rPr>
                              <w:t>/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B5CEA8"/>
                                <w:sz w:val="17"/>
                                <w:szCs w:val="17"/>
                                <w:lang w:eastAsia="en-US"/>
                              </w:rPr>
                              <w:t>100</w:t>
                            </w:r>
                            <w:proofErr w:type="gramStart"/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7AD0E6DD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3B359E40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</w:p>
                          <w:p w14:paraId="1304E1BB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2011EB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011EB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"Bonus: $"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bonus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&lt;&lt;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D7BA7D"/>
                                <w:sz w:val="17"/>
                                <w:szCs w:val="17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2011EB">
                              <w:rPr>
                                <w:rFonts w:ascii="Menlo" w:eastAsia="Times New Roman" w:hAnsi="Menlo" w:cs="Menlo"/>
                                <w:color w:val="CE9178"/>
                                <w:sz w:val="17"/>
                                <w:szCs w:val="17"/>
                                <w:lang w:eastAsia="en-US"/>
                              </w:rPr>
                              <w:t>"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D548CAA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</w:p>
                          <w:p w14:paraId="6FA52567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6A9955"/>
                                <w:sz w:val="17"/>
                                <w:szCs w:val="17"/>
                                <w:lang w:eastAsia="en-US"/>
                              </w:rPr>
                              <w:t xml:space="preserve">    // ignore is used to clear previous inputs from user</w:t>
                            </w:r>
                          </w:p>
                          <w:p w14:paraId="2D98E3D8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2011EB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2011EB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cin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.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(</w:t>
                            </w:r>
                            <w:proofErr w:type="gramStart"/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5D699FDF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2011EB">
                              <w:rPr>
                                <w:rFonts w:ascii="Menlo" w:eastAsia="Times New Roman" w:hAnsi="Menlo" w:cs="Menlo"/>
                                <w:color w:val="4EC9B0"/>
                                <w:sz w:val="17"/>
                                <w:szCs w:val="17"/>
                                <w:lang w:eastAsia="en-US"/>
                              </w:rPr>
                              <w:t>std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2011EB">
                              <w:rPr>
                                <w:rFonts w:ascii="Menlo" w:eastAsia="Times New Roman" w:hAnsi="Menlo" w:cs="Menlo"/>
                                <w:color w:val="9CDCFE"/>
                                <w:sz w:val="17"/>
                                <w:szCs w:val="17"/>
                                <w:lang w:eastAsia="en-US"/>
                              </w:rPr>
                              <w:t>cin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.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DCDCAA"/>
                                <w:sz w:val="17"/>
                                <w:szCs w:val="17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38271603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   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586C0"/>
                                <w:sz w:val="17"/>
                                <w:szCs w:val="17"/>
                                <w:lang w:eastAsia="en-US"/>
                              </w:rPr>
                              <w:t>return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011EB">
                              <w:rPr>
                                <w:rFonts w:ascii="Menlo" w:eastAsia="Times New Roman" w:hAnsi="Menlo" w:cs="Menlo"/>
                                <w:color w:val="B5CEA8"/>
                                <w:sz w:val="17"/>
                                <w:szCs w:val="17"/>
                                <w:lang w:eastAsia="en-US"/>
                              </w:rPr>
                              <w:t>0</w:t>
                            </w: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E844F6D" w14:textId="77777777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  <w:r w:rsidRPr="002011EB"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  <w:t>}</w:t>
                            </w:r>
                          </w:p>
                          <w:p w14:paraId="0066D8DF" w14:textId="5DF7CD0A" w:rsidR="002011EB" w:rsidRPr="002011EB" w:rsidRDefault="002011EB" w:rsidP="002011EB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7"/>
                                <w:szCs w:val="17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270FDA" id="_x0000_s1030" type="#_x0000_t202" style="width:468pt;height:2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" fillcolor="black [3213]" strokeweight=".5pt">
                <v:textbox>
                  <w:txbxContent>
                    <w:p w14:paraId="644104FF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586C0"/>
                          <w:sz w:val="17"/>
                          <w:szCs w:val="17"/>
                          <w:lang w:eastAsia="en-US"/>
                        </w:rPr>
                        <w:t>#include</w:t>
                      </w:r>
                      <w:r w:rsidRPr="002011EB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&lt;iostream&gt;</w:t>
                      </w:r>
                    </w:p>
                    <w:p w14:paraId="2D699E8D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</w:p>
                    <w:p w14:paraId="47F460FD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int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gramStart"/>
                      <w:r w:rsidRPr="002011EB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main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(</w:t>
                      </w:r>
                      <w:proofErr w:type="gramEnd"/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)</w:t>
                      </w:r>
                    </w:p>
                    <w:p w14:paraId="0539949E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{</w:t>
                      </w:r>
                    </w:p>
                    <w:p w14:paraId="0D07288D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r w:rsidRPr="002011EB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float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011EB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annualSales</w:t>
                      </w:r>
                      <w:proofErr w:type="spellEnd"/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66AB50B5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r w:rsidRPr="002011EB">
                        <w:rPr>
                          <w:rFonts w:ascii="Menlo" w:eastAsia="Times New Roman" w:hAnsi="Menlo" w:cs="Menlo"/>
                          <w:color w:val="569CD6"/>
                          <w:sz w:val="17"/>
                          <w:szCs w:val="17"/>
                          <w:lang w:eastAsia="en-US"/>
                        </w:rPr>
                        <w:t>float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gramStart"/>
                      <w:r w:rsidRPr="002011EB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bonus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55442564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</w:p>
                    <w:p w14:paraId="325B4DE9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proofErr w:type="gramStart"/>
                      <w:r w:rsidRPr="002011EB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2011EB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cout</w:t>
                      </w:r>
                      <w:proofErr w:type="spellEnd"/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"Enter Annual Sales: $</w:t>
                      </w:r>
                      <w:proofErr w:type="gramStart"/>
                      <w:r w:rsidRPr="002011EB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73C8C2A7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proofErr w:type="gramStart"/>
                      <w:r w:rsidRPr="002011EB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2011EB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cin</w:t>
                      </w:r>
                      <w:proofErr w:type="spellEnd"/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&gt;&gt;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011EB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annualSales</w:t>
                      </w:r>
                      <w:proofErr w:type="spellEnd"/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77E066CB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proofErr w:type="gramStart"/>
                      <w:r w:rsidRPr="002011EB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2011EB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cout</w:t>
                      </w:r>
                      <w:proofErr w:type="spellEnd"/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</w:t>
                      </w:r>
                      <w:r w:rsidRPr="002011EB">
                        <w:rPr>
                          <w:rFonts w:ascii="Menlo" w:eastAsia="Times New Roman" w:hAnsi="Menlo" w:cs="Menlo"/>
                          <w:color w:val="D7BA7D"/>
                          <w:sz w:val="17"/>
                          <w:szCs w:val="17"/>
                          <w:lang w:eastAsia="en-US"/>
                        </w:rPr>
                        <w:t>\n</w:t>
                      </w:r>
                      <w:proofErr w:type="gramStart"/>
                      <w:r w:rsidRPr="002011EB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76D469C3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</w:p>
                    <w:p w14:paraId="4DEA4CF5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r w:rsidRPr="002011EB">
                        <w:rPr>
                          <w:rFonts w:ascii="Menlo" w:eastAsia="Times New Roman" w:hAnsi="Menlo" w:cs="Menlo"/>
                          <w:color w:val="C586C0"/>
                          <w:sz w:val="17"/>
                          <w:szCs w:val="17"/>
                          <w:lang w:eastAsia="en-US"/>
                        </w:rPr>
                        <w:t>if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(</w:t>
                      </w:r>
                      <w:proofErr w:type="spellStart"/>
                      <w:r w:rsidRPr="002011EB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annualSales</w:t>
                      </w:r>
                      <w:proofErr w:type="spellEnd"/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&gt;=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B5CEA8"/>
                          <w:sz w:val="17"/>
                          <w:szCs w:val="17"/>
                          <w:lang w:eastAsia="en-US"/>
                        </w:rPr>
                        <w:t>15'000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)</w:t>
                      </w:r>
                    </w:p>
                    <w:p w14:paraId="30973B3B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{</w:t>
                      </w:r>
                    </w:p>
                    <w:p w14:paraId="34C81350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    </w:t>
                      </w:r>
                      <w:r w:rsidRPr="002011EB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bonus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=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spellStart"/>
                      <w:r w:rsidRPr="002011EB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annualSales</w:t>
                      </w:r>
                      <w:proofErr w:type="spellEnd"/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*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(</w:t>
                      </w:r>
                      <w:r w:rsidRPr="002011EB">
                        <w:rPr>
                          <w:rFonts w:ascii="Menlo" w:eastAsia="Times New Roman" w:hAnsi="Menlo" w:cs="Menlo"/>
                          <w:color w:val="B5CEA8"/>
                          <w:sz w:val="17"/>
                          <w:szCs w:val="17"/>
                          <w:lang w:eastAsia="en-US"/>
                        </w:rPr>
                        <w:t>2.f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/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B5CEA8"/>
                          <w:sz w:val="17"/>
                          <w:szCs w:val="17"/>
                          <w:lang w:eastAsia="en-US"/>
                        </w:rPr>
                        <w:t>100</w:t>
                      </w:r>
                      <w:proofErr w:type="gramStart"/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);</w:t>
                      </w:r>
                      <w:proofErr w:type="gramEnd"/>
                    </w:p>
                    <w:p w14:paraId="7A99A579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}</w:t>
                      </w:r>
                    </w:p>
                    <w:p w14:paraId="736E02BF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r w:rsidRPr="002011EB">
                        <w:rPr>
                          <w:rFonts w:ascii="Menlo" w:eastAsia="Times New Roman" w:hAnsi="Menlo" w:cs="Menlo"/>
                          <w:color w:val="C586C0"/>
                          <w:sz w:val="17"/>
                          <w:szCs w:val="17"/>
                          <w:lang w:eastAsia="en-US"/>
                        </w:rPr>
                        <w:t>else</w:t>
                      </w:r>
                    </w:p>
                    <w:p w14:paraId="5E6C59E3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{</w:t>
                      </w:r>
                    </w:p>
                    <w:p w14:paraId="7DC14715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    </w:t>
                      </w:r>
                      <w:r w:rsidRPr="002011EB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bonus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=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spellStart"/>
                      <w:r w:rsidRPr="002011EB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annualSales</w:t>
                      </w:r>
                      <w:proofErr w:type="spellEnd"/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*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(</w:t>
                      </w:r>
                      <w:r w:rsidRPr="002011EB">
                        <w:rPr>
                          <w:rFonts w:ascii="Menlo" w:eastAsia="Times New Roman" w:hAnsi="Menlo" w:cs="Menlo"/>
                          <w:color w:val="B5CEA8"/>
                          <w:sz w:val="17"/>
                          <w:szCs w:val="17"/>
                          <w:lang w:eastAsia="en-US"/>
                        </w:rPr>
                        <w:t>1.5f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D4D4D4"/>
                          <w:sz w:val="17"/>
                          <w:szCs w:val="17"/>
                          <w:lang w:eastAsia="en-US"/>
                        </w:rPr>
                        <w:t>/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B5CEA8"/>
                          <w:sz w:val="17"/>
                          <w:szCs w:val="17"/>
                          <w:lang w:eastAsia="en-US"/>
                        </w:rPr>
                        <w:t>100</w:t>
                      </w:r>
                      <w:proofErr w:type="gramStart"/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);</w:t>
                      </w:r>
                      <w:proofErr w:type="gramEnd"/>
                    </w:p>
                    <w:p w14:paraId="7AD0E6DD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}</w:t>
                      </w:r>
                    </w:p>
                    <w:p w14:paraId="3B359E40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</w:p>
                    <w:p w14:paraId="1304E1BB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proofErr w:type="gramStart"/>
                      <w:r w:rsidRPr="002011EB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2011EB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cout</w:t>
                      </w:r>
                      <w:proofErr w:type="spellEnd"/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"Bonus: $"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bonus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&lt;&lt;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r w:rsidRPr="002011EB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</w:t>
                      </w:r>
                      <w:r w:rsidRPr="002011EB">
                        <w:rPr>
                          <w:rFonts w:ascii="Menlo" w:eastAsia="Times New Roman" w:hAnsi="Menlo" w:cs="Menlo"/>
                          <w:color w:val="D7BA7D"/>
                          <w:sz w:val="17"/>
                          <w:szCs w:val="17"/>
                          <w:lang w:eastAsia="en-US"/>
                        </w:rPr>
                        <w:t>\n</w:t>
                      </w:r>
                      <w:proofErr w:type="gramStart"/>
                      <w:r w:rsidRPr="002011EB">
                        <w:rPr>
                          <w:rFonts w:ascii="Menlo" w:eastAsia="Times New Roman" w:hAnsi="Menlo" w:cs="Menlo"/>
                          <w:color w:val="CE9178"/>
                          <w:sz w:val="17"/>
                          <w:szCs w:val="17"/>
                          <w:lang w:eastAsia="en-US"/>
                        </w:rPr>
                        <w:t>"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3D548CAA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</w:p>
                    <w:p w14:paraId="6FA52567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6A9955"/>
                          <w:sz w:val="17"/>
                          <w:szCs w:val="17"/>
                          <w:lang w:eastAsia="en-US"/>
                        </w:rPr>
                        <w:t xml:space="preserve">    // ignore is used to clear previous inputs from user</w:t>
                      </w:r>
                    </w:p>
                    <w:p w14:paraId="2D98E3D8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proofErr w:type="gramStart"/>
                      <w:r w:rsidRPr="002011EB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r w:rsidRPr="002011EB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cin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.</w:t>
                      </w:r>
                      <w:r w:rsidRPr="002011EB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ignore</w:t>
                      </w:r>
                      <w:proofErr w:type="spellEnd"/>
                      <w:proofErr w:type="gramEnd"/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(</w:t>
                      </w:r>
                      <w:proofErr w:type="gramStart"/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);</w:t>
                      </w:r>
                      <w:proofErr w:type="gramEnd"/>
                    </w:p>
                    <w:p w14:paraId="5D699FDF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proofErr w:type="gramStart"/>
                      <w:r w:rsidRPr="002011EB">
                        <w:rPr>
                          <w:rFonts w:ascii="Menlo" w:eastAsia="Times New Roman" w:hAnsi="Menlo" w:cs="Menlo"/>
                          <w:color w:val="4EC9B0"/>
                          <w:sz w:val="17"/>
                          <w:szCs w:val="17"/>
                          <w:lang w:eastAsia="en-US"/>
                        </w:rPr>
                        <w:t>std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::</w:t>
                      </w:r>
                      <w:proofErr w:type="spellStart"/>
                      <w:r w:rsidRPr="002011EB">
                        <w:rPr>
                          <w:rFonts w:ascii="Menlo" w:eastAsia="Times New Roman" w:hAnsi="Menlo" w:cs="Menlo"/>
                          <w:color w:val="9CDCFE"/>
                          <w:sz w:val="17"/>
                          <w:szCs w:val="17"/>
                          <w:lang w:eastAsia="en-US"/>
                        </w:rPr>
                        <w:t>cin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.</w:t>
                      </w:r>
                      <w:r w:rsidRPr="002011EB">
                        <w:rPr>
                          <w:rFonts w:ascii="Menlo" w:eastAsia="Times New Roman" w:hAnsi="Menlo" w:cs="Menlo"/>
                          <w:color w:val="DCDCAA"/>
                          <w:sz w:val="17"/>
                          <w:szCs w:val="17"/>
                          <w:lang w:eastAsia="en-US"/>
                        </w:rPr>
                        <w:t>get</w:t>
                      </w:r>
                      <w:proofErr w:type="spellEnd"/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();</w:t>
                      </w:r>
                      <w:proofErr w:type="gramEnd"/>
                    </w:p>
                    <w:p w14:paraId="38271603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   </w:t>
                      </w:r>
                      <w:r w:rsidRPr="002011EB">
                        <w:rPr>
                          <w:rFonts w:ascii="Menlo" w:eastAsia="Times New Roman" w:hAnsi="Menlo" w:cs="Menlo"/>
                          <w:color w:val="C586C0"/>
                          <w:sz w:val="17"/>
                          <w:szCs w:val="17"/>
                          <w:lang w:eastAsia="en-US"/>
                        </w:rPr>
                        <w:t>return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 xml:space="preserve"> </w:t>
                      </w:r>
                      <w:proofErr w:type="gramStart"/>
                      <w:r w:rsidRPr="002011EB">
                        <w:rPr>
                          <w:rFonts w:ascii="Menlo" w:eastAsia="Times New Roman" w:hAnsi="Menlo" w:cs="Menlo"/>
                          <w:color w:val="B5CEA8"/>
                          <w:sz w:val="17"/>
                          <w:szCs w:val="17"/>
                          <w:lang w:eastAsia="en-US"/>
                        </w:rPr>
                        <w:t>0</w:t>
                      </w: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;</w:t>
                      </w:r>
                      <w:proofErr w:type="gramEnd"/>
                    </w:p>
                    <w:p w14:paraId="4E844F6D" w14:textId="77777777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  <w:r w:rsidRPr="002011EB"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  <w:t>}</w:t>
                      </w:r>
                    </w:p>
                    <w:p w14:paraId="0066D8DF" w14:textId="5DF7CD0A" w:rsidR="002011EB" w:rsidRPr="002011EB" w:rsidRDefault="002011EB" w:rsidP="002011EB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7"/>
                          <w:szCs w:val="17"/>
                          <w:lang w:eastAsia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A44D3E" w14:textId="1141AFD2" w:rsidR="00976F85" w:rsidRDefault="00976F85" w:rsidP="00976F85">
      <w:pPr>
        <w:pStyle w:val="Heading2"/>
      </w:pPr>
      <w:r>
        <w:t>OUTPUT</w:t>
      </w:r>
    </w:p>
    <w:p w14:paraId="4B540E21" w14:textId="7036020B" w:rsidR="00976F85" w:rsidRDefault="00BE76BE">
      <w:pPr>
        <w:spacing w:line="278" w:lineRule="auto"/>
        <w:rPr>
          <w:lang w:eastAsia="en-US"/>
        </w:rPr>
      </w:pPr>
      <w:r w:rsidRPr="00BE76BE">
        <w:rPr>
          <w:lang w:eastAsia="en-US"/>
        </w:rPr>
        <w:drawing>
          <wp:inline distT="0" distB="0" distL="0" distR="0" wp14:anchorId="62F95841" wp14:editId="309925FB">
            <wp:extent cx="5943600" cy="3321424"/>
            <wp:effectExtent l="0" t="0" r="0" b="6350"/>
            <wp:docPr id="44715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52243" name=""/>
                    <pic:cNvPicPr/>
                  </pic:nvPicPr>
                  <pic:blipFill rotWithShape="1">
                    <a:blip r:embed="rId11"/>
                    <a:srcRect l="-200" t="-1164" r="47890" b="3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21" cy="3346136"/>
                    </a:xfrm>
                    <a:prstGeom prst="rect">
                      <a:avLst/>
                    </a:prstGeom>
                    <a:solidFill>
                      <a:srgbClr val="181818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D5637" w14:textId="77777777" w:rsidR="00976F85" w:rsidRDefault="00976F85" w:rsidP="00976F85">
      <w:pPr>
        <w:pStyle w:val="Heading1"/>
        <w:rPr>
          <w:rFonts w:eastAsia="Times New Roman"/>
          <w:shd w:val="clear" w:color="auto" w:fill="FFFFFF"/>
        </w:rPr>
      </w:pPr>
      <w:r w:rsidRPr="00976F85">
        <w:rPr>
          <w:rFonts w:eastAsia="Times New Roman"/>
          <w:shd w:val="clear" w:color="auto" w:fill="FFFFFF"/>
        </w:rPr>
        <w:lastRenderedPageBreak/>
        <w:t xml:space="preserve">Task </w:t>
      </w:r>
      <w:r>
        <w:rPr>
          <w:rFonts w:eastAsia="Times New Roman"/>
          <w:shd w:val="clear" w:color="auto" w:fill="FFFFFF"/>
        </w:rPr>
        <w:t>5</w:t>
      </w:r>
      <w:r w:rsidRPr="00976F85">
        <w:rPr>
          <w:rFonts w:eastAsia="Times New Roman"/>
          <w:shd w:val="clear" w:color="auto" w:fill="FFFFFF"/>
        </w:rPr>
        <w:t xml:space="preserve"> [CLO 1]: </w:t>
      </w:r>
    </w:p>
    <w:p w14:paraId="07315E5D" w14:textId="77777777" w:rsidR="00976F85" w:rsidRDefault="00976F85" w:rsidP="00976F85">
      <w:pPr>
        <w:pStyle w:val="Heading2"/>
      </w:pPr>
      <w:r>
        <w:t>CODE</w:t>
      </w:r>
    </w:p>
    <w:p w14:paraId="36ADA2F6" w14:textId="478E60CC" w:rsidR="00901001" w:rsidRPr="00901001" w:rsidRDefault="00901001" w:rsidP="00901001">
      <w:pPr>
        <w:rPr>
          <w:lang w:eastAsia="en-US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inline distT="0" distB="0" distL="0" distR="0" wp14:anchorId="3C245E9B" wp14:editId="402DCA5A">
                <wp:extent cx="5943600" cy="6057900"/>
                <wp:effectExtent l="0" t="0" r="12700" b="12700"/>
                <wp:docPr id="13189223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057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45859" w14:textId="77777777" w:rsidR="005F4478" w:rsidRPr="005F4478" w:rsidRDefault="005F4478" w:rsidP="005F4478">
                            <w:pPr>
                              <w:spacing w:before="80"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&lt;iostream&gt;</w:t>
                            </w:r>
                          </w:p>
                          <w:p w14:paraId="0A1E1B83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40122783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void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printCase</w:t>
                            </w:r>
                            <w:proofErr w:type="spellEnd"/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5F447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char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a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1382ABE7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17097232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WORKING PRINCIPLE</w:t>
                            </w:r>
                          </w:p>
                          <w:p w14:paraId="606EA142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char is basically be thought of as 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a</w:t>
                            </w:r>
                            <w:proofErr w:type="gramEnd"/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unsigned 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8 bit</w:t>
                            </w:r>
                            <w:proofErr w:type="gramEnd"/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integer</w:t>
                            </w:r>
                          </w:p>
                          <w:p w14:paraId="0F2D4A8E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the computer stores a map from each possible number 0-255 to a specific symbol</w:t>
                            </w:r>
                          </w:p>
                          <w:p w14:paraId="5791DA70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in this map, small, capital, digits </w:t>
                            </w:r>
                            <w:proofErr w:type="spellStart"/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etc</w:t>
                            </w:r>
                            <w:proofErr w:type="spellEnd"/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are sequential, comes after one another</w:t>
                            </w:r>
                          </w:p>
                          <w:p w14:paraId="1175E504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by using only (char) &gt;= (char) both are </w:t>
                            </w:r>
                            <w:proofErr w:type="spellStart"/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implicitely</w:t>
                            </w:r>
                            <w:proofErr w:type="spellEnd"/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converted to int and compared</w:t>
                            </w:r>
                          </w:p>
                          <w:p w14:paraId="72DF7443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as said since digits are mapped sequentially the number representation of a small alphabet is between the number representation of `a` and `z`</w:t>
                            </w:r>
                          </w:p>
                          <w:p w14:paraId="017C15D2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same holds for capital letters and digits</w:t>
                            </w:r>
                          </w:p>
                          <w:p w14:paraId="105DC6EC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a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&gt;=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'a'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&amp;&amp;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a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&lt;=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'z'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78A516F6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"You entered SMALL letter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\'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a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\'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06ECECB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else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a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&gt;=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'A'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&amp;&amp;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a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&lt;=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'Z'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660027B9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"You entered CAPITAL letter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\'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a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\'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F00C64A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else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a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&gt;=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'0'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&amp;&amp;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a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&lt;=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'9'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4BC3D5CE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"You entered DIGIT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\'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a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\'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2EE2045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else</w:t>
                            </w:r>
                          </w:p>
                          <w:p w14:paraId="7458C823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"You entered SPECIAL character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\'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a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\'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D02D516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(a &gt;= 'a' &amp;&amp; a &lt;= 'z') can also be written as</w:t>
                            </w:r>
                          </w:p>
                          <w:p w14:paraId="40B575E6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(a &gt;= (int)'a' &amp;&amp; a &lt;= (int)'z')</w:t>
                            </w:r>
                          </w:p>
                          <w:p w14:paraId="0C78C848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above is not used as this clutters the code</w:t>
                            </w:r>
                          </w:p>
                          <w:p w14:paraId="10A82FD3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F3F77F0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  <w:p w14:paraId="60E8F433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63ED2357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main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1B71A024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71194F41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char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inputChar</w:t>
                            </w:r>
                            <w:proofErr w:type="spellEnd"/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3026A12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3EAC1F50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"Enter a character: 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C3A13C1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&gt;&gt;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inputChar</w:t>
                            </w:r>
                            <w:proofErr w:type="spellEnd"/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B14CF33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85D8336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767F847B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 w:rsidRPr="005F447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printCase</w:t>
                            </w:r>
                            <w:proofErr w:type="spellEnd"/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inputChar</w:t>
                            </w:r>
                            <w:proofErr w:type="spellEnd"/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150A6908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4B6C259B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ignore is used to clear previous inputs from user</w:t>
                            </w:r>
                          </w:p>
                          <w:p w14:paraId="0EEB9303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7E739C8C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5F447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3449AB7C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5F4478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</w:t>
                            </w: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9447ADC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5F447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  <w:p w14:paraId="2329EFFD" w14:textId="77777777" w:rsidR="005F4478" w:rsidRPr="005F4478" w:rsidRDefault="005F4478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0745F924" w14:textId="77777777" w:rsidR="00901001" w:rsidRPr="005F4478" w:rsidRDefault="00901001" w:rsidP="005F4478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245E9B" id="_x0000_s1031" type="#_x0000_t202" style="width:468pt;height:4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" fillcolor="black [3213]" strokeweight=".5pt">
                <v:textbox>
                  <w:txbxContent>
                    <w:p w14:paraId="23E45859" w14:textId="77777777" w:rsidR="005F4478" w:rsidRPr="005F4478" w:rsidRDefault="005F4478" w:rsidP="005F4478">
                      <w:pPr>
                        <w:spacing w:before="80"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5F447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&lt;iostream&gt;</w:t>
                      </w:r>
                    </w:p>
                    <w:p w14:paraId="0A1E1B83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40122783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void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printCase</w:t>
                      </w:r>
                      <w:proofErr w:type="spellEnd"/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5F447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char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a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1382ABE7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17097232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WORKING PRINCIPLE</w:t>
                      </w:r>
                    </w:p>
                    <w:p w14:paraId="606EA142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char is basically be thought of as 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a</w:t>
                      </w:r>
                      <w:proofErr w:type="gramEnd"/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unsigned 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8 bit</w:t>
                      </w:r>
                      <w:proofErr w:type="gramEnd"/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integer</w:t>
                      </w:r>
                    </w:p>
                    <w:p w14:paraId="0F2D4A8E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the computer stores a map from each possible number 0-255 to a specific symbol</w:t>
                      </w:r>
                    </w:p>
                    <w:p w14:paraId="5791DA70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in this map, small, capital, digits </w:t>
                      </w:r>
                      <w:proofErr w:type="spellStart"/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etc</w:t>
                      </w:r>
                      <w:proofErr w:type="spellEnd"/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are sequential, comes after one another</w:t>
                      </w:r>
                    </w:p>
                    <w:p w14:paraId="1175E504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by using only (char) &gt;= (char) both are </w:t>
                      </w:r>
                      <w:proofErr w:type="spellStart"/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implicitely</w:t>
                      </w:r>
                      <w:proofErr w:type="spellEnd"/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converted to int and compared</w:t>
                      </w:r>
                    </w:p>
                    <w:p w14:paraId="72DF7443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as said since digits are mapped sequentially the number representation of a small alphabet is between the number representation of `a` and `z`</w:t>
                      </w:r>
                    </w:p>
                    <w:p w14:paraId="017C15D2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same holds for capital letters and digits</w:t>
                      </w:r>
                    </w:p>
                    <w:p w14:paraId="105DC6EC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5F4478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if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a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&gt;=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5F447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'a'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&amp;&amp;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a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&lt;=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5F447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'z'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78A516F6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"You entered SMALL letter </w:t>
                      </w:r>
                      <w:r w:rsidRPr="005F4478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\'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a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5F4478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\'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706ECECB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5F4478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else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if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a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&gt;=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'A'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&amp;&amp;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a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&lt;=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'Z'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660027B9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"You entered CAPITAL letter </w:t>
                      </w:r>
                      <w:r w:rsidRPr="005F4478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\'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a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5F4478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\'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F00C64A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5F4478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else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if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a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&gt;=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'0'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&amp;&amp;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a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&lt;=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'9'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4BC3D5CE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"You entered DIGIT </w:t>
                      </w:r>
                      <w:r w:rsidRPr="005F4478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\'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a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5F4478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\'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32EE2045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5F4478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else</w:t>
                      </w:r>
                    </w:p>
                    <w:p w14:paraId="7458C823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"You entered SPECIAL character </w:t>
                      </w:r>
                      <w:r w:rsidRPr="005F4478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\'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a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5F4478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\'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0D02D516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(a &gt;= 'a' &amp;&amp; a &lt;= 'z') can also be written as</w:t>
                      </w:r>
                    </w:p>
                    <w:p w14:paraId="40B575E6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(a &gt;= (int)'a' &amp;&amp; a &lt;= (int)'z')</w:t>
                      </w:r>
                    </w:p>
                    <w:p w14:paraId="0C78C848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above is not used as this clutters the code</w:t>
                      </w:r>
                    </w:p>
                    <w:p w14:paraId="10A82FD3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5F4478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1F3F77F0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  <w:p w14:paraId="60E8F433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63ED2357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main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1B71A024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71194F41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5F447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char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inputChar</w:t>
                      </w:r>
                      <w:proofErr w:type="spellEnd"/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73026A12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3EAC1F50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"Enter a character: 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6C3A13C1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proofErr w:type="spellEnd"/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&gt;&gt;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inputChar</w:t>
                      </w:r>
                      <w:proofErr w:type="spellEnd"/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0B14CF33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5F4478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385D8336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767F847B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spellStart"/>
                      <w:r w:rsidRPr="005F447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printCase</w:t>
                      </w:r>
                      <w:proofErr w:type="spellEnd"/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spellStart"/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inputChar</w:t>
                      </w:r>
                      <w:proofErr w:type="spellEnd"/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150A6908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4B6C259B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ignore is used to clear previous inputs from user</w:t>
                      </w:r>
                    </w:p>
                    <w:p w14:paraId="0EEB9303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5F447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ignore</w:t>
                      </w:r>
                      <w:proofErr w:type="spellEnd"/>
                      <w:proofErr w:type="gramEnd"/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7E739C8C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5F447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5F447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get</w:t>
                      </w:r>
                      <w:proofErr w:type="spellEnd"/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();</w:t>
                      </w:r>
                      <w:proofErr w:type="gramEnd"/>
                    </w:p>
                    <w:p w14:paraId="3449AB7C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5F4478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5F4478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</w:t>
                      </w: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09447ADC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5F447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  <w:p w14:paraId="2329EFFD" w14:textId="77777777" w:rsidR="005F4478" w:rsidRPr="005F4478" w:rsidRDefault="005F4478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0745F924" w14:textId="77777777" w:rsidR="00901001" w:rsidRPr="005F4478" w:rsidRDefault="00901001" w:rsidP="005F4478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4EB5E8" w14:textId="77777777" w:rsidR="005F4478" w:rsidRDefault="005F4478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32"/>
          <w:szCs w:val="32"/>
          <w:lang w:eastAsia="en-US"/>
          <w14:ligatures w14:val="standardContextual"/>
        </w:rPr>
      </w:pPr>
      <w:r>
        <w:br w:type="page"/>
      </w:r>
    </w:p>
    <w:p w14:paraId="7393929D" w14:textId="4DBA5B55" w:rsidR="00226A0D" w:rsidRDefault="00976F85" w:rsidP="00976F85">
      <w:pPr>
        <w:pStyle w:val="Heading2"/>
      </w:pPr>
      <w:r>
        <w:lastRenderedPageBreak/>
        <w:t>OUTPUT</w:t>
      </w:r>
    </w:p>
    <w:p w14:paraId="24777BC2" w14:textId="5AC12969" w:rsidR="00976F85" w:rsidRPr="00976F85" w:rsidRDefault="00FF0466" w:rsidP="000447F4">
      <w:pPr>
        <w:spacing w:line="278" w:lineRule="auto"/>
        <w:rPr>
          <w:lang w:eastAsia="en-US"/>
        </w:rPr>
      </w:pPr>
      <w:r w:rsidRPr="00FF0466">
        <w:rPr>
          <w:lang w:eastAsia="en-US"/>
        </w:rPr>
        <w:drawing>
          <wp:inline distT="0" distB="0" distL="0" distR="0" wp14:anchorId="3F5E7BE2" wp14:editId="4CAE170C">
            <wp:extent cx="5941695" cy="6446520"/>
            <wp:effectExtent l="0" t="0" r="1905" b="5080"/>
            <wp:docPr id="157675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55734" name=""/>
                    <pic:cNvPicPr/>
                  </pic:nvPicPr>
                  <pic:blipFill rotWithShape="1">
                    <a:blip r:embed="rId12"/>
                    <a:srcRect l="-543" t="-884" r="46573" b="6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114" cy="6477354"/>
                    </a:xfrm>
                    <a:prstGeom prst="rect">
                      <a:avLst/>
                    </a:prstGeom>
                    <a:solidFill>
                      <a:srgbClr val="181818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6F85" w:rsidRPr="00976F85" w:rsidSect="0039583E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D7456" w14:textId="77777777" w:rsidR="00B330D3" w:rsidRDefault="00B330D3" w:rsidP="00D47962">
      <w:pPr>
        <w:spacing w:after="0" w:line="240" w:lineRule="auto"/>
      </w:pPr>
      <w:r>
        <w:separator/>
      </w:r>
    </w:p>
  </w:endnote>
  <w:endnote w:type="continuationSeparator" w:id="0">
    <w:p w14:paraId="22A1D137" w14:textId="77777777" w:rsidR="00B330D3" w:rsidRDefault="00B330D3" w:rsidP="00D4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333246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357982" w14:textId="77777777" w:rsidR="00226A0D" w:rsidRDefault="00226A0D" w:rsidP="006360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683450C" w14:textId="77777777" w:rsidR="00D47962" w:rsidRDefault="00D47962" w:rsidP="00226A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8448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D98A8C" w14:textId="77777777" w:rsidR="00226A0D" w:rsidRDefault="00226A0D" w:rsidP="006360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3A4F859" w14:textId="77777777" w:rsidR="00D47962" w:rsidRDefault="00226A0D" w:rsidP="00226A0D">
    <w:pPr>
      <w:ind w:right="360"/>
    </w:pPr>
    <w:hyperlink r:id="rId1" w:history="1">
      <w:r w:rsidRPr="00636010">
        <w:rPr>
          <w:rStyle w:val="Hyperlink"/>
        </w:rPr>
        <w:t>mmujtaba.bese25seecs@seecs.edu.pk</w:t>
      </w:r>
    </w:hyperlink>
    <w:r>
      <w:t xml:space="preserve"> </w:t>
    </w:r>
    <w:r w:rsidR="00D47962">
      <w:ptab w:relativeTo="margin" w:alignment="right" w:leader="none"/>
    </w:r>
    <w:r w:rsidR="00D4796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0ECD9" w14:textId="77777777" w:rsidR="00B330D3" w:rsidRDefault="00B330D3" w:rsidP="00D47962">
      <w:pPr>
        <w:spacing w:after="0" w:line="240" w:lineRule="auto"/>
      </w:pPr>
      <w:r>
        <w:separator/>
      </w:r>
    </w:p>
  </w:footnote>
  <w:footnote w:type="continuationSeparator" w:id="0">
    <w:p w14:paraId="249F90D4" w14:textId="77777777" w:rsidR="00B330D3" w:rsidRDefault="00B330D3" w:rsidP="00D47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D3"/>
    <w:rsid w:val="000447F4"/>
    <w:rsid w:val="00071843"/>
    <w:rsid w:val="00143EFF"/>
    <w:rsid w:val="0016536B"/>
    <w:rsid w:val="001D7E99"/>
    <w:rsid w:val="001F102E"/>
    <w:rsid w:val="002011EB"/>
    <w:rsid w:val="00223231"/>
    <w:rsid w:val="00226A0D"/>
    <w:rsid w:val="002453D6"/>
    <w:rsid w:val="00273B40"/>
    <w:rsid w:val="00324A98"/>
    <w:rsid w:val="00336248"/>
    <w:rsid w:val="00361EA6"/>
    <w:rsid w:val="0039583E"/>
    <w:rsid w:val="003D6156"/>
    <w:rsid w:val="004517E3"/>
    <w:rsid w:val="004A2643"/>
    <w:rsid w:val="004D34DA"/>
    <w:rsid w:val="005103B2"/>
    <w:rsid w:val="005F4478"/>
    <w:rsid w:val="007E3C6B"/>
    <w:rsid w:val="008C0463"/>
    <w:rsid w:val="008C3E1F"/>
    <w:rsid w:val="00901001"/>
    <w:rsid w:val="00976F85"/>
    <w:rsid w:val="009B25A6"/>
    <w:rsid w:val="00AB3E09"/>
    <w:rsid w:val="00B15B68"/>
    <w:rsid w:val="00B330D3"/>
    <w:rsid w:val="00B37B2C"/>
    <w:rsid w:val="00B6022E"/>
    <w:rsid w:val="00B933CB"/>
    <w:rsid w:val="00BE76BE"/>
    <w:rsid w:val="00BF2717"/>
    <w:rsid w:val="00C25B9F"/>
    <w:rsid w:val="00C72DCC"/>
    <w:rsid w:val="00C779BA"/>
    <w:rsid w:val="00CF3E09"/>
    <w:rsid w:val="00CF403F"/>
    <w:rsid w:val="00D1336D"/>
    <w:rsid w:val="00D21D05"/>
    <w:rsid w:val="00D26B28"/>
    <w:rsid w:val="00D47962"/>
    <w:rsid w:val="00D520F1"/>
    <w:rsid w:val="00DB3ADB"/>
    <w:rsid w:val="00E64FF8"/>
    <w:rsid w:val="00E7448D"/>
    <w:rsid w:val="00ED2E53"/>
    <w:rsid w:val="00F1194B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3DF4"/>
  <w15:chartTrackingRefBased/>
  <w15:docId w15:val="{FFEA696A-A63D-7046-9DED-CC79C410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96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9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9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6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96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96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96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96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96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96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7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7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96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7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96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7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962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7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9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962"/>
    <w:rPr>
      <w:color w:val="467886"/>
      <w:u w:val="single"/>
    </w:rPr>
  </w:style>
  <w:style w:type="character" w:styleId="Strong">
    <w:name w:val="Strong"/>
    <w:basedOn w:val="DefaultParagraphFont"/>
    <w:uiPriority w:val="22"/>
    <w:qFormat/>
    <w:rsid w:val="00D47962"/>
    <w:rPr>
      <w:b/>
      <w:bCs/>
    </w:rPr>
  </w:style>
  <w:style w:type="table" w:styleId="GridTable4-Accent1">
    <w:name w:val="Grid Table 4 Accent 1"/>
    <w:basedOn w:val="TableNormal"/>
    <w:uiPriority w:val="49"/>
    <w:rsid w:val="00D47962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796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9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7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62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7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962"/>
    <w:rPr>
      <w:rFonts w:eastAsiaTheme="minorEastAsia"/>
      <w:kern w:val="0"/>
      <w:lang w:eastAsia="ja-JP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26A0D"/>
  </w:style>
  <w:style w:type="paragraph" w:styleId="Revision">
    <w:name w:val="Revision"/>
    <w:hidden/>
    <w:uiPriority w:val="99"/>
    <w:semiHidden/>
    <w:rsid w:val="00976F85"/>
    <w:pPr>
      <w:spacing w:after="0" w:line="240" w:lineRule="auto"/>
    </w:pPr>
    <w:rPr>
      <w:rFonts w:eastAsiaTheme="minorEastAsia"/>
      <w:kern w:val="0"/>
      <w:lang w:eastAsia="ja-JP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395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mmujtaba.bese25seecs@seecs.edu.pk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mujtaba.bese25seecs@seecs.edu.p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bscure/Library/Group%20Containers/UBF8T346G9.Office/User%20Content.localized/Templates.localized/template_a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template_a1.dotx</Template>
  <TotalTime>31</TotalTime>
  <Pages>11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Obscure</dc:creator>
  <cp:keywords/>
  <dc:description/>
  <cp:lastModifiedBy>Muhammad Mujtaba</cp:lastModifiedBy>
  <cp:revision>45</cp:revision>
  <dcterms:created xsi:type="dcterms:W3CDTF">2025-09-28T10:20:00Z</dcterms:created>
  <dcterms:modified xsi:type="dcterms:W3CDTF">2025-09-28T12:41:00Z</dcterms:modified>
</cp:coreProperties>
</file>