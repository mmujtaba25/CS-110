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FA9A8" w14:textId="77777777" w:rsidR="2870F48E" w:rsidRDefault="2870F48E" w:rsidP="1788D78F">
      <w:pPr>
        <w:jc w:val="center"/>
      </w:pPr>
      <w:r>
        <w:rPr>
          <w:noProof/>
        </w:rPr>
        <w:drawing>
          <wp:inline distT="0" distB="0" distL="0" distR="0" wp14:anchorId="15518D56" wp14:editId="74A7D3A6">
            <wp:extent cx="1143000" cy="1143000"/>
            <wp:effectExtent l="0" t="0" r="0" b="0"/>
            <wp:docPr id="1619331001" name="Picture 161933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p>
    <w:p w14:paraId="00EC8473" w14:textId="77777777" w:rsidR="1788D78F" w:rsidRDefault="1788D78F" w:rsidP="00F171D4"/>
    <w:p w14:paraId="0CA1F158" w14:textId="0C83BC04" w:rsidR="006E3224" w:rsidRDefault="00195BCD" w:rsidP="1788D78F">
      <w:pPr>
        <w:pStyle w:val="Title"/>
        <w:jc w:val="center"/>
      </w:pPr>
      <w:r>
        <w:t>Assignment 1</w:t>
      </w:r>
      <w:r w:rsidR="47F03C95">
        <w:t xml:space="preserve"> –</w:t>
      </w:r>
      <w:r>
        <w:t xml:space="preserve"> Fundamentals of Computer Programming CS-110</w:t>
      </w:r>
    </w:p>
    <w:p w14:paraId="6FF17C17" w14:textId="77777777" w:rsidR="00F171D4" w:rsidRPr="00F171D4" w:rsidRDefault="00F171D4" w:rsidP="00F171D4"/>
    <w:p w14:paraId="70081941" w14:textId="5167DB39" w:rsidR="00F171D4" w:rsidRDefault="00195BCD" w:rsidP="00F171D4">
      <w:pPr>
        <w:jc w:val="center"/>
      </w:pPr>
      <w:r w:rsidRPr="00195BCD">
        <w:rPr>
          <w:rFonts w:eastAsiaTheme="majorEastAsia" w:cstheme="majorBidi"/>
          <w:b/>
          <w:bCs/>
          <w:color w:val="595959" w:themeColor="text1" w:themeTint="A6"/>
          <w:sz w:val="28"/>
          <w:szCs w:val="28"/>
        </w:rPr>
        <w:t>Delivery Drone Simulator</w:t>
      </w:r>
    </w:p>
    <w:tbl>
      <w:tblPr>
        <w:tblStyle w:val="GridTable4-Accent1"/>
        <w:tblW w:w="5000" w:type="pct"/>
        <w:tblLook w:val="0600" w:firstRow="0" w:lastRow="0" w:firstColumn="0" w:lastColumn="0" w:noHBand="1" w:noVBand="1"/>
      </w:tblPr>
      <w:tblGrid>
        <w:gridCol w:w="1255"/>
        <w:gridCol w:w="8095"/>
      </w:tblGrid>
      <w:tr w:rsidR="00F171D4" w14:paraId="52156015" w14:textId="77777777" w:rsidTr="00F171D4">
        <w:trPr>
          <w:trHeight w:val="300"/>
        </w:trPr>
        <w:tc>
          <w:tcPr>
            <w:tcW w:w="671" w:type="pct"/>
          </w:tcPr>
          <w:p w14:paraId="7BF54914" w14:textId="5B016E3B" w:rsidR="00F171D4" w:rsidRDefault="00F171D4" w:rsidP="00F171D4">
            <w:pPr>
              <w:jc w:val="center"/>
            </w:pPr>
            <w:r>
              <w:t>CLO 2</w:t>
            </w:r>
          </w:p>
        </w:tc>
        <w:tc>
          <w:tcPr>
            <w:tcW w:w="4329" w:type="pct"/>
          </w:tcPr>
          <w:p w14:paraId="3299D1E1" w14:textId="5FE0E656" w:rsidR="00F171D4" w:rsidRDefault="00F171D4" w:rsidP="00F171D4">
            <w:r w:rsidRPr="004F5CB9">
              <w:t>Solve given real-world problem by applying appropriate programming concepts and techniques</w:t>
            </w:r>
          </w:p>
        </w:tc>
      </w:tr>
      <w:tr w:rsidR="00F171D4" w14:paraId="3C97CA58" w14:textId="77777777" w:rsidTr="00F171D4">
        <w:trPr>
          <w:trHeight w:val="300"/>
        </w:trPr>
        <w:tc>
          <w:tcPr>
            <w:tcW w:w="671" w:type="pct"/>
          </w:tcPr>
          <w:p w14:paraId="1913DA13" w14:textId="54B8BD90" w:rsidR="00F171D4" w:rsidRDefault="00F171D4" w:rsidP="00F171D4">
            <w:pPr>
              <w:jc w:val="center"/>
            </w:pPr>
            <w:r>
              <w:t>CLO 4</w:t>
            </w:r>
          </w:p>
        </w:tc>
        <w:tc>
          <w:tcPr>
            <w:tcW w:w="4329" w:type="pct"/>
          </w:tcPr>
          <w:p w14:paraId="4124D1F7" w14:textId="57D92AA7" w:rsidR="00F171D4" w:rsidRDefault="00F171D4" w:rsidP="00F171D4">
            <w:r w:rsidRPr="004F5CB9">
              <w:t>Perform effectively as an individual and as a member of a team.</w:t>
            </w:r>
          </w:p>
        </w:tc>
      </w:tr>
    </w:tbl>
    <w:p w14:paraId="1A017CF9" w14:textId="77777777" w:rsidR="00F171D4" w:rsidRDefault="00F171D4" w:rsidP="00F171D4"/>
    <w:p w14:paraId="30E6154A" w14:textId="363EAF4A" w:rsidR="05E0CDDC" w:rsidRDefault="009854E0" w:rsidP="1788D78F">
      <w:pPr>
        <w:jc w:val="center"/>
      </w:pPr>
      <w:r>
        <w:rPr>
          <w:rStyle w:val="Strong"/>
        </w:rPr>
        <w:t>Submitted By</w:t>
      </w:r>
      <w:r w:rsidR="05E0CDDC" w:rsidRPr="1788D78F">
        <w:rPr>
          <w:rStyle w:val="Strong"/>
        </w:rPr>
        <w:t>:</w:t>
      </w:r>
    </w:p>
    <w:tbl>
      <w:tblPr>
        <w:tblStyle w:val="GridTable4-Accent1"/>
        <w:tblW w:w="5000" w:type="pct"/>
        <w:tblLook w:val="06A0" w:firstRow="1" w:lastRow="0" w:firstColumn="1" w:lastColumn="0" w:noHBand="1" w:noVBand="1"/>
      </w:tblPr>
      <w:tblGrid>
        <w:gridCol w:w="3389"/>
        <w:gridCol w:w="1494"/>
        <w:gridCol w:w="4467"/>
      </w:tblGrid>
      <w:tr w:rsidR="1788D78F" w14:paraId="2D8FA375" w14:textId="77777777" w:rsidTr="00F171D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12" w:type="pct"/>
            <w:vAlign w:val="center"/>
          </w:tcPr>
          <w:p w14:paraId="05CB82AA" w14:textId="77777777" w:rsidR="47F03C95" w:rsidRDefault="47F03C95" w:rsidP="1788D78F">
            <w:pPr>
              <w:jc w:val="center"/>
            </w:pPr>
            <w:r>
              <w:t>Full Name</w:t>
            </w:r>
          </w:p>
        </w:tc>
        <w:tc>
          <w:tcPr>
            <w:tcW w:w="799" w:type="pct"/>
            <w:vAlign w:val="center"/>
          </w:tcPr>
          <w:p w14:paraId="6B6071DF" w14:textId="77777777" w:rsidR="47F03C95" w:rsidRDefault="47F03C95" w:rsidP="1788D78F">
            <w:pPr>
              <w:jc w:val="center"/>
              <w:cnfStyle w:val="100000000000" w:firstRow="1" w:lastRow="0" w:firstColumn="0" w:lastColumn="0" w:oddVBand="0" w:evenVBand="0" w:oddHBand="0" w:evenHBand="0" w:firstRowFirstColumn="0" w:firstRowLastColumn="0" w:lastRowFirstColumn="0" w:lastRowLastColumn="0"/>
            </w:pPr>
            <w:r>
              <w:t>CMS ID</w:t>
            </w:r>
          </w:p>
        </w:tc>
        <w:tc>
          <w:tcPr>
            <w:tcW w:w="2389" w:type="pct"/>
            <w:vAlign w:val="center"/>
          </w:tcPr>
          <w:p w14:paraId="6DFD681A" w14:textId="77777777" w:rsidR="47F03C95" w:rsidRDefault="47F03C95" w:rsidP="1788D78F">
            <w:pPr>
              <w:jc w:val="center"/>
              <w:cnfStyle w:val="100000000000" w:firstRow="1" w:lastRow="0" w:firstColumn="0" w:lastColumn="0" w:oddVBand="0" w:evenVBand="0" w:oddHBand="0" w:evenHBand="0" w:firstRowFirstColumn="0" w:firstRowLastColumn="0" w:lastRowFirstColumn="0" w:lastRowLastColumn="0"/>
            </w:pPr>
            <w:r>
              <w:t>Email</w:t>
            </w:r>
          </w:p>
        </w:tc>
      </w:tr>
      <w:tr w:rsidR="1788D78F" w14:paraId="72132CCC" w14:textId="77777777" w:rsidTr="00F171D4">
        <w:trPr>
          <w:trHeight w:val="300"/>
        </w:trPr>
        <w:tc>
          <w:tcPr>
            <w:cnfStyle w:val="001000000000" w:firstRow="0" w:lastRow="0" w:firstColumn="1" w:lastColumn="0" w:oddVBand="0" w:evenVBand="0" w:oddHBand="0" w:evenHBand="0" w:firstRowFirstColumn="0" w:firstRowLastColumn="0" w:lastRowFirstColumn="0" w:lastRowLastColumn="0"/>
            <w:tcW w:w="1812" w:type="pct"/>
          </w:tcPr>
          <w:p w14:paraId="7D5F9BF6" w14:textId="77777777" w:rsidR="47F03C95" w:rsidRDefault="47F03C95" w:rsidP="1788D78F">
            <w:r>
              <w:t>Muhammad Mujtaba</w:t>
            </w:r>
          </w:p>
        </w:tc>
        <w:tc>
          <w:tcPr>
            <w:tcW w:w="799" w:type="pct"/>
          </w:tcPr>
          <w:p w14:paraId="57EF2633" w14:textId="77777777" w:rsidR="72A50F4C" w:rsidRDefault="72A50F4C" w:rsidP="1788D78F">
            <w:pPr>
              <w:jc w:val="center"/>
              <w:cnfStyle w:val="000000000000" w:firstRow="0" w:lastRow="0" w:firstColumn="0" w:lastColumn="0" w:oddVBand="0" w:evenVBand="0" w:oddHBand="0" w:evenHBand="0" w:firstRowFirstColumn="0" w:firstRowLastColumn="0" w:lastRowFirstColumn="0" w:lastRowLastColumn="0"/>
            </w:pPr>
            <w:r>
              <w:t>540040</w:t>
            </w:r>
          </w:p>
        </w:tc>
        <w:tc>
          <w:tcPr>
            <w:tcW w:w="2389" w:type="pct"/>
          </w:tcPr>
          <w:p w14:paraId="0C9959B5" w14:textId="77777777" w:rsidR="72A50F4C" w:rsidRDefault="72A50F4C" w:rsidP="1788D78F">
            <w:pPr>
              <w:jc w:val="center"/>
              <w:cnfStyle w:val="000000000000" w:firstRow="0" w:lastRow="0" w:firstColumn="0" w:lastColumn="0" w:oddVBand="0" w:evenVBand="0" w:oddHBand="0" w:evenHBand="0" w:firstRowFirstColumn="0" w:firstRowLastColumn="0" w:lastRowFirstColumn="0" w:lastRowLastColumn="0"/>
            </w:pPr>
            <w:hyperlink r:id="rId9">
              <w:r w:rsidRPr="1788D78F">
                <w:rPr>
                  <w:rStyle w:val="Hyperlink"/>
                </w:rPr>
                <w:t>mmujtaba.bese25seecs@seecs.edu.pk</w:t>
              </w:r>
            </w:hyperlink>
          </w:p>
        </w:tc>
      </w:tr>
      <w:tr w:rsidR="1788D78F" w14:paraId="26A19F44" w14:textId="77777777" w:rsidTr="00F171D4">
        <w:trPr>
          <w:trHeight w:val="300"/>
        </w:trPr>
        <w:tc>
          <w:tcPr>
            <w:cnfStyle w:val="001000000000" w:firstRow="0" w:lastRow="0" w:firstColumn="1" w:lastColumn="0" w:oddVBand="0" w:evenVBand="0" w:oddHBand="0" w:evenHBand="0" w:firstRowFirstColumn="0" w:firstRowLastColumn="0" w:lastRowFirstColumn="0" w:lastRowLastColumn="0"/>
            <w:tcW w:w="1812" w:type="pct"/>
          </w:tcPr>
          <w:p w14:paraId="64AA8937" w14:textId="77777777" w:rsidR="47F03C95" w:rsidRDefault="47F03C95" w:rsidP="1788D78F">
            <w:r>
              <w:t>Azhan Ali</w:t>
            </w:r>
          </w:p>
        </w:tc>
        <w:tc>
          <w:tcPr>
            <w:tcW w:w="799" w:type="pct"/>
          </w:tcPr>
          <w:p w14:paraId="7D5EED9A" w14:textId="77777777" w:rsidR="4A2E2E3A" w:rsidRDefault="4A2E2E3A" w:rsidP="1788D78F">
            <w:pPr>
              <w:jc w:val="center"/>
              <w:cnfStyle w:val="000000000000" w:firstRow="0" w:lastRow="0" w:firstColumn="0" w:lastColumn="0" w:oddVBand="0" w:evenVBand="0" w:oddHBand="0" w:evenHBand="0" w:firstRowFirstColumn="0" w:firstRowLastColumn="0" w:lastRowFirstColumn="0" w:lastRowLastColumn="0"/>
            </w:pPr>
            <w:r>
              <w:t>546256</w:t>
            </w:r>
          </w:p>
        </w:tc>
        <w:tc>
          <w:tcPr>
            <w:tcW w:w="2389" w:type="pct"/>
          </w:tcPr>
          <w:p w14:paraId="3DCE18FE" w14:textId="77777777" w:rsidR="4A2E2E3A" w:rsidRDefault="4A2E2E3A" w:rsidP="1788D78F">
            <w:pPr>
              <w:jc w:val="center"/>
              <w:cnfStyle w:val="000000000000" w:firstRow="0" w:lastRow="0" w:firstColumn="0" w:lastColumn="0" w:oddVBand="0" w:evenVBand="0" w:oddHBand="0" w:evenHBand="0" w:firstRowFirstColumn="0" w:firstRowLastColumn="0" w:lastRowFirstColumn="0" w:lastRowLastColumn="0"/>
            </w:pPr>
            <w:hyperlink r:id="rId10">
              <w:r w:rsidRPr="1788D78F">
                <w:rPr>
                  <w:rStyle w:val="Hyperlink"/>
                </w:rPr>
                <w:t>aazhan.bese25seecs@seecs.edu.pk</w:t>
              </w:r>
            </w:hyperlink>
          </w:p>
        </w:tc>
      </w:tr>
      <w:tr w:rsidR="1788D78F" w14:paraId="40C35B5A" w14:textId="77777777" w:rsidTr="00F171D4">
        <w:trPr>
          <w:trHeight w:val="300"/>
        </w:trPr>
        <w:tc>
          <w:tcPr>
            <w:cnfStyle w:val="001000000000" w:firstRow="0" w:lastRow="0" w:firstColumn="1" w:lastColumn="0" w:oddVBand="0" w:evenVBand="0" w:oddHBand="0" w:evenHBand="0" w:firstRowFirstColumn="0" w:firstRowLastColumn="0" w:lastRowFirstColumn="0" w:lastRowLastColumn="0"/>
            <w:tcW w:w="1812" w:type="pct"/>
          </w:tcPr>
          <w:p w14:paraId="2167C920" w14:textId="49F0E2D1" w:rsidR="47F03C95" w:rsidRDefault="00195BCD" w:rsidP="1788D78F">
            <w:r>
              <w:t>Sheharyar Khalid</w:t>
            </w:r>
          </w:p>
        </w:tc>
        <w:tc>
          <w:tcPr>
            <w:tcW w:w="799" w:type="pct"/>
          </w:tcPr>
          <w:p w14:paraId="259B86CD" w14:textId="32CA9367" w:rsidR="59B80CB9" w:rsidRDefault="00195BCD" w:rsidP="1788D78F">
            <w:pPr>
              <w:jc w:val="center"/>
              <w:cnfStyle w:val="000000000000" w:firstRow="0" w:lastRow="0" w:firstColumn="0" w:lastColumn="0" w:oddVBand="0" w:evenVBand="0" w:oddHBand="0" w:evenHBand="0" w:firstRowFirstColumn="0" w:firstRowLastColumn="0" w:lastRowFirstColumn="0" w:lastRowLastColumn="0"/>
            </w:pPr>
            <w:r>
              <w:t>547279</w:t>
            </w:r>
          </w:p>
        </w:tc>
        <w:tc>
          <w:tcPr>
            <w:tcW w:w="2389" w:type="pct"/>
          </w:tcPr>
          <w:p w14:paraId="5A8F2676" w14:textId="1F840405" w:rsidR="59B80CB9" w:rsidRDefault="00195BCD" w:rsidP="1788D78F">
            <w:pPr>
              <w:jc w:val="center"/>
              <w:cnfStyle w:val="000000000000" w:firstRow="0" w:lastRow="0" w:firstColumn="0" w:lastColumn="0" w:oddVBand="0" w:evenVBand="0" w:oddHBand="0" w:evenHBand="0" w:firstRowFirstColumn="0" w:firstRowLastColumn="0" w:lastRowFirstColumn="0" w:lastRowLastColumn="0"/>
            </w:pPr>
            <w:hyperlink r:id="rId11" w:history="1">
              <w:r w:rsidRPr="003D12E3">
                <w:rPr>
                  <w:rStyle w:val="Hyperlink"/>
                </w:rPr>
                <w:t>skhalid.bese25seecs@seecs.edu.pk</w:t>
              </w:r>
            </w:hyperlink>
          </w:p>
        </w:tc>
      </w:tr>
    </w:tbl>
    <w:p w14:paraId="21D47310" w14:textId="77777777" w:rsidR="009854E0" w:rsidRDefault="009854E0" w:rsidP="00F171D4"/>
    <w:p w14:paraId="685787D6" w14:textId="0703A2EE" w:rsidR="009854E0" w:rsidRDefault="009854E0" w:rsidP="009854E0">
      <w:pPr>
        <w:jc w:val="center"/>
      </w:pPr>
      <w:r>
        <w:rPr>
          <w:rStyle w:val="Strong"/>
        </w:rPr>
        <w:t>Submitted To</w:t>
      </w:r>
      <w:r w:rsidRPr="1788D78F">
        <w:rPr>
          <w:rStyle w:val="Strong"/>
        </w:rPr>
        <w:t>:</w:t>
      </w:r>
    </w:p>
    <w:p w14:paraId="7565C1B4" w14:textId="398576C5" w:rsidR="1788D78F" w:rsidRDefault="009854E0" w:rsidP="1788D78F">
      <w:pPr>
        <w:pStyle w:val="Subtitle"/>
        <w:jc w:val="center"/>
      </w:pPr>
      <w:r w:rsidRPr="009854E0">
        <w:rPr>
          <w:b/>
          <w:bCs/>
        </w:rPr>
        <w:t>Dr. Momina Moetesum</w:t>
      </w:r>
    </w:p>
    <w:p w14:paraId="5BC51458" w14:textId="43B1B85D" w:rsidR="1788D78F" w:rsidRDefault="009854E0" w:rsidP="009854E0">
      <w:pPr>
        <w:pStyle w:val="Subtitle"/>
        <w:jc w:val="center"/>
      </w:pPr>
      <w:r w:rsidRPr="009854E0">
        <w:t>School of Electrical Engineering and Computer Science (SEECS)</w:t>
      </w:r>
    </w:p>
    <w:p w14:paraId="32AA5AD9" w14:textId="43E168FC" w:rsidR="1788D78F" w:rsidRDefault="009854E0" w:rsidP="009854E0">
      <w:pPr>
        <w:pStyle w:val="Subtitle"/>
        <w:jc w:val="center"/>
      </w:pPr>
      <w:r w:rsidRPr="009854E0">
        <w:t>National University of Sciences &amp; Technology (NUST)</w:t>
      </w:r>
    </w:p>
    <w:p w14:paraId="73C5FBEC" w14:textId="77777777" w:rsidR="1788D78F" w:rsidRDefault="1788D78F" w:rsidP="00F171D4"/>
    <w:p w14:paraId="5EEADD8D" w14:textId="77777777" w:rsidR="00372F12" w:rsidRDefault="00372F12" w:rsidP="00F171D4"/>
    <w:p w14:paraId="0D5E7FE7" w14:textId="77777777" w:rsidR="1845F447" w:rsidRDefault="1845F447" w:rsidP="1788D78F">
      <w:pPr>
        <w:pStyle w:val="Subtitle"/>
        <w:jc w:val="center"/>
      </w:pPr>
      <w:r w:rsidRPr="1788D78F">
        <w:rPr>
          <w:b/>
          <w:bCs/>
        </w:rPr>
        <w:t xml:space="preserve">Class: </w:t>
      </w:r>
      <w:r>
        <w:t>BESE 16B</w:t>
      </w:r>
    </w:p>
    <w:p w14:paraId="7EB5CF74" w14:textId="1FE4945F" w:rsidR="00E31934" w:rsidRPr="00E31934" w:rsidRDefault="1845F447" w:rsidP="00E31934">
      <w:pPr>
        <w:pStyle w:val="Subtitle"/>
        <w:jc w:val="center"/>
      </w:pPr>
      <w:r w:rsidRPr="1788D78F">
        <w:rPr>
          <w:b/>
          <w:bCs/>
        </w:rPr>
        <w:t xml:space="preserve">Batch: </w:t>
      </w:r>
      <w:r>
        <w:t>2k2</w:t>
      </w:r>
      <w:r w:rsidR="20D53A25">
        <w:t>5</w:t>
      </w:r>
    </w:p>
    <w:sdt>
      <w:sdtPr>
        <w:rPr>
          <w:rFonts w:asciiTheme="minorHAnsi" w:eastAsiaTheme="minorEastAsia" w:hAnsiTheme="minorHAnsi" w:cstheme="minorBidi"/>
          <w:b w:val="0"/>
          <w:bCs w:val="0"/>
          <w:color w:val="auto"/>
          <w:sz w:val="24"/>
          <w:szCs w:val="24"/>
          <w:lang w:eastAsia="ja-JP"/>
        </w:rPr>
        <w:id w:val="1994754017"/>
        <w:docPartObj>
          <w:docPartGallery w:val="Table of Contents"/>
          <w:docPartUnique/>
        </w:docPartObj>
      </w:sdtPr>
      <w:sdtEndPr>
        <w:rPr>
          <w:noProof/>
        </w:rPr>
      </w:sdtEndPr>
      <w:sdtContent>
        <w:p w14:paraId="0AF83E98" w14:textId="492C16C9" w:rsidR="00C97AC1" w:rsidRDefault="00C97AC1">
          <w:pPr>
            <w:pStyle w:val="TOCHeading"/>
          </w:pPr>
          <w:r>
            <w:t>Table of Contents</w:t>
          </w:r>
        </w:p>
        <w:p w14:paraId="2CBDC50C" w14:textId="1728AB1F" w:rsidR="00330725" w:rsidRDefault="00C97AC1">
          <w:pPr>
            <w:pStyle w:val="TOC1"/>
            <w:tabs>
              <w:tab w:val="right" w:pos="9350"/>
            </w:tabs>
            <w:rPr>
              <w:b w:val="0"/>
              <w:bCs w:val="0"/>
              <w:noProof/>
              <w:kern w:val="2"/>
              <w:sz w:val="24"/>
              <w:szCs w:val="24"/>
              <w:lang w:eastAsia="en-US"/>
              <w14:ligatures w14:val="standardContextual"/>
            </w:rPr>
          </w:pPr>
          <w:r w:rsidRPr="00C97AC1">
            <w:rPr>
              <w:b w:val="0"/>
              <w:bCs w:val="0"/>
            </w:rPr>
            <w:fldChar w:fldCharType="begin"/>
          </w:r>
          <w:r w:rsidRPr="00C97AC1">
            <w:rPr>
              <w:b w:val="0"/>
              <w:bCs w:val="0"/>
            </w:rPr>
            <w:instrText xml:space="preserve"> TOC \o "1-3" \h \z \u </w:instrText>
          </w:r>
          <w:r w:rsidRPr="00C97AC1">
            <w:rPr>
              <w:b w:val="0"/>
              <w:bCs w:val="0"/>
            </w:rPr>
            <w:fldChar w:fldCharType="separate"/>
          </w:r>
          <w:hyperlink w:anchor="_Toc212403493" w:history="1">
            <w:r w:rsidR="00330725" w:rsidRPr="00D80C73">
              <w:rPr>
                <w:rStyle w:val="Hyperlink"/>
                <w:noProof/>
              </w:rPr>
              <w:t>Brief overview of the Requirements</w:t>
            </w:r>
            <w:r w:rsidR="00330725">
              <w:rPr>
                <w:noProof/>
                <w:webHidden/>
              </w:rPr>
              <w:tab/>
            </w:r>
            <w:r w:rsidR="00330725">
              <w:rPr>
                <w:noProof/>
                <w:webHidden/>
              </w:rPr>
              <w:fldChar w:fldCharType="begin"/>
            </w:r>
            <w:r w:rsidR="00330725">
              <w:rPr>
                <w:noProof/>
                <w:webHidden/>
              </w:rPr>
              <w:instrText xml:space="preserve"> PAGEREF _Toc212403493 \h </w:instrText>
            </w:r>
            <w:r w:rsidR="00330725">
              <w:rPr>
                <w:noProof/>
                <w:webHidden/>
              </w:rPr>
            </w:r>
            <w:r w:rsidR="00330725">
              <w:rPr>
                <w:noProof/>
                <w:webHidden/>
              </w:rPr>
              <w:fldChar w:fldCharType="separate"/>
            </w:r>
            <w:r w:rsidR="00632718">
              <w:rPr>
                <w:noProof/>
                <w:webHidden/>
              </w:rPr>
              <w:t>2</w:t>
            </w:r>
            <w:r w:rsidR="00330725">
              <w:rPr>
                <w:noProof/>
                <w:webHidden/>
              </w:rPr>
              <w:fldChar w:fldCharType="end"/>
            </w:r>
          </w:hyperlink>
        </w:p>
        <w:p w14:paraId="073D35DA" w14:textId="510ED8AA" w:rsidR="00330725" w:rsidRDefault="00330725">
          <w:pPr>
            <w:pStyle w:val="TOC1"/>
            <w:tabs>
              <w:tab w:val="right" w:pos="9350"/>
            </w:tabs>
            <w:rPr>
              <w:b w:val="0"/>
              <w:bCs w:val="0"/>
              <w:noProof/>
              <w:kern w:val="2"/>
              <w:sz w:val="24"/>
              <w:szCs w:val="24"/>
              <w:lang w:eastAsia="en-US"/>
              <w14:ligatures w14:val="standardContextual"/>
            </w:rPr>
          </w:pPr>
          <w:hyperlink w:anchor="_Toc212403494" w:history="1">
            <w:r w:rsidRPr="00D80C73">
              <w:rPr>
                <w:rStyle w:val="Hyperlink"/>
                <w:noProof/>
              </w:rPr>
              <w:t>Overview / Problem Description</w:t>
            </w:r>
            <w:r>
              <w:rPr>
                <w:noProof/>
                <w:webHidden/>
              </w:rPr>
              <w:tab/>
            </w:r>
            <w:r>
              <w:rPr>
                <w:noProof/>
                <w:webHidden/>
              </w:rPr>
              <w:fldChar w:fldCharType="begin"/>
            </w:r>
            <w:r>
              <w:rPr>
                <w:noProof/>
                <w:webHidden/>
              </w:rPr>
              <w:instrText xml:space="preserve"> PAGEREF _Toc212403494 \h </w:instrText>
            </w:r>
            <w:r>
              <w:rPr>
                <w:noProof/>
                <w:webHidden/>
              </w:rPr>
            </w:r>
            <w:r>
              <w:rPr>
                <w:noProof/>
                <w:webHidden/>
              </w:rPr>
              <w:fldChar w:fldCharType="separate"/>
            </w:r>
            <w:r w:rsidR="00632718">
              <w:rPr>
                <w:noProof/>
                <w:webHidden/>
              </w:rPr>
              <w:t>2</w:t>
            </w:r>
            <w:r>
              <w:rPr>
                <w:noProof/>
                <w:webHidden/>
              </w:rPr>
              <w:fldChar w:fldCharType="end"/>
            </w:r>
          </w:hyperlink>
        </w:p>
        <w:p w14:paraId="5247B387" w14:textId="69C0E6EB" w:rsidR="00330725" w:rsidRDefault="00330725">
          <w:pPr>
            <w:pStyle w:val="TOC1"/>
            <w:tabs>
              <w:tab w:val="right" w:pos="9350"/>
            </w:tabs>
            <w:rPr>
              <w:b w:val="0"/>
              <w:bCs w:val="0"/>
              <w:noProof/>
              <w:kern w:val="2"/>
              <w:sz w:val="24"/>
              <w:szCs w:val="24"/>
              <w:lang w:eastAsia="en-US"/>
              <w14:ligatures w14:val="standardContextual"/>
            </w:rPr>
          </w:pPr>
          <w:hyperlink w:anchor="_Toc212403495" w:history="1">
            <w:r w:rsidRPr="00D80C73">
              <w:rPr>
                <w:rStyle w:val="Hyperlink"/>
                <w:noProof/>
              </w:rPr>
              <w:t>Execution Instructions</w:t>
            </w:r>
            <w:r>
              <w:rPr>
                <w:noProof/>
                <w:webHidden/>
              </w:rPr>
              <w:tab/>
            </w:r>
            <w:r>
              <w:rPr>
                <w:noProof/>
                <w:webHidden/>
              </w:rPr>
              <w:fldChar w:fldCharType="begin"/>
            </w:r>
            <w:r>
              <w:rPr>
                <w:noProof/>
                <w:webHidden/>
              </w:rPr>
              <w:instrText xml:space="preserve"> PAGEREF _Toc212403495 \h </w:instrText>
            </w:r>
            <w:r>
              <w:rPr>
                <w:noProof/>
                <w:webHidden/>
              </w:rPr>
            </w:r>
            <w:r>
              <w:rPr>
                <w:noProof/>
                <w:webHidden/>
              </w:rPr>
              <w:fldChar w:fldCharType="separate"/>
            </w:r>
            <w:r w:rsidR="00632718">
              <w:rPr>
                <w:noProof/>
                <w:webHidden/>
              </w:rPr>
              <w:t>3</w:t>
            </w:r>
            <w:r>
              <w:rPr>
                <w:noProof/>
                <w:webHidden/>
              </w:rPr>
              <w:fldChar w:fldCharType="end"/>
            </w:r>
          </w:hyperlink>
        </w:p>
        <w:p w14:paraId="23BF18E3" w14:textId="2B64C001" w:rsidR="00330725" w:rsidRDefault="00330725">
          <w:pPr>
            <w:pStyle w:val="TOC2"/>
            <w:tabs>
              <w:tab w:val="right" w:pos="9350"/>
            </w:tabs>
            <w:rPr>
              <w:i w:val="0"/>
              <w:iCs w:val="0"/>
              <w:noProof/>
              <w:kern w:val="2"/>
              <w:sz w:val="24"/>
              <w:szCs w:val="24"/>
              <w:lang w:eastAsia="en-US"/>
              <w14:ligatures w14:val="standardContextual"/>
            </w:rPr>
          </w:pPr>
          <w:hyperlink w:anchor="_Toc212403496" w:history="1">
            <w:r w:rsidRPr="00D80C73">
              <w:rPr>
                <w:rStyle w:val="Hyperlink"/>
                <w:noProof/>
              </w:rPr>
              <w:t>Prerequisites</w:t>
            </w:r>
            <w:r>
              <w:rPr>
                <w:noProof/>
                <w:webHidden/>
              </w:rPr>
              <w:tab/>
            </w:r>
            <w:r>
              <w:rPr>
                <w:noProof/>
                <w:webHidden/>
              </w:rPr>
              <w:fldChar w:fldCharType="begin"/>
            </w:r>
            <w:r>
              <w:rPr>
                <w:noProof/>
                <w:webHidden/>
              </w:rPr>
              <w:instrText xml:space="preserve"> PAGEREF _Toc212403496 \h </w:instrText>
            </w:r>
            <w:r>
              <w:rPr>
                <w:noProof/>
                <w:webHidden/>
              </w:rPr>
            </w:r>
            <w:r>
              <w:rPr>
                <w:noProof/>
                <w:webHidden/>
              </w:rPr>
              <w:fldChar w:fldCharType="separate"/>
            </w:r>
            <w:r w:rsidR="00632718">
              <w:rPr>
                <w:noProof/>
                <w:webHidden/>
              </w:rPr>
              <w:t>3</w:t>
            </w:r>
            <w:r>
              <w:rPr>
                <w:noProof/>
                <w:webHidden/>
              </w:rPr>
              <w:fldChar w:fldCharType="end"/>
            </w:r>
          </w:hyperlink>
        </w:p>
        <w:p w14:paraId="752A83F2" w14:textId="0F694AEC" w:rsidR="00330725" w:rsidRDefault="00330725">
          <w:pPr>
            <w:pStyle w:val="TOC2"/>
            <w:tabs>
              <w:tab w:val="right" w:pos="9350"/>
            </w:tabs>
            <w:rPr>
              <w:i w:val="0"/>
              <w:iCs w:val="0"/>
              <w:noProof/>
              <w:kern w:val="2"/>
              <w:sz w:val="24"/>
              <w:szCs w:val="24"/>
              <w:lang w:eastAsia="en-US"/>
              <w14:ligatures w14:val="standardContextual"/>
            </w:rPr>
          </w:pPr>
          <w:hyperlink w:anchor="_Toc212403497" w:history="1">
            <w:r w:rsidRPr="00D80C73">
              <w:rPr>
                <w:rStyle w:val="Hyperlink"/>
                <w:noProof/>
              </w:rPr>
              <w:t>MacOS</w:t>
            </w:r>
            <w:r>
              <w:rPr>
                <w:noProof/>
                <w:webHidden/>
              </w:rPr>
              <w:tab/>
            </w:r>
            <w:r>
              <w:rPr>
                <w:noProof/>
                <w:webHidden/>
              </w:rPr>
              <w:fldChar w:fldCharType="begin"/>
            </w:r>
            <w:r>
              <w:rPr>
                <w:noProof/>
                <w:webHidden/>
              </w:rPr>
              <w:instrText xml:space="preserve"> PAGEREF _Toc212403497 \h </w:instrText>
            </w:r>
            <w:r>
              <w:rPr>
                <w:noProof/>
                <w:webHidden/>
              </w:rPr>
            </w:r>
            <w:r>
              <w:rPr>
                <w:noProof/>
                <w:webHidden/>
              </w:rPr>
              <w:fldChar w:fldCharType="separate"/>
            </w:r>
            <w:r w:rsidR="00632718">
              <w:rPr>
                <w:noProof/>
                <w:webHidden/>
              </w:rPr>
              <w:t>3</w:t>
            </w:r>
            <w:r>
              <w:rPr>
                <w:noProof/>
                <w:webHidden/>
              </w:rPr>
              <w:fldChar w:fldCharType="end"/>
            </w:r>
          </w:hyperlink>
        </w:p>
        <w:p w14:paraId="7B14BFB0" w14:textId="28DCD61C" w:rsidR="00330725" w:rsidRDefault="00330725">
          <w:pPr>
            <w:pStyle w:val="TOC2"/>
            <w:tabs>
              <w:tab w:val="right" w:pos="9350"/>
            </w:tabs>
            <w:rPr>
              <w:i w:val="0"/>
              <w:iCs w:val="0"/>
              <w:noProof/>
              <w:kern w:val="2"/>
              <w:sz w:val="24"/>
              <w:szCs w:val="24"/>
              <w:lang w:eastAsia="en-US"/>
              <w14:ligatures w14:val="standardContextual"/>
            </w:rPr>
          </w:pPr>
          <w:hyperlink w:anchor="_Toc212403498" w:history="1">
            <w:r w:rsidRPr="00D80C73">
              <w:rPr>
                <w:rStyle w:val="Hyperlink"/>
                <w:noProof/>
              </w:rPr>
              <w:t>Windows</w:t>
            </w:r>
            <w:r>
              <w:rPr>
                <w:noProof/>
                <w:webHidden/>
              </w:rPr>
              <w:tab/>
            </w:r>
            <w:r>
              <w:rPr>
                <w:noProof/>
                <w:webHidden/>
              </w:rPr>
              <w:fldChar w:fldCharType="begin"/>
            </w:r>
            <w:r>
              <w:rPr>
                <w:noProof/>
                <w:webHidden/>
              </w:rPr>
              <w:instrText xml:space="preserve"> PAGEREF _Toc212403498 \h </w:instrText>
            </w:r>
            <w:r>
              <w:rPr>
                <w:noProof/>
                <w:webHidden/>
              </w:rPr>
            </w:r>
            <w:r>
              <w:rPr>
                <w:noProof/>
                <w:webHidden/>
              </w:rPr>
              <w:fldChar w:fldCharType="separate"/>
            </w:r>
            <w:r w:rsidR="00632718">
              <w:rPr>
                <w:noProof/>
                <w:webHidden/>
              </w:rPr>
              <w:t>3</w:t>
            </w:r>
            <w:r>
              <w:rPr>
                <w:noProof/>
                <w:webHidden/>
              </w:rPr>
              <w:fldChar w:fldCharType="end"/>
            </w:r>
          </w:hyperlink>
        </w:p>
        <w:p w14:paraId="660ACEFA" w14:textId="40631288" w:rsidR="00330725" w:rsidRDefault="00330725">
          <w:pPr>
            <w:pStyle w:val="TOC1"/>
            <w:tabs>
              <w:tab w:val="right" w:pos="9350"/>
            </w:tabs>
            <w:rPr>
              <w:b w:val="0"/>
              <w:bCs w:val="0"/>
              <w:noProof/>
              <w:kern w:val="2"/>
              <w:sz w:val="24"/>
              <w:szCs w:val="24"/>
              <w:lang w:eastAsia="en-US"/>
              <w14:ligatures w14:val="standardContextual"/>
            </w:rPr>
          </w:pPr>
          <w:hyperlink w:anchor="_Toc212403499" w:history="1">
            <w:r w:rsidRPr="00D80C73">
              <w:rPr>
                <w:rStyle w:val="Hyperlink"/>
                <w:noProof/>
              </w:rPr>
              <w:t>Program Design/Logic</w:t>
            </w:r>
            <w:r>
              <w:rPr>
                <w:noProof/>
                <w:webHidden/>
              </w:rPr>
              <w:tab/>
            </w:r>
            <w:r>
              <w:rPr>
                <w:noProof/>
                <w:webHidden/>
              </w:rPr>
              <w:fldChar w:fldCharType="begin"/>
            </w:r>
            <w:r>
              <w:rPr>
                <w:noProof/>
                <w:webHidden/>
              </w:rPr>
              <w:instrText xml:space="preserve"> PAGEREF _Toc212403499 \h </w:instrText>
            </w:r>
            <w:r>
              <w:rPr>
                <w:noProof/>
                <w:webHidden/>
              </w:rPr>
            </w:r>
            <w:r>
              <w:rPr>
                <w:noProof/>
                <w:webHidden/>
              </w:rPr>
              <w:fldChar w:fldCharType="separate"/>
            </w:r>
            <w:r w:rsidR="00632718">
              <w:rPr>
                <w:noProof/>
                <w:webHidden/>
              </w:rPr>
              <w:t>3</w:t>
            </w:r>
            <w:r>
              <w:rPr>
                <w:noProof/>
                <w:webHidden/>
              </w:rPr>
              <w:fldChar w:fldCharType="end"/>
            </w:r>
          </w:hyperlink>
        </w:p>
        <w:p w14:paraId="47B33964" w14:textId="03A20336" w:rsidR="00330725" w:rsidRDefault="00330725">
          <w:pPr>
            <w:pStyle w:val="TOC2"/>
            <w:tabs>
              <w:tab w:val="right" w:pos="9350"/>
            </w:tabs>
            <w:rPr>
              <w:i w:val="0"/>
              <w:iCs w:val="0"/>
              <w:noProof/>
              <w:kern w:val="2"/>
              <w:sz w:val="24"/>
              <w:szCs w:val="24"/>
              <w:lang w:eastAsia="en-US"/>
              <w14:ligatures w14:val="standardContextual"/>
            </w:rPr>
          </w:pPr>
          <w:hyperlink w:anchor="_Toc212403500" w:history="1">
            <w:r w:rsidRPr="00D80C73">
              <w:rPr>
                <w:rStyle w:val="Hyperlink"/>
                <w:noProof/>
              </w:rPr>
              <w:t>List of Functions</w:t>
            </w:r>
            <w:r>
              <w:rPr>
                <w:noProof/>
                <w:webHidden/>
              </w:rPr>
              <w:tab/>
            </w:r>
            <w:r>
              <w:rPr>
                <w:noProof/>
                <w:webHidden/>
              </w:rPr>
              <w:fldChar w:fldCharType="begin"/>
            </w:r>
            <w:r>
              <w:rPr>
                <w:noProof/>
                <w:webHidden/>
              </w:rPr>
              <w:instrText xml:space="preserve"> PAGEREF _Toc212403500 \h </w:instrText>
            </w:r>
            <w:r>
              <w:rPr>
                <w:noProof/>
                <w:webHidden/>
              </w:rPr>
            </w:r>
            <w:r>
              <w:rPr>
                <w:noProof/>
                <w:webHidden/>
              </w:rPr>
              <w:fldChar w:fldCharType="separate"/>
            </w:r>
            <w:r w:rsidR="00632718">
              <w:rPr>
                <w:noProof/>
                <w:webHidden/>
              </w:rPr>
              <w:t>3</w:t>
            </w:r>
            <w:r>
              <w:rPr>
                <w:noProof/>
                <w:webHidden/>
              </w:rPr>
              <w:fldChar w:fldCharType="end"/>
            </w:r>
          </w:hyperlink>
        </w:p>
        <w:p w14:paraId="41AD92BC" w14:textId="3B17654C" w:rsidR="00330725" w:rsidRDefault="00330725">
          <w:pPr>
            <w:pStyle w:val="TOC1"/>
            <w:tabs>
              <w:tab w:val="right" w:pos="9350"/>
            </w:tabs>
            <w:rPr>
              <w:b w:val="0"/>
              <w:bCs w:val="0"/>
              <w:noProof/>
              <w:kern w:val="2"/>
              <w:sz w:val="24"/>
              <w:szCs w:val="24"/>
              <w:lang w:eastAsia="en-US"/>
              <w14:ligatures w14:val="standardContextual"/>
            </w:rPr>
          </w:pPr>
          <w:hyperlink w:anchor="_Toc212403501" w:history="1">
            <w:r w:rsidRPr="00D80C73">
              <w:rPr>
                <w:rStyle w:val="Hyperlink"/>
                <w:noProof/>
              </w:rPr>
              <w:t>Control Flow</w:t>
            </w:r>
            <w:r>
              <w:rPr>
                <w:noProof/>
                <w:webHidden/>
              </w:rPr>
              <w:tab/>
            </w:r>
            <w:r>
              <w:rPr>
                <w:noProof/>
                <w:webHidden/>
              </w:rPr>
              <w:fldChar w:fldCharType="begin"/>
            </w:r>
            <w:r>
              <w:rPr>
                <w:noProof/>
                <w:webHidden/>
              </w:rPr>
              <w:instrText xml:space="preserve"> PAGEREF _Toc212403501 \h </w:instrText>
            </w:r>
            <w:r>
              <w:rPr>
                <w:noProof/>
                <w:webHidden/>
              </w:rPr>
            </w:r>
            <w:r>
              <w:rPr>
                <w:noProof/>
                <w:webHidden/>
              </w:rPr>
              <w:fldChar w:fldCharType="separate"/>
            </w:r>
            <w:r w:rsidR="00632718">
              <w:rPr>
                <w:noProof/>
                <w:webHidden/>
              </w:rPr>
              <w:t>4</w:t>
            </w:r>
            <w:r>
              <w:rPr>
                <w:noProof/>
                <w:webHidden/>
              </w:rPr>
              <w:fldChar w:fldCharType="end"/>
            </w:r>
          </w:hyperlink>
        </w:p>
        <w:p w14:paraId="3AE3153B" w14:textId="106E1486" w:rsidR="00330725" w:rsidRDefault="00330725">
          <w:pPr>
            <w:pStyle w:val="TOC2"/>
            <w:tabs>
              <w:tab w:val="right" w:pos="9350"/>
            </w:tabs>
            <w:rPr>
              <w:i w:val="0"/>
              <w:iCs w:val="0"/>
              <w:noProof/>
              <w:kern w:val="2"/>
              <w:sz w:val="24"/>
              <w:szCs w:val="24"/>
              <w:lang w:eastAsia="en-US"/>
              <w14:ligatures w14:val="standardContextual"/>
            </w:rPr>
          </w:pPr>
          <w:hyperlink w:anchor="_Toc212403502" w:history="1">
            <w:r w:rsidRPr="00D80C73">
              <w:rPr>
                <w:rStyle w:val="Hyperlink"/>
                <w:noProof/>
              </w:rPr>
              <w:t>Environmental Randomness</w:t>
            </w:r>
            <w:r>
              <w:rPr>
                <w:noProof/>
                <w:webHidden/>
              </w:rPr>
              <w:tab/>
            </w:r>
            <w:r>
              <w:rPr>
                <w:noProof/>
                <w:webHidden/>
              </w:rPr>
              <w:fldChar w:fldCharType="begin"/>
            </w:r>
            <w:r>
              <w:rPr>
                <w:noProof/>
                <w:webHidden/>
              </w:rPr>
              <w:instrText xml:space="preserve"> PAGEREF _Toc212403502 \h </w:instrText>
            </w:r>
            <w:r>
              <w:rPr>
                <w:noProof/>
                <w:webHidden/>
              </w:rPr>
            </w:r>
            <w:r>
              <w:rPr>
                <w:noProof/>
                <w:webHidden/>
              </w:rPr>
              <w:fldChar w:fldCharType="separate"/>
            </w:r>
            <w:r w:rsidR="00632718">
              <w:rPr>
                <w:noProof/>
                <w:webHidden/>
              </w:rPr>
              <w:t>5</w:t>
            </w:r>
            <w:r>
              <w:rPr>
                <w:noProof/>
                <w:webHidden/>
              </w:rPr>
              <w:fldChar w:fldCharType="end"/>
            </w:r>
          </w:hyperlink>
        </w:p>
        <w:p w14:paraId="34B25798" w14:textId="6BD46114" w:rsidR="00330725" w:rsidRDefault="00330725">
          <w:pPr>
            <w:pStyle w:val="TOC2"/>
            <w:tabs>
              <w:tab w:val="right" w:pos="9350"/>
            </w:tabs>
            <w:rPr>
              <w:i w:val="0"/>
              <w:iCs w:val="0"/>
              <w:noProof/>
              <w:kern w:val="2"/>
              <w:sz w:val="24"/>
              <w:szCs w:val="24"/>
              <w:lang w:eastAsia="en-US"/>
              <w14:ligatures w14:val="standardContextual"/>
            </w:rPr>
          </w:pPr>
          <w:hyperlink w:anchor="_Toc212403503" w:history="1">
            <w:r w:rsidRPr="00D80C73">
              <w:rPr>
                <w:rStyle w:val="Hyperlink"/>
                <w:noProof/>
              </w:rPr>
              <w:t>Assumptions</w:t>
            </w:r>
            <w:r>
              <w:rPr>
                <w:noProof/>
                <w:webHidden/>
              </w:rPr>
              <w:tab/>
            </w:r>
            <w:r>
              <w:rPr>
                <w:noProof/>
                <w:webHidden/>
              </w:rPr>
              <w:fldChar w:fldCharType="begin"/>
            </w:r>
            <w:r>
              <w:rPr>
                <w:noProof/>
                <w:webHidden/>
              </w:rPr>
              <w:instrText xml:space="preserve"> PAGEREF _Toc212403503 \h </w:instrText>
            </w:r>
            <w:r>
              <w:rPr>
                <w:noProof/>
                <w:webHidden/>
              </w:rPr>
            </w:r>
            <w:r>
              <w:rPr>
                <w:noProof/>
                <w:webHidden/>
              </w:rPr>
              <w:fldChar w:fldCharType="separate"/>
            </w:r>
            <w:r w:rsidR="00632718">
              <w:rPr>
                <w:noProof/>
                <w:webHidden/>
              </w:rPr>
              <w:t>5</w:t>
            </w:r>
            <w:r>
              <w:rPr>
                <w:noProof/>
                <w:webHidden/>
              </w:rPr>
              <w:fldChar w:fldCharType="end"/>
            </w:r>
          </w:hyperlink>
        </w:p>
        <w:p w14:paraId="38D72FEC" w14:textId="22B5A9E5" w:rsidR="00330725" w:rsidRDefault="00330725">
          <w:pPr>
            <w:pStyle w:val="TOC1"/>
            <w:tabs>
              <w:tab w:val="right" w:pos="9350"/>
            </w:tabs>
            <w:rPr>
              <w:b w:val="0"/>
              <w:bCs w:val="0"/>
              <w:noProof/>
              <w:kern w:val="2"/>
              <w:sz w:val="24"/>
              <w:szCs w:val="24"/>
              <w:lang w:eastAsia="en-US"/>
              <w14:ligatures w14:val="standardContextual"/>
            </w:rPr>
          </w:pPr>
          <w:hyperlink w:anchor="_Toc212403504" w:history="1">
            <w:r w:rsidRPr="00D80C73">
              <w:rPr>
                <w:rStyle w:val="Hyperlink"/>
                <w:noProof/>
              </w:rPr>
              <w:t>Team Collaboration Summary</w:t>
            </w:r>
            <w:r>
              <w:rPr>
                <w:noProof/>
                <w:webHidden/>
              </w:rPr>
              <w:tab/>
            </w:r>
            <w:r>
              <w:rPr>
                <w:noProof/>
                <w:webHidden/>
              </w:rPr>
              <w:fldChar w:fldCharType="begin"/>
            </w:r>
            <w:r>
              <w:rPr>
                <w:noProof/>
                <w:webHidden/>
              </w:rPr>
              <w:instrText xml:space="preserve"> PAGEREF _Toc212403504 \h </w:instrText>
            </w:r>
            <w:r>
              <w:rPr>
                <w:noProof/>
                <w:webHidden/>
              </w:rPr>
            </w:r>
            <w:r>
              <w:rPr>
                <w:noProof/>
                <w:webHidden/>
              </w:rPr>
              <w:fldChar w:fldCharType="separate"/>
            </w:r>
            <w:r w:rsidR="00632718">
              <w:rPr>
                <w:noProof/>
                <w:webHidden/>
              </w:rPr>
              <w:t>5</w:t>
            </w:r>
            <w:r>
              <w:rPr>
                <w:noProof/>
                <w:webHidden/>
              </w:rPr>
              <w:fldChar w:fldCharType="end"/>
            </w:r>
          </w:hyperlink>
        </w:p>
        <w:p w14:paraId="32563213" w14:textId="708379E1" w:rsidR="00330725" w:rsidRDefault="00330725">
          <w:pPr>
            <w:pStyle w:val="TOC1"/>
            <w:tabs>
              <w:tab w:val="right" w:pos="9350"/>
            </w:tabs>
            <w:rPr>
              <w:b w:val="0"/>
              <w:bCs w:val="0"/>
              <w:noProof/>
              <w:kern w:val="2"/>
              <w:sz w:val="24"/>
              <w:szCs w:val="24"/>
              <w:lang w:eastAsia="en-US"/>
              <w14:ligatures w14:val="standardContextual"/>
            </w:rPr>
          </w:pPr>
          <w:hyperlink w:anchor="_Toc212403505" w:history="1">
            <w:r w:rsidRPr="00D80C73">
              <w:rPr>
                <w:rStyle w:val="Hyperlink"/>
                <w:noProof/>
              </w:rPr>
              <w:t>AI Tool Reflection</w:t>
            </w:r>
            <w:r>
              <w:rPr>
                <w:noProof/>
                <w:webHidden/>
              </w:rPr>
              <w:tab/>
            </w:r>
            <w:r>
              <w:rPr>
                <w:noProof/>
                <w:webHidden/>
              </w:rPr>
              <w:fldChar w:fldCharType="begin"/>
            </w:r>
            <w:r>
              <w:rPr>
                <w:noProof/>
                <w:webHidden/>
              </w:rPr>
              <w:instrText xml:space="preserve"> PAGEREF _Toc212403505 \h </w:instrText>
            </w:r>
            <w:r>
              <w:rPr>
                <w:noProof/>
                <w:webHidden/>
              </w:rPr>
            </w:r>
            <w:r>
              <w:rPr>
                <w:noProof/>
                <w:webHidden/>
              </w:rPr>
              <w:fldChar w:fldCharType="separate"/>
            </w:r>
            <w:r w:rsidR="00632718">
              <w:rPr>
                <w:noProof/>
                <w:webHidden/>
              </w:rPr>
              <w:t>5</w:t>
            </w:r>
            <w:r>
              <w:rPr>
                <w:noProof/>
                <w:webHidden/>
              </w:rPr>
              <w:fldChar w:fldCharType="end"/>
            </w:r>
          </w:hyperlink>
        </w:p>
        <w:p w14:paraId="2FCBC55D" w14:textId="15647372" w:rsidR="00330725" w:rsidRDefault="00330725">
          <w:pPr>
            <w:pStyle w:val="TOC1"/>
            <w:tabs>
              <w:tab w:val="right" w:pos="9350"/>
            </w:tabs>
            <w:rPr>
              <w:b w:val="0"/>
              <w:bCs w:val="0"/>
              <w:noProof/>
              <w:kern w:val="2"/>
              <w:sz w:val="24"/>
              <w:szCs w:val="24"/>
              <w:lang w:eastAsia="en-US"/>
              <w14:ligatures w14:val="standardContextual"/>
            </w:rPr>
          </w:pPr>
          <w:hyperlink w:anchor="_Toc212403506" w:history="1">
            <w:r w:rsidRPr="00D80C73">
              <w:rPr>
                <w:rStyle w:val="Hyperlink"/>
                <w:noProof/>
              </w:rPr>
              <w:t>Future improvements</w:t>
            </w:r>
            <w:r>
              <w:rPr>
                <w:noProof/>
                <w:webHidden/>
              </w:rPr>
              <w:tab/>
            </w:r>
            <w:r>
              <w:rPr>
                <w:noProof/>
                <w:webHidden/>
              </w:rPr>
              <w:fldChar w:fldCharType="begin"/>
            </w:r>
            <w:r>
              <w:rPr>
                <w:noProof/>
                <w:webHidden/>
              </w:rPr>
              <w:instrText xml:space="preserve"> PAGEREF _Toc212403506 \h </w:instrText>
            </w:r>
            <w:r>
              <w:rPr>
                <w:noProof/>
                <w:webHidden/>
              </w:rPr>
            </w:r>
            <w:r>
              <w:rPr>
                <w:noProof/>
                <w:webHidden/>
              </w:rPr>
              <w:fldChar w:fldCharType="separate"/>
            </w:r>
            <w:r w:rsidR="00632718">
              <w:rPr>
                <w:noProof/>
                <w:webHidden/>
              </w:rPr>
              <w:t>6</w:t>
            </w:r>
            <w:r>
              <w:rPr>
                <w:noProof/>
                <w:webHidden/>
              </w:rPr>
              <w:fldChar w:fldCharType="end"/>
            </w:r>
          </w:hyperlink>
        </w:p>
        <w:p w14:paraId="375F5F0C" w14:textId="24C0551F" w:rsidR="00330725" w:rsidRDefault="00330725">
          <w:pPr>
            <w:pStyle w:val="TOC1"/>
            <w:tabs>
              <w:tab w:val="right" w:pos="9350"/>
            </w:tabs>
            <w:rPr>
              <w:b w:val="0"/>
              <w:bCs w:val="0"/>
              <w:noProof/>
              <w:kern w:val="2"/>
              <w:sz w:val="24"/>
              <w:szCs w:val="24"/>
              <w:lang w:eastAsia="en-US"/>
              <w14:ligatures w14:val="standardContextual"/>
            </w:rPr>
          </w:pPr>
          <w:hyperlink w:anchor="_Toc212403507" w:history="1">
            <w:r w:rsidRPr="00D80C73">
              <w:rPr>
                <w:rStyle w:val="Hyperlink"/>
                <w:noProof/>
              </w:rPr>
              <w:t>GitHub Repo Link - Annex-I</w:t>
            </w:r>
            <w:r>
              <w:rPr>
                <w:noProof/>
                <w:webHidden/>
              </w:rPr>
              <w:tab/>
            </w:r>
            <w:r>
              <w:rPr>
                <w:noProof/>
                <w:webHidden/>
              </w:rPr>
              <w:fldChar w:fldCharType="begin"/>
            </w:r>
            <w:r>
              <w:rPr>
                <w:noProof/>
                <w:webHidden/>
              </w:rPr>
              <w:instrText xml:space="preserve"> PAGEREF _Toc212403507 \h </w:instrText>
            </w:r>
            <w:r>
              <w:rPr>
                <w:noProof/>
                <w:webHidden/>
              </w:rPr>
            </w:r>
            <w:r>
              <w:rPr>
                <w:noProof/>
                <w:webHidden/>
              </w:rPr>
              <w:fldChar w:fldCharType="separate"/>
            </w:r>
            <w:r w:rsidR="00632718">
              <w:rPr>
                <w:noProof/>
                <w:webHidden/>
              </w:rPr>
              <w:t>6</w:t>
            </w:r>
            <w:r>
              <w:rPr>
                <w:noProof/>
                <w:webHidden/>
              </w:rPr>
              <w:fldChar w:fldCharType="end"/>
            </w:r>
          </w:hyperlink>
        </w:p>
        <w:p w14:paraId="60CE162A" w14:textId="48B7146B" w:rsidR="00330725" w:rsidRDefault="00330725">
          <w:pPr>
            <w:pStyle w:val="TOC1"/>
            <w:tabs>
              <w:tab w:val="right" w:pos="9350"/>
            </w:tabs>
            <w:rPr>
              <w:b w:val="0"/>
              <w:bCs w:val="0"/>
              <w:noProof/>
              <w:kern w:val="2"/>
              <w:sz w:val="24"/>
              <w:szCs w:val="24"/>
              <w:lang w:eastAsia="en-US"/>
              <w14:ligatures w14:val="standardContextual"/>
            </w:rPr>
          </w:pPr>
          <w:hyperlink w:anchor="_Toc212403508" w:history="1">
            <w:r w:rsidRPr="00D80C73">
              <w:rPr>
                <w:rStyle w:val="Hyperlink"/>
                <w:noProof/>
              </w:rPr>
              <w:t>Code – Annex-II</w:t>
            </w:r>
            <w:r>
              <w:rPr>
                <w:noProof/>
                <w:webHidden/>
              </w:rPr>
              <w:tab/>
            </w:r>
            <w:r>
              <w:rPr>
                <w:noProof/>
                <w:webHidden/>
              </w:rPr>
              <w:fldChar w:fldCharType="begin"/>
            </w:r>
            <w:r>
              <w:rPr>
                <w:noProof/>
                <w:webHidden/>
              </w:rPr>
              <w:instrText xml:space="preserve"> PAGEREF _Toc212403508 \h </w:instrText>
            </w:r>
            <w:r>
              <w:rPr>
                <w:noProof/>
                <w:webHidden/>
              </w:rPr>
            </w:r>
            <w:r>
              <w:rPr>
                <w:noProof/>
                <w:webHidden/>
              </w:rPr>
              <w:fldChar w:fldCharType="separate"/>
            </w:r>
            <w:r w:rsidR="00632718">
              <w:rPr>
                <w:noProof/>
                <w:webHidden/>
              </w:rPr>
              <w:t>6</w:t>
            </w:r>
            <w:r>
              <w:rPr>
                <w:noProof/>
                <w:webHidden/>
              </w:rPr>
              <w:fldChar w:fldCharType="end"/>
            </w:r>
          </w:hyperlink>
        </w:p>
        <w:p w14:paraId="5D353C0C" w14:textId="6B2AF775" w:rsidR="00330725" w:rsidRDefault="00330725">
          <w:pPr>
            <w:pStyle w:val="TOC2"/>
            <w:tabs>
              <w:tab w:val="right" w:pos="9350"/>
            </w:tabs>
            <w:rPr>
              <w:i w:val="0"/>
              <w:iCs w:val="0"/>
              <w:noProof/>
              <w:kern w:val="2"/>
              <w:sz w:val="24"/>
              <w:szCs w:val="24"/>
              <w:lang w:eastAsia="en-US"/>
              <w14:ligatures w14:val="standardContextual"/>
            </w:rPr>
          </w:pPr>
          <w:hyperlink w:anchor="_Toc212403509" w:history="1">
            <w:r w:rsidRPr="00D80C73">
              <w:rPr>
                <w:rStyle w:val="Hyperlink"/>
                <w:noProof/>
              </w:rPr>
              <w:t>File Tree</w:t>
            </w:r>
            <w:r>
              <w:rPr>
                <w:noProof/>
                <w:webHidden/>
              </w:rPr>
              <w:tab/>
            </w:r>
            <w:r>
              <w:rPr>
                <w:noProof/>
                <w:webHidden/>
              </w:rPr>
              <w:fldChar w:fldCharType="begin"/>
            </w:r>
            <w:r>
              <w:rPr>
                <w:noProof/>
                <w:webHidden/>
              </w:rPr>
              <w:instrText xml:space="preserve"> PAGEREF _Toc212403509 \h </w:instrText>
            </w:r>
            <w:r>
              <w:rPr>
                <w:noProof/>
                <w:webHidden/>
              </w:rPr>
            </w:r>
            <w:r>
              <w:rPr>
                <w:noProof/>
                <w:webHidden/>
              </w:rPr>
              <w:fldChar w:fldCharType="separate"/>
            </w:r>
            <w:r w:rsidR="00632718">
              <w:rPr>
                <w:noProof/>
                <w:webHidden/>
              </w:rPr>
              <w:t>6</w:t>
            </w:r>
            <w:r>
              <w:rPr>
                <w:noProof/>
                <w:webHidden/>
              </w:rPr>
              <w:fldChar w:fldCharType="end"/>
            </w:r>
          </w:hyperlink>
        </w:p>
        <w:p w14:paraId="5E4D7CB0" w14:textId="23276CB2" w:rsidR="00330725" w:rsidRDefault="00330725">
          <w:pPr>
            <w:pStyle w:val="TOC2"/>
            <w:tabs>
              <w:tab w:val="right" w:pos="9350"/>
            </w:tabs>
            <w:rPr>
              <w:i w:val="0"/>
              <w:iCs w:val="0"/>
              <w:noProof/>
              <w:kern w:val="2"/>
              <w:sz w:val="24"/>
              <w:szCs w:val="24"/>
              <w:lang w:eastAsia="en-US"/>
              <w14:ligatures w14:val="standardContextual"/>
            </w:rPr>
          </w:pPr>
          <w:hyperlink w:anchor="_Toc212403510" w:history="1">
            <w:r w:rsidRPr="00D80C73">
              <w:rPr>
                <w:rStyle w:val="Hyperlink"/>
                <w:noProof/>
              </w:rPr>
              <w:t>Code</w:t>
            </w:r>
            <w:r>
              <w:rPr>
                <w:noProof/>
                <w:webHidden/>
              </w:rPr>
              <w:tab/>
            </w:r>
            <w:r>
              <w:rPr>
                <w:noProof/>
                <w:webHidden/>
              </w:rPr>
              <w:fldChar w:fldCharType="begin"/>
            </w:r>
            <w:r>
              <w:rPr>
                <w:noProof/>
                <w:webHidden/>
              </w:rPr>
              <w:instrText xml:space="preserve"> PAGEREF _Toc212403510 \h </w:instrText>
            </w:r>
            <w:r>
              <w:rPr>
                <w:noProof/>
                <w:webHidden/>
              </w:rPr>
            </w:r>
            <w:r>
              <w:rPr>
                <w:noProof/>
                <w:webHidden/>
              </w:rPr>
              <w:fldChar w:fldCharType="separate"/>
            </w:r>
            <w:r w:rsidR="00632718">
              <w:rPr>
                <w:noProof/>
                <w:webHidden/>
              </w:rPr>
              <w:t>7</w:t>
            </w:r>
            <w:r>
              <w:rPr>
                <w:noProof/>
                <w:webHidden/>
              </w:rPr>
              <w:fldChar w:fldCharType="end"/>
            </w:r>
          </w:hyperlink>
        </w:p>
        <w:p w14:paraId="5DB54E18" w14:textId="1C609F72" w:rsidR="00330725" w:rsidRDefault="00330725">
          <w:pPr>
            <w:pStyle w:val="TOC2"/>
            <w:tabs>
              <w:tab w:val="right" w:pos="9350"/>
            </w:tabs>
            <w:rPr>
              <w:i w:val="0"/>
              <w:iCs w:val="0"/>
              <w:noProof/>
              <w:kern w:val="2"/>
              <w:sz w:val="24"/>
              <w:szCs w:val="24"/>
              <w:lang w:eastAsia="en-US"/>
              <w14:ligatures w14:val="standardContextual"/>
            </w:rPr>
          </w:pPr>
          <w:hyperlink w:anchor="_Toc212403511" w:history="1">
            <w:r w:rsidRPr="00D80C73">
              <w:rPr>
                <w:rStyle w:val="Hyperlink"/>
                <w:noProof/>
              </w:rPr>
              <w:t>Output Screenshots</w:t>
            </w:r>
            <w:r>
              <w:rPr>
                <w:noProof/>
                <w:webHidden/>
              </w:rPr>
              <w:tab/>
            </w:r>
            <w:r>
              <w:rPr>
                <w:noProof/>
                <w:webHidden/>
              </w:rPr>
              <w:fldChar w:fldCharType="begin"/>
            </w:r>
            <w:r>
              <w:rPr>
                <w:noProof/>
                <w:webHidden/>
              </w:rPr>
              <w:instrText xml:space="preserve"> PAGEREF _Toc212403511 \h </w:instrText>
            </w:r>
            <w:r>
              <w:rPr>
                <w:noProof/>
                <w:webHidden/>
              </w:rPr>
            </w:r>
            <w:r>
              <w:rPr>
                <w:noProof/>
                <w:webHidden/>
              </w:rPr>
              <w:fldChar w:fldCharType="separate"/>
            </w:r>
            <w:r w:rsidR="00632718">
              <w:rPr>
                <w:noProof/>
                <w:webHidden/>
              </w:rPr>
              <w:t>13</w:t>
            </w:r>
            <w:r>
              <w:rPr>
                <w:noProof/>
                <w:webHidden/>
              </w:rPr>
              <w:fldChar w:fldCharType="end"/>
            </w:r>
          </w:hyperlink>
        </w:p>
        <w:p w14:paraId="7085FA66" w14:textId="0F81C69D" w:rsidR="00C97AC1" w:rsidRDefault="00C97AC1">
          <w:r w:rsidRPr="00C97AC1">
            <w:rPr>
              <w:noProof/>
            </w:rPr>
            <w:fldChar w:fldCharType="end"/>
          </w:r>
        </w:p>
      </w:sdtContent>
    </w:sdt>
    <w:p w14:paraId="62DDB3BE" w14:textId="77777777" w:rsidR="00E31934" w:rsidRDefault="00E31934"/>
    <w:p w14:paraId="2DA46664" w14:textId="16F8D3B0" w:rsidR="00E31934" w:rsidRDefault="00E31934">
      <w:pPr>
        <w:rPr>
          <w:rFonts w:asciiTheme="majorHAnsi" w:eastAsiaTheme="majorEastAsia" w:hAnsiTheme="majorHAnsi" w:cstheme="majorBidi"/>
          <w:color w:val="0F4761" w:themeColor="accent1" w:themeShade="BF"/>
          <w:sz w:val="40"/>
          <w:szCs w:val="40"/>
        </w:rPr>
      </w:pPr>
      <w:r>
        <w:br w:type="page"/>
      </w:r>
    </w:p>
    <w:p w14:paraId="5C8933E2" w14:textId="3006326C" w:rsidR="001824EA" w:rsidRDefault="001824EA" w:rsidP="001824EA">
      <w:pPr>
        <w:pStyle w:val="Heading1"/>
      </w:pPr>
      <w:bookmarkStart w:id="0" w:name="_Toc212403493"/>
      <w:r w:rsidRPr="001824EA">
        <w:lastRenderedPageBreak/>
        <w:t>Brief overview of the Requirements</w:t>
      </w:r>
      <w:bookmarkEnd w:id="0"/>
    </w:p>
    <w:p w14:paraId="5F089023" w14:textId="77777777" w:rsidR="001824EA" w:rsidRDefault="001824EA" w:rsidP="001824EA">
      <w:r>
        <w:t>Your program must:</w:t>
      </w:r>
    </w:p>
    <w:p w14:paraId="668E779D" w14:textId="467BDB45" w:rsidR="001824EA" w:rsidRDefault="001824EA" w:rsidP="001824EA">
      <w:pPr>
        <w:pStyle w:val="ListParagraph"/>
        <w:numPr>
          <w:ilvl w:val="0"/>
          <w:numId w:val="41"/>
        </w:numPr>
      </w:pPr>
      <w:r>
        <w:t>Start the Simulation</w:t>
      </w:r>
    </w:p>
    <w:p w14:paraId="028FA744" w14:textId="6C14CAC7" w:rsidR="001824EA" w:rsidRDefault="001824EA" w:rsidP="001824EA">
      <w:pPr>
        <w:pStyle w:val="ListParagraph"/>
        <w:numPr>
          <w:ilvl w:val="1"/>
          <w:numId w:val="41"/>
        </w:numPr>
      </w:pPr>
      <w:r>
        <w:t>Display a welcome message and initial battery (e.g., 100%).</w:t>
      </w:r>
    </w:p>
    <w:p w14:paraId="6430F679" w14:textId="77777777" w:rsidR="001824EA" w:rsidRDefault="001824EA" w:rsidP="001824EA">
      <w:pPr>
        <w:pStyle w:val="ListParagraph"/>
        <w:numPr>
          <w:ilvl w:val="1"/>
          <w:numId w:val="41"/>
        </w:numPr>
      </w:pPr>
      <w:r>
        <w:t>Ask the user to begin the delivery day.</w:t>
      </w:r>
    </w:p>
    <w:p w14:paraId="49D2E3F2" w14:textId="77777777" w:rsidR="001824EA" w:rsidRDefault="001824EA" w:rsidP="001824EA">
      <w:pPr>
        <w:pStyle w:val="ListParagraph"/>
        <w:numPr>
          <w:ilvl w:val="0"/>
          <w:numId w:val="41"/>
        </w:numPr>
      </w:pPr>
      <w:r>
        <w:t>Environment Generation</w:t>
      </w:r>
    </w:p>
    <w:p w14:paraId="2EB928B8" w14:textId="77777777" w:rsidR="001824EA" w:rsidRDefault="001824EA" w:rsidP="001824EA">
      <w:pPr>
        <w:pStyle w:val="ListParagraph"/>
        <w:numPr>
          <w:ilvl w:val="1"/>
          <w:numId w:val="41"/>
        </w:numPr>
      </w:pPr>
      <w:r>
        <w:t>Randomly generate:</w:t>
      </w:r>
    </w:p>
    <w:p w14:paraId="5A6BBBDC" w14:textId="77777777" w:rsidR="001824EA" w:rsidRDefault="001824EA" w:rsidP="001824EA">
      <w:pPr>
        <w:pStyle w:val="ListParagraph"/>
        <w:numPr>
          <w:ilvl w:val="2"/>
          <w:numId w:val="41"/>
        </w:numPr>
      </w:pPr>
      <w:r>
        <w:t>Weather (1 = sunny, 2 = windy, 3 = rainy)</w:t>
      </w:r>
    </w:p>
    <w:p w14:paraId="122BBEEC" w14:textId="77777777" w:rsidR="001824EA" w:rsidRDefault="001824EA" w:rsidP="001824EA">
      <w:pPr>
        <w:pStyle w:val="ListParagraph"/>
        <w:numPr>
          <w:ilvl w:val="2"/>
          <w:numId w:val="41"/>
        </w:numPr>
      </w:pPr>
      <w:r>
        <w:t>Obstacle (0 = none, 1 = yes)</w:t>
      </w:r>
    </w:p>
    <w:p w14:paraId="22603C83" w14:textId="77777777" w:rsidR="001824EA" w:rsidRDefault="001824EA" w:rsidP="001824EA">
      <w:pPr>
        <w:pStyle w:val="ListParagraph"/>
        <w:numPr>
          <w:ilvl w:val="2"/>
          <w:numId w:val="41"/>
        </w:numPr>
      </w:pPr>
      <w:r>
        <w:t>Battery drain per trip (between 10–25%)</w:t>
      </w:r>
    </w:p>
    <w:p w14:paraId="7C46B2A1" w14:textId="4837E64F" w:rsidR="001824EA" w:rsidRDefault="001824EA" w:rsidP="001824EA">
      <w:pPr>
        <w:pStyle w:val="ListParagraph"/>
        <w:numPr>
          <w:ilvl w:val="0"/>
          <w:numId w:val="41"/>
        </w:numPr>
      </w:pPr>
      <w:r>
        <w:t xml:space="preserve">Use </w:t>
      </w:r>
      <w:r w:rsidRPr="001824EA">
        <w:rPr>
          <w:rStyle w:val="Monospace"/>
        </w:rPr>
        <w:t>rand()</w:t>
      </w:r>
      <w:r>
        <w:t xml:space="preserve"> from </w:t>
      </w:r>
      <w:r w:rsidRPr="001824EA">
        <w:rPr>
          <w:rStyle w:val="Monospace"/>
        </w:rPr>
        <w:t>&lt;cstdlib&gt;</w:t>
      </w:r>
      <w:r>
        <w:t xml:space="preserve"> a</w:t>
      </w:r>
      <w:r>
        <w:t xml:space="preserve">nd </w:t>
      </w:r>
      <w:r w:rsidRPr="001824EA">
        <w:rPr>
          <w:rStyle w:val="Monospace"/>
        </w:rPr>
        <w:t>srand(time(0))</w:t>
      </w:r>
      <w:r>
        <w:t xml:space="preserve"> </w:t>
      </w:r>
      <w:r>
        <w:t>or variability.</w:t>
      </w:r>
    </w:p>
    <w:p w14:paraId="460881F4" w14:textId="77777777" w:rsidR="001824EA" w:rsidRDefault="001824EA" w:rsidP="001824EA">
      <w:pPr>
        <w:pStyle w:val="ListParagraph"/>
        <w:numPr>
          <w:ilvl w:val="0"/>
          <w:numId w:val="41"/>
        </w:numPr>
      </w:pPr>
      <w:r>
        <w:t>Decision Logic</w:t>
      </w:r>
    </w:p>
    <w:p w14:paraId="182EFF39" w14:textId="77777777" w:rsidR="001824EA" w:rsidRDefault="001824EA" w:rsidP="001824EA">
      <w:pPr>
        <w:pStyle w:val="ListParagraph"/>
        <w:numPr>
          <w:ilvl w:val="1"/>
          <w:numId w:val="41"/>
        </w:numPr>
      </w:pPr>
      <w:r>
        <w:t>If rainy → no flight, mark as delayed.</w:t>
      </w:r>
    </w:p>
    <w:p w14:paraId="1B3B706C" w14:textId="77777777" w:rsidR="001824EA" w:rsidRDefault="001824EA" w:rsidP="001824EA">
      <w:pPr>
        <w:pStyle w:val="ListParagraph"/>
        <w:numPr>
          <w:ilvl w:val="1"/>
          <w:numId w:val="41"/>
        </w:numPr>
      </w:pPr>
      <w:r>
        <w:t>If windy and battery &lt; 40% → return to base to recharge (+10%).</w:t>
      </w:r>
    </w:p>
    <w:p w14:paraId="7C1492C6" w14:textId="77777777" w:rsidR="001824EA" w:rsidRDefault="001824EA" w:rsidP="001824EA">
      <w:pPr>
        <w:pStyle w:val="ListParagraph"/>
        <w:numPr>
          <w:ilvl w:val="1"/>
          <w:numId w:val="41"/>
        </w:numPr>
      </w:pPr>
      <w:r>
        <w:t>If obstacle detected → reroute and add extra battery drain (+5%).</w:t>
      </w:r>
    </w:p>
    <w:p w14:paraId="0E4B52AE" w14:textId="79F8709F" w:rsidR="001824EA" w:rsidRDefault="001824EA" w:rsidP="001824EA">
      <w:pPr>
        <w:pStyle w:val="ListParagraph"/>
        <w:numPr>
          <w:ilvl w:val="1"/>
          <w:numId w:val="41"/>
        </w:numPr>
      </w:pPr>
      <w:r>
        <w:t>Otherwise, perform delivery successfully.</w:t>
      </w:r>
    </w:p>
    <w:p w14:paraId="19C344DA" w14:textId="77777777" w:rsidR="001824EA" w:rsidRDefault="001824EA" w:rsidP="001824EA">
      <w:pPr>
        <w:pStyle w:val="ListParagraph"/>
        <w:numPr>
          <w:ilvl w:val="0"/>
          <w:numId w:val="41"/>
        </w:numPr>
      </w:pPr>
      <w:r>
        <w:t>Optional Enhancements (for extra marks / curiosity)</w:t>
      </w:r>
    </w:p>
    <w:p w14:paraId="080614EC" w14:textId="77777777" w:rsidR="001824EA" w:rsidRDefault="001824EA" w:rsidP="001824EA">
      <w:pPr>
        <w:pStyle w:val="ListParagraph"/>
        <w:numPr>
          <w:ilvl w:val="1"/>
          <w:numId w:val="41"/>
        </w:numPr>
      </w:pPr>
      <w:r>
        <w:t>Random “system malfunction” event (10% chance) → delivery failed.</w:t>
      </w:r>
    </w:p>
    <w:p w14:paraId="79B7E450" w14:textId="77777777" w:rsidR="001824EA" w:rsidRDefault="001824EA" w:rsidP="001824EA">
      <w:pPr>
        <w:pStyle w:val="ListParagraph"/>
        <w:numPr>
          <w:ilvl w:val="1"/>
          <w:numId w:val="41"/>
        </w:numPr>
      </w:pPr>
      <w:r>
        <w:t>User choice to recharge mid-mission.</w:t>
      </w:r>
    </w:p>
    <w:p w14:paraId="0F17482B" w14:textId="77777777" w:rsidR="001824EA" w:rsidRDefault="001824EA" w:rsidP="001824EA">
      <w:pPr>
        <w:pStyle w:val="ListParagraph"/>
        <w:numPr>
          <w:ilvl w:val="1"/>
          <w:numId w:val="41"/>
        </w:numPr>
      </w:pPr>
      <w:r>
        <w:t>Introduce a performance score (based on success – battery used).</w:t>
      </w:r>
    </w:p>
    <w:p w14:paraId="6E0F3E6B" w14:textId="3C2FC14C" w:rsidR="001824EA" w:rsidRPr="001824EA" w:rsidRDefault="001824EA" w:rsidP="001824EA">
      <w:pPr>
        <w:pStyle w:val="ListParagraph"/>
        <w:numPr>
          <w:ilvl w:val="1"/>
          <w:numId w:val="41"/>
        </w:numPr>
      </w:pPr>
      <w:r>
        <w:t>Add delay timers using loops for realism.</w:t>
      </w:r>
    </w:p>
    <w:p w14:paraId="48080565" w14:textId="5E0D9D50" w:rsidR="00195BCD" w:rsidRPr="00195BCD" w:rsidRDefault="00195BCD" w:rsidP="00195BCD">
      <w:pPr>
        <w:pStyle w:val="Heading1"/>
      </w:pPr>
      <w:bookmarkStart w:id="1" w:name="_Toc212403494"/>
      <w:r w:rsidRPr="00195BCD">
        <w:t>Overview / Problem Description</w:t>
      </w:r>
      <w:bookmarkEnd w:id="1"/>
    </w:p>
    <w:p w14:paraId="76C3C848" w14:textId="77777777" w:rsidR="00195BCD" w:rsidRPr="00195BCD" w:rsidRDefault="00195BCD" w:rsidP="00195BCD">
      <w:r w:rsidRPr="00195BCD">
        <w:t>Aero Link is a C++ based console simulation of a drone which delivers tasks one after another.</w:t>
      </w:r>
    </w:p>
    <w:p w14:paraId="1A401B33" w14:textId="77777777" w:rsidR="00195BCD" w:rsidRDefault="00195BCD" w:rsidP="00195BCD">
      <w:pPr>
        <w:pStyle w:val="ListParagraph"/>
        <w:numPr>
          <w:ilvl w:val="0"/>
          <w:numId w:val="33"/>
        </w:numPr>
      </w:pPr>
      <w:r w:rsidRPr="00195BCD">
        <w:t>It detects obstacles and reroutes</w:t>
      </w:r>
    </w:p>
    <w:p w14:paraId="5FD0F59B" w14:textId="77777777" w:rsidR="00195BCD" w:rsidRDefault="00195BCD" w:rsidP="00195BCD">
      <w:pPr>
        <w:pStyle w:val="ListParagraph"/>
        <w:numPr>
          <w:ilvl w:val="0"/>
          <w:numId w:val="33"/>
        </w:numPr>
      </w:pPr>
      <w:r w:rsidRPr="00195BCD">
        <w:t>If weather is bad, it delays its flight to reduce damage</w:t>
      </w:r>
    </w:p>
    <w:p w14:paraId="738BDA39" w14:textId="380BADA9" w:rsidR="00195BCD" w:rsidRDefault="00195BCD" w:rsidP="00195BCD">
      <w:pPr>
        <w:pStyle w:val="ListParagraph"/>
        <w:numPr>
          <w:ilvl w:val="0"/>
          <w:numId w:val="33"/>
        </w:numPr>
      </w:pPr>
      <w:r w:rsidRPr="00195BCD">
        <w:t>It shows battery percentage and how mu</w:t>
      </w:r>
      <w:r w:rsidR="00F171D4">
        <w:t>c</w:t>
      </w:r>
      <w:r w:rsidRPr="00195BCD">
        <w:t>h battery is used after each flight</w:t>
      </w:r>
    </w:p>
    <w:p w14:paraId="42E5EEE6" w14:textId="7A679A00" w:rsidR="00195BCD" w:rsidRPr="00195BCD" w:rsidRDefault="00195BCD" w:rsidP="00195BCD">
      <w:pPr>
        <w:pStyle w:val="ListParagraph"/>
        <w:numPr>
          <w:ilvl w:val="0"/>
          <w:numId w:val="33"/>
        </w:numPr>
      </w:pPr>
      <w:r w:rsidRPr="00195BCD">
        <w:t>Gives a summary after 3 flights to the owner</w:t>
      </w:r>
    </w:p>
    <w:p w14:paraId="2E4198F2" w14:textId="77777777" w:rsidR="001824EA" w:rsidRDefault="001824EA">
      <w:pPr>
        <w:rPr>
          <w:rFonts w:asciiTheme="majorHAnsi" w:eastAsiaTheme="majorEastAsia" w:hAnsiTheme="majorHAnsi" w:cstheme="majorBidi"/>
          <w:color w:val="0F4761" w:themeColor="accent1" w:themeShade="BF"/>
          <w:sz w:val="40"/>
          <w:szCs w:val="40"/>
        </w:rPr>
      </w:pPr>
      <w:r>
        <w:br w:type="page"/>
      </w:r>
    </w:p>
    <w:p w14:paraId="0A0AD077" w14:textId="238B3373" w:rsidR="00195BCD" w:rsidRPr="00195BCD" w:rsidRDefault="00195BCD" w:rsidP="00195BCD">
      <w:pPr>
        <w:pStyle w:val="Heading1"/>
      </w:pPr>
      <w:bookmarkStart w:id="2" w:name="_Toc212403495"/>
      <w:r w:rsidRPr="00195BCD">
        <w:lastRenderedPageBreak/>
        <w:t>Execution Instructions</w:t>
      </w:r>
      <w:bookmarkEnd w:id="2"/>
    </w:p>
    <w:p w14:paraId="5BEC1B2D" w14:textId="77777777" w:rsidR="00195BCD" w:rsidRPr="00195BCD" w:rsidRDefault="00195BCD" w:rsidP="00195BCD">
      <w:pPr>
        <w:pStyle w:val="Heading2"/>
      </w:pPr>
      <w:bookmarkStart w:id="3" w:name="_Toc212403496"/>
      <w:r w:rsidRPr="00195BCD">
        <w:t>Prerequisites</w:t>
      </w:r>
      <w:bookmarkEnd w:id="3"/>
    </w:p>
    <w:p w14:paraId="0BDB8529" w14:textId="2ED760FC" w:rsidR="00195BCD" w:rsidRPr="00195BCD" w:rsidRDefault="00195BCD" w:rsidP="00195BCD">
      <w:pPr>
        <w:pStyle w:val="ListParagraph"/>
        <w:numPr>
          <w:ilvl w:val="0"/>
          <w:numId w:val="33"/>
        </w:numPr>
      </w:pPr>
      <w:r w:rsidRPr="00195BCD">
        <w:t>CMake; Should be available in CLI</w:t>
      </w:r>
    </w:p>
    <w:p w14:paraId="7F903A60" w14:textId="7CF77E05" w:rsidR="00195BCD" w:rsidRPr="00195BCD" w:rsidRDefault="00195BCD" w:rsidP="00195BCD">
      <w:pPr>
        <w:pStyle w:val="ListParagraph"/>
        <w:numPr>
          <w:ilvl w:val="0"/>
          <w:numId w:val="33"/>
        </w:numPr>
      </w:pPr>
      <w:r w:rsidRPr="00195BCD">
        <w:t xml:space="preserve">C++ compiler linked with CMake; Should be </w:t>
      </w:r>
      <w:r w:rsidR="00F171D4" w:rsidRPr="00195BCD">
        <w:t>available</w:t>
      </w:r>
      <w:r w:rsidRPr="00195BCD">
        <w:t xml:space="preserve"> in CLI</w:t>
      </w:r>
    </w:p>
    <w:p w14:paraId="5B1C75D3" w14:textId="2350B32F" w:rsidR="00195BCD" w:rsidRPr="00195BCD" w:rsidRDefault="00195BCD" w:rsidP="00195BCD">
      <w:pPr>
        <w:pStyle w:val="ListParagraph"/>
        <w:numPr>
          <w:ilvl w:val="0"/>
          <w:numId w:val="33"/>
        </w:numPr>
      </w:pPr>
      <w:r w:rsidRPr="00195BCD">
        <w:t>Visual Studio; For windows</w:t>
      </w:r>
    </w:p>
    <w:p w14:paraId="6DE110B7" w14:textId="77777777" w:rsidR="00195BCD" w:rsidRPr="00195BCD" w:rsidRDefault="00195BCD" w:rsidP="00195BCD">
      <w:pPr>
        <w:pStyle w:val="Heading2"/>
      </w:pPr>
      <w:bookmarkStart w:id="4" w:name="_Toc212403497"/>
      <w:r w:rsidRPr="00195BCD">
        <w:t>MacOS</w:t>
      </w:r>
      <w:bookmarkEnd w:id="4"/>
    </w:p>
    <w:p w14:paraId="6E4B405A" w14:textId="6E90E0E2" w:rsidR="00195BCD" w:rsidRPr="00195BCD" w:rsidRDefault="00195BCD" w:rsidP="00195BCD">
      <w:pPr>
        <w:pStyle w:val="ListParagraph"/>
        <w:numPr>
          <w:ilvl w:val="0"/>
          <w:numId w:val="34"/>
        </w:numPr>
      </w:pPr>
      <w:r w:rsidRPr="00195BCD">
        <w:t>Run </w:t>
      </w:r>
      <w:r w:rsidRPr="008A0ADE">
        <w:rPr>
          <w:rStyle w:val="Monospace"/>
        </w:rPr>
        <w:t>./setup.sh</w:t>
      </w:r>
    </w:p>
    <w:p w14:paraId="57F0B0E8" w14:textId="7FEF71FF" w:rsidR="00195BCD" w:rsidRPr="00195BCD" w:rsidRDefault="00195BCD" w:rsidP="00195BCD">
      <w:pPr>
        <w:pStyle w:val="ListParagraph"/>
        <w:numPr>
          <w:ilvl w:val="0"/>
          <w:numId w:val="34"/>
        </w:numPr>
      </w:pPr>
      <w:r w:rsidRPr="00195BCD">
        <w:t>Follow instructions given in script</w:t>
      </w:r>
    </w:p>
    <w:p w14:paraId="47BFA9FE" w14:textId="6FA1AAAE" w:rsidR="00195BCD" w:rsidRPr="00195BCD" w:rsidRDefault="00195BCD" w:rsidP="00195BCD">
      <w:pPr>
        <w:pStyle w:val="ListParagraph"/>
        <w:numPr>
          <w:ilvl w:val="0"/>
          <w:numId w:val="34"/>
        </w:numPr>
      </w:pPr>
      <w:r w:rsidRPr="00195BCD">
        <w:t>Run </w:t>
      </w:r>
      <w:r w:rsidRPr="008A0ADE">
        <w:rPr>
          <w:rStyle w:val="Monospace"/>
        </w:rPr>
        <w:t>./run.sh</w:t>
      </w:r>
      <w:r w:rsidRPr="00195BCD">
        <w:t> in terminal</w:t>
      </w:r>
    </w:p>
    <w:p w14:paraId="1EE95CD4" w14:textId="5262B9DF" w:rsidR="00195BCD" w:rsidRPr="00195BCD" w:rsidRDefault="00195BCD" w:rsidP="00195BCD">
      <w:pPr>
        <w:pStyle w:val="ListParagraph"/>
        <w:numPr>
          <w:ilvl w:val="1"/>
          <w:numId w:val="34"/>
        </w:numPr>
      </w:pPr>
      <w:r w:rsidRPr="00195BCD">
        <w:t xml:space="preserve">The script will generate CMake </w:t>
      </w:r>
      <w:r w:rsidR="00F171D4" w:rsidRPr="00195BCD">
        <w:t>files and</w:t>
      </w:r>
      <w:r w:rsidRPr="00195BCD">
        <w:t xml:space="preserve"> run the file by itself automatically.</w:t>
      </w:r>
    </w:p>
    <w:p w14:paraId="799AE58A" w14:textId="77777777" w:rsidR="00195BCD" w:rsidRPr="00195BCD" w:rsidRDefault="00195BCD" w:rsidP="00195BCD">
      <w:pPr>
        <w:pStyle w:val="Heading2"/>
      </w:pPr>
      <w:bookmarkStart w:id="5" w:name="_Toc212403498"/>
      <w:r w:rsidRPr="00195BCD">
        <w:t>Windows</w:t>
      </w:r>
      <w:bookmarkEnd w:id="5"/>
    </w:p>
    <w:p w14:paraId="4664C5A2" w14:textId="6F42322B" w:rsidR="00195BCD" w:rsidRPr="00195BCD" w:rsidRDefault="00195BCD" w:rsidP="00195BCD">
      <w:pPr>
        <w:pStyle w:val="ListParagraph"/>
        <w:numPr>
          <w:ilvl w:val="0"/>
          <w:numId w:val="35"/>
        </w:numPr>
      </w:pPr>
      <w:r w:rsidRPr="00195BCD">
        <w:t>Open the </w:t>
      </w:r>
      <w:r w:rsidRPr="00FC7E6E">
        <w:rPr>
          <w:rStyle w:val="Monospace"/>
        </w:rPr>
        <w:t>src</w:t>
      </w:r>
      <w:r w:rsidRPr="00FC7E6E">
        <w:rPr>
          <w:sz w:val="20"/>
          <w:szCs w:val="20"/>
        </w:rPr>
        <w:t> </w:t>
      </w:r>
      <w:r w:rsidRPr="00195BCD">
        <w:t>folder in Visual Studio and run main.cpp</w:t>
      </w:r>
    </w:p>
    <w:p w14:paraId="22FEC446" w14:textId="77777777" w:rsidR="00195BCD" w:rsidRPr="00195BCD" w:rsidRDefault="00195BCD" w:rsidP="00195BCD">
      <w:pPr>
        <w:pStyle w:val="Heading1"/>
      </w:pPr>
      <w:bookmarkStart w:id="6" w:name="_Toc212403499"/>
      <w:r w:rsidRPr="00195BCD">
        <w:t>Program Design/Logic</w:t>
      </w:r>
      <w:bookmarkEnd w:id="6"/>
    </w:p>
    <w:p w14:paraId="22BC84E7" w14:textId="77777777" w:rsidR="00195BCD" w:rsidRPr="00195BCD" w:rsidRDefault="00195BCD" w:rsidP="00195BCD">
      <w:pPr>
        <w:pStyle w:val="Heading2"/>
      </w:pPr>
      <w:bookmarkStart w:id="7" w:name="_Toc212403500"/>
      <w:r w:rsidRPr="00195BCD">
        <w:t>List of Functions</w:t>
      </w:r>
      <w:bookmarkEnd w:id="7"/>
    </w:p>
    <w:p w14:paraId="354352BB" w14:textId="6458FEDE" w:rsidR="00195BCD" w:rsidRPr="00FC7E6E" w:rsidRDefault="00195BCD" w:rsidP="00FC7E6E">
      <w:pPr>
        <w:pStyle w:val="ListParagraph"/>
        <w:numPr>
          <w:ilvl w:val="0"/>
          <w:numId w:val="33"/>
        </w:numPr>
        <w:spacing w:line="240" w:lineRule="auto"/>
        <w:rPr>
          <w:rStyle w:val="Monospace"/>
        </w:rPr>
      </w:pPr>
      <w:r w:rsidRPr="00FC7E6E">
        <w:rPr>
          <w:rStyle w:val="Monospace"/>
        </w:rPr>
        <w:t>Weather randomWeather();</w:t>
      </w:r>
    </w:p>
    <w:p w14:paraId="72C9AE57" w14:textId="5362F979" w:rsidR="00195BCD" w:rsidRPr="00195BCD" w:rsidRDefault="00195BCD" w:rsidP="00195BCD">
      <w:pPr>
        <w:pStyle w:val="ListParagraph"/>
        <w:numPr>
          <w:ilvl w:val="1"/>
          <w:numId w:val="33"/>
        </w:numPr>
      </w:pPr>
      <w:r w:rsidRPr="00195BCD">
        <w:t>Returns random weather using rand(), used to simulate weather.</w:t>
      </w:r>
    </w:p>
    <w:p w14:paraId="3E323AB7" w14:textId="14112CDB" w:rsidR="00195BCD" w:rsidRPr="00FC7E6E" w:rsidRDefault="00195BCD" w:rsidP="00195BCD">
      <w:pPr>
        <w:pStyle w:val="ListParagraph"/>
        <w:numPr>
          <w:ilvl w:val="0"/>
          <w:numId w:val="33"/>
        </w:numPr>
        <w:rPr>
          <w:rStyle w:val="Monospace"/>
        </w:rPr>
      </w:pPr>
      <w:r w:rsidRPr="00FC7E6E">
        <w:rPr>
          <w:rStyle w:val="Monospace"/>
        </w:rPr>
        <w:t>Obstacle randomObstacle();</w:t>
      </w:r>
    </w:p>
    <w:p w14:paraId="280342BE" w14:textId="361236FD" w:rsidR="00195BCD" w:rsidRPr="00195BCD" w:rsidRDefault="00195BCD" w:rsidP="00195BCD">
      <w:pPr>
        <w:pStyle w:val="ListParagraph"/>
        <w:numPr>
          <w:ilvl w:val="1"/>
          <w:numId w:val="33"/>
        </w:numPr>
      </w:pPr>
      <w:r w:rsidRPr="00195BCD">
        <w:t>Returns random obstacle, this also uses rand()</w:t>
      </w:r>
    </w:p>
    <w:p w14:paraId="202438B6" w14:textId="2261DE52" w:rsidR="00195BCD" w:rsidRPr="00FC7E6E" w:rsidRDefault="00195BCD" w:rsidP="00195BCD">
      <w:pPr>
        <w:pStyle w:val="ListParagraph"/>
        <w:numPr>
          <w:ilvl w:val="0"/>
          <w:numId w:val="33"/>
        </w:numPr>
        <w:rPr>
          <w:rStyle w:val="Monospace"/>
        </w:rPr>
      </w:pPr>
      <w:r w:rsidRPr="00FC7E6E">
        <w:rPr>
          <w:rStyle w:val="Monospace"/>
        </w:rPr>
        <w:t>Condition randomMalfunction();</w:t>
      </w:r>
    </w:p>
    <w:p w14:paraId="28A04EBF" w14:textId="423C2D94" w:rsidR="00195BCD" w:rsidRPr="00195BCD" w:rsidRDefault="00195BCD" w:rsidP="00195BCD">
      <w:pPr>
        <w:pStyle w:val="ListParagraph"/>
        <w:numPr>
          <w:ilvl w:val="1"/>
          <w:numId w:val="33"/>
        </w:numPr>
      </w:pPr>
      <w:r w:rsidRPr="00195BCD">
        <w:t>Has a random chance to return that the system has malfunctioned.</w:t>
      </w:r>
    </w:p>
    <w:p w14:paraId="28F9CACF" w14:textId="61FE3BF9" w:rsidR="00195BCD" w:rsidRPr="00FC7E6E" w:rsidRDefault="00195BCD" w:rsidP="00195BCD">
      <w:pPr>
        <w:pStyle w:val="ListParagraph"/>
        <w:numPr>
          <w:ilvl w:val="0"/>
          <w:numId w:val="33"/>
        </w:numPr>
        <w:rPr>
          <w:rStyle w:val="Monospace"/>
        </w:rPr>
      </w:pPr>
      <w:r w:rsidRPr="00FC7E6E">
        <w:rPr>
          <w:rStyle w:val="Monospace"/>
        </w:rPr>
        <w:t>bool checkWeather(int &amp;battery, int &amp;delay, int &amp;recharges);</w:t>
      </w:r>
    </w:p>
    <w:p w14:paraId="11E61D60" w14:textId="269B7459" w:rsidR="00195BCD" w:rsidRPr="00195BCD" w:rsidRDefault="00195BCD" w:rsidP="00195BCD">
      <w:pPr>
        <w:pStyle w:val="ListParagraph"/>
        <w:numPr>
          <w:ilvl w:val="1"/>
          <w:numId w:val="33"/>
        </w:numPr>
      </w:pPr>
      <w:r w:rsidRPr="00195BCD">
        <w:t>Checks the randomly chosen weather and prints messages for different weathers. If it is rainy, it increments delay and reports a delayed flight. If windy and battery &lt; 40 the drone returns for recharge, otherwise it proceeds normally.</w:t>
      </w:r>
    </w:p>
    <w:p w14:paraId="4401ABDD" w14:textId="52F44B19" w:rsidR="00195BCD" w:rsidRPr="00FC7E6E" w:rsidRDefault="00195BCD" w:rsidP="00195BCD">
      <w:pPr>
        <w:pStyle w:val="ListParagraph"/>
        <w:numPr>
          <w:ilvl w:val="0"/>
          <w:numId w:val="33"/>
        </w:numPr>
        <w:rPr>
          <w:rStyle w:val="Monospace"/>
        </w:rPr>
      </w:pPr>
      <w:r w:rsidRPr="00FC7E6E">
        <w:rPr>
          <w:rStyle w:val="Monospace"/>
        </w:rPr>
        <w:t>bool checkObstacle(int &amp;battery, int &amp;reroutes);</w:t>
      </w:r>
    </w:p>
    <w:p w14:paraId="0F2B1BC6" w14:textId="185EE995" w:rsidR="00195BCD" w:rsidRPr="00195BCD" w:rsidRDefault="00195BCD" w:rsidP="00195BCD">
      <w:pPr>
        <w:pStyle w:val="ListParagraph"/>
        <w:numPr>
          <w:ilvl w:val="1"/>
          <w:numId w:val="33"/>
        </w:numPr>
      </w:pPr>
      <w:r>
        <w:t>C</w:t>
      </w:r>
      <w:r w:rsidRPr="00195BCD">
        <w:t>hecks if their is a random obstacle or not, if yes, it reroutes and decreases more battery.</w:t>
      </w:r>
    </w:p>
    <w:p w14:paraId="03D53048" w14:textId="4F0C3DFE" w:rsidR="00195BCD" w:rsidRPr="00FC7E6E" w:rsidRDefault="00195BCD" w:rsidP="00195BCD">
      <w:pPr>
        <w:pStyle w:val="ListParagraph"/>
        <w:numPr>
          <w:ilvl w:val="0"/>
          <w:numId w:val="33"/>
        </w:numPr>
        <w:rPr>
          <w:rStyle w:val="Monospace"/>
        </w:rPr>
      </w:pPr>
      <w:r w:rsidRPr="00FC7E6E">
        <w:rPr>
          <w:rStyle w:val="Monospace"/>
        </w:rPr>
        <w:t>bool checkMalfunction(int &amp;failed);</w:t>
      </w:r>
    </w:p>
    <w:p w14:paraId="24A9FA39" w14:textId="451FD21E" w:rsidR="00195BCD" w:rsidRPr="00195BCD" w:rsidRDefault="00195BCD" w:rsidP="00195BCD">
      <w:pPr>
        <w:pStyle w:val="ListParagraph"/>
        <w:numPr>
          <w:ilvl w:val="1"/>
          <w:numId w:val="33"/>
        </w:numPr>
      </w:pPr>
      <w:r>
        <w:t>C</w:t>
      </w:r>
      <w:r w:rsidRPr="00195BCD">
        <w:t>alls randomMalfunction() and displays message about malfunction if it really happened and increase time.</w:t>
      </w:r>
    </w:p>
    <w:p w14:paraId="0F1A41BD" w14:textId="77777777" w:rsidR="001824EA" w:rsidRDefault="001824EA">
      <w:pPr>
        <w:rPr>
          <w:rStyle w:val="Monospace"/>
        </w:rPr>
      </w:pPr>
      <w:r>
        <w:rPr>
          <w:rStyle w:val="Monospace"/>
        </w:rPr>
        <w:br w:type="page"/>
      </w:r>
    </w:p>
    <w:p w14:paraId="27F11BCC" w14:textId="4638E0F0" w:rsidR="00195BCD" w:rsidRPr="00FC7E6E" w:rsidRDefault="00195BCD" w:rsidP="009854E0">
      <w:pPr>
        <w:pStyle w:val="ListParagraph"/>
        <w:numPr>
          <w:ilvl w:val="0"/>
          <w:numId w:val="33"/>
        </w:numPr>
        <w:rPr>
          <w:rStyle w:val="Monospace"/>
        </w:rPr>
      </w:pPr>
      <w:r w:rsidRPr="00FC7E6E">
        <w:rPr>
          <w:rStyle w:val="Monospace"/>
        </w:rPr>
        <w:lastRenderedPageBreak/>
        <w:t>void recharge(int &amp;battery, std::string &amp;choice, int &amp;recharges);</w:t>
      </w:r>
    </w:p>
    <w:p w14:paraId="67C438B3" w14:textId="5755F20D" w:rsidR="00195BCD" w:rsidRPr="00195BCD" w:rsidRDefault="00195BCD" w:rsidP="009854E0">
      <w:pPr>
        <w:pStyle w:val="ListParagraph"/>
        <w:numPr>
          <w:ilvl w:val="1"/>
          <w:numId w:val="33"/>
        </w:numPr>
      </w:pPr>
      <w:r w:rsidRPr="00195BCD">
        <w:t>Used to ask user if he wants to recharge the drone or not; if "yes" it increases battery by 30 (it can only reach at max, 100%) and increment variable used to represent the number of recharges. If "no" it continues without change; invalid input prints a warning but proceeds.</w:t>
      </w:r>
    </w:p>
    <w:p w14:paraId="6DC011D4" w14:textId="71A81C0B" w:rsidR="00195BCD" w:rsidRPr="00FC7E6E" w:rsidRDefault="00195BCD" w:rsidP="009854E0">
      <w:pPr>
        <w:pStyle w:val="ListParagraph"/>
        <w:numPr>
          <w:ilvl w:val="0"/>
          <w:numId w:val="33"/>
        </w:numPr>
        <w:rPr>
          <w:rStyle w:val="Monospace"/>
        </w:rPr>
      </w:pPr>
      <w:r w:rsidRPr="00FC7E6E">
        <w:rPr>
          <w:rStyle w:val="Monospace"/>
        </w:rPr>
        <w:t>void batteryDrain(int &amp;battery, int &amp;drain, int &amp;failed);</w:t>
      </w:r>
    </w:p>
    <w:p w14:paraId="7C78D3F2" w14:textId="00498266" w:rsidR="00195BCD" w:rsidRPr="00195BCD" w:rsidRDefault="00195BCD" w:rsidP="009854E0">
      <w:pPr>
        <w:pStyle w:val="ListParagraph"/>
        <w:numPr>
          <w:ilvl w:val="1"/>
          <w:numId w:val="33"/>
        </w:numPr>
      </w:pPr>
      <w:r w:rsidRPr="00195BCD">
        <w:t>Function subtracts drain from battery to simulate energy used for trip and if battery drops to 0, prints abort message, and increments failed. Amount of drain is random and is decided in void runSimulation(). It updates battery status.</w:t>
      </w:r>
    </w:p>
    <w:p w14:paraId="4267D457" w14:textId="5547EAFB" w:rsidR="00195BCD" w:rsidRPr="00FC7E6E" w:rsidRDefault="00195BCD" w:rsidP="009854E0">
      <w:pPr>
        <w:pStyle w:val="ListParagraph"/>
        <w:numPr>
          <w:ilvl w:val="0"/>
          <w:numId w:val="33"/>
        </w:numPr>
        <w:rPr>
          <w:rStyle w:val="Monospace"/>
        </w:rPr>
      </w:pPr>
      <w:r w:rsidRPr="00FC7E6E">
        <w:rPr>
          <w:rStyle w:val="Monospace"/>
        </w:rPr>
        <w:t>void preformance(int &amp;battery);</w:t>
      </w:r>
    </w:p>
    <w:p w14:paraId="2449D6F6" w14:textId="4B00E165" w:rsidR="00195BCD" w:rsidRPr="00195BCD" w:rsidRDefault="00195BCD" w:rsidP="009854E0">
      <w:pPr>
        <w:pStyle w:val="ListParagraph"/>
        <w:numPr>
          <w:ilvl w:val="1"/>
          <w:numId w:val="33"/>
        </w:numPr>
      </w:pPr>
      <w:r w:rsidRPr="00195BCD">
        <w:t>Gives a score based on battery.</w:t>
      </w:r>
    </w:p>
    <w:p w14:paraId="3FC86E8A" w14:textId="710B9C18" w:rsidR="00195BCD" w:rsidRPr="00FC7E6E" w:rsidRDefault="00195BCD" w:rsidP="009854E0">
      <w:pPr>
        <w:pStyle w:val="ListParagraph"/>
        <w:numPr>
          <w:ilvl w:val="0"/>
          <w:numId w:val="33"/>
        </w:numPr>
        <w:rPr>
          <w:rStyle w:val="Monospace"/>
        </w:rPr>
      </w:pPr>
      <w:r w:rsidRPr="00FC7E6E">
        <w:rPr>
          <w:rStyle w:val="Monospace"/>
        </w:rPr>
        <w:t>void displayLocation(int &amp;deliveries);</w:t>
      </w:r>
    </w:p>
    <w:p w14:paraId="07456F71" w14:textId="25BE577F" w:rsidR="00195BCD" w:rsidRPr="00195BCD" w:rsidRDefault="00195BCD" w:rsidP="009854E0">
      <w:pPr>
        <w:pStyle w:val="ListParagraph"/>
        <w:numPr>
          <w:ilvl w:val="1"/>
          <w:numId w:val="33"/>
        </w:numPr>
      </w:pPr>
      <w:r w:rsidRPr="00195BCD">
        <w:t>Prints message after the package is sent to different places</w:t>
      </w:r>
    </w:p>
    <w:p w14:paraId="0DD0E439" w14:textId="6C48E8E7" w:rsidR="00195BCD" w:rsidRPr="00FC7E6E" w:rsidRDefault="00195BCD" w:rsidP="009854E0">
      <w:pPr>
        <w:pStyle w:val="ListParagraph"/>
        <w:numPr>
          <w:ilvl w:val="0"/>
          <w:numId w:val="33"/>
        </w:numPr>
        <w:rPr>
          <w:rStyle w:val="Monospace"/>
        </w:rPr>
      </w:pPr>
      <w:r w:rsidRPr="00FC7E6E">
        <w:rPr>
          <w:rStyle w:val="Monospace"/>
        </w:rPr>
        <w:t>bool startSimulation(int &amp;deliveries, int &amp;battery, int &amp;start);</w:t>
      </w:r>
    </w:p>
    <w:p w14:paraId="21D00B97" w14:textId="2209C372" w:rsidR="00195BCD" w:rsidRPr="00195BCD" w:rsidRDefault="00195BCD" w:rsidP="009854E0">
      <w:pPr>
        <w:pStyle w:val="ListParagraph"/>
        <w:numPr>
          <w:ilvl w:val="1"/>
          <w:numId w:val="33"/>
        </w:numPr>
      </w:pPr>
      <w:r w:rsidRPr="00195BCD">
        <w:t>Shows the user a prompt, asking user to either enter 1 to begin or -1 to quit, simulation stops when we enter -1. Returns true only when user enters 1, allowing the simulation to proceed.</w:t>
      </w:r>
    </w:p>
    <w:p w14:paraId="45597220" w14:textId="359EE5E9" w:rsidR="00195BCD" w:rsidRPr="00FC7E6E" w:rsidRDefault="00195BCD" w:rsidP="009854E0">
      <w:pPr>
        <w:pStyle w:val="ListParagraph"/>
        <w:numPr>
          <w:ilvl w:val="0"/>
          <w:numId w:val="33"/>
        </w:numPr>
        <w:rPr>
          <w:rStyle w:val="Monospace"/>
        </w:rPr>
      </w:pPr>
      <w:r w:rsidRPr="00FC7E6E">
        <w:rPr>
          <w:rStyle w:val="Monospace"/>
        </w:rPr>
        <w:t>void runSimulation(int &amp;deliveries, int &amp;battery, int &amp;failed, int &amp;drain, int &amp;delay, int &amp;recharges, int &amp;reroutes);</w:t>
      </w:r>
    </w:p>
    <w:p w14:paraId="137C2067" w14:textId="114D126A" w:rsidR="00195BCD" w:rsidRPr="00195BCD" w:rsidRDefault="00195BCD" w:rsidP="009854E0">
      <w:pPr>
        <w:pStyle w:val="ListParagraph"/>
        <w:numPr>
          <w:ilvl w:val="1"/>
          <w:numId w:val="33"/>
        </w:numPr>
      </w:pPr>
      <w:r w:rsidRPr="00195BCD">
        <w:t>Is used</w:t>
      </w:r>
      <w:r w:rsidR="009854E0">
        <w:t xml:space="preserve"> </w:t>
      </w:r>
      <w:r w:rsidRPr="00195BCD">
        <w:t xml:space="preserve"> to call all functions to get executed.</w:t>
      </w:r>
    </w:p>
    <w:p w14:paraId="1BF3BCAD" w14:textId="33CC7A5F" w:rsidR="00195BCD" w:rsidRPr="00FC7E6E" w:rsidRDefault="00195BCD" w:rsidP="009854E0">
      <w:pPr>
        <w:pStyle w:val="ListParagraph"/>
        <w:numPr>
          <w:ilvl w:val="0"/>
          <w:numId w:val="33"/>
        </w:numPr>
        <w:rPr>
          <w:rStyle w:val="Monospace"/>
        </w:rPr>
      </w:pPr>
      <w:r w:rsidRPr="00FC7E6E">
        <w:rPr>
          <w:rStyle w:val="Monospace"/>
        </w:rPr>
        <w:t>void missionSummary(int &amp;battery, int &amp;deliveries, int &amp;delay, int &amp;failed, int &amp;recharges, int &amp;reroutes);</w:t>
      </w:r>
    </w:p>
    <w:p w14:paraId="709A0798" w14:textId="22A36EFA" w:rsidR="00195BCD" w:rsidRPr="00195BCD" w:rsidRDefault="00195BCD" w:rsidP="009854E0">
      <w:pPr>
        <w:pStyle w:val="ListParagraph"/>
        <w:numPr>
          <w:ilvl w:val="1"/>
          <w:numId w:val="33"/>
        </w:numPr>
      </w:pPr>
      <w:r w:rsidRPr="00195BCD">
        <w:t>Prints the message showing how much battery is used, total deliveries, recharges and reroutes taken</w:t>
      </w:r>
    </w:p>
    <w:p w14:paraId="60224EBF" w14:textId="77777777" w:rsidR="00195BCD" w:rsidRPr="00195BCD" w:rsidRDefault="00195BCD" w:rsidP="009854E0">
      <w:pPr>
        <w:pStyle w:val="Heading1"/>
      </w:pPr>
      <w:bookmarkStart w:id="8" w:name="_Toc212403501"/>
      <w:r w:rsidRPr="00195BCD">
        <w:t>Control Flow</w:t>
      </w:r>
      <w:bookmarkEnd w:id="8"/>
    </w:p>
    <w:p w14:paraId="1F33F13F" w14:textId="67A3E2CE" w:rsidR="00195BCD" w:rsidRPr="00195BCD" w:rsidRDefault="00195BCD" w:rsidP="009854E0">
      <w:pPr>
        <w:pStyle w:val="ListParagraph"/>
        <w:numPr>
          <w:ilvl w:val="0"/>
          <w:numId w:val="37"/>
        </w:numPr>
      </w:pPr>
      <w:r w:rsidRPr="00FC7E6E">
        <w:rPr>
          <w:rStyle w:val="Monospace"/>
        </w:rPr>
        <w:t>main</w:t>
      </w:r>
      <w:r w:rsidRPr="00195BCD">
        <w:t> seeds </w:t>
      </w:r>
      <w:r w:rsidRPr="00FC7E6E">
        <w:rPr>
          <w:rStyle w:val="Monospace"/>
        </w:rPr>
        <w:t>rand()</w:t>
      </w:r>
      <w:r w:rsidRPr="00195BCD">
        <w:t> using </w:t>
      </w:r>
      <w:r w:rsidRPr="00FC7E6E">
        <w:rPr>
          <w:rStyle w:val="Monospace"/>
        </w:rPr>
        <w:t>srand(time(0))</w:t>
      </w:r>
      <w:r w:rsidRPr="00195BCD">
        <w:t> and invokes </w:t>
      </w:r>
      <w:r w:rsidRPr="00FC7E6E">
        <w:rPr>
          <w:rStyle w:val="Monospace"/>
        </w:rPr>
        <w:t>runSimulation</w:t>
      </w:r>
      <w:r w:rsidRPr="00195BCD">
        <w:t>.</w:t>
      </w:r>
    </w:p>
    <w:p w14:paraId="75149961" w14:textId="77777777" w:rsidR="009854E0" w:rsidRDefault="00195BCD" w:rsidP="00195BCD">
      <w:pPr>
        <w:pStyle w:val="ListParagraph"/>
        <w:numPr>
          <w:ilvl w:val="0"/>
          <w:numId w:val="37"/>
        </w:numPr>
      </w:pPr>
      <w:r w:rsidRPr="00195BCD">
        <w:t>Each loop iteration calls </w:t>
      </w:r>
      <w:r w:rsidRPr="00FC7E6E">
        <w:rPr>
          <w:rStyle w:val="Monospace"/>
        </w:rPr>
        <w:t>startSimulation</w:t>
      </w:r>
      <w:r w:rsidRPr="00195BCD">
        <w:t> quitting aborts the mission early.</w:t>
      </w:r>
    </w:p>
    <w:p w14:paraId="3FB508E1" w14:textId="77777777" w:rsidR="009854E0" w:rsidRDefault="00195BCD" w:rsidP="00195BCD">
      <w:pPr>
        <w:pStyle w:val="ListParagraph"/>
        <w:numPr>
          <w:ilvl w:val="0"/>
          <w:numId w:val="37"/>
        </w:numPr>
      </w:pPr>
      <w:r w:rsidRPr="00195BCD">
        <w:t>Environment updates evaluate weather, obstacle, and malfunction via the three </w:t>
      </w:r>
      <w:r w:rsidRPr="00FC7E6E">
        <w:rPr>
          <w:rStyle w:val="Monospace"/>
        </w:rPr>
        <w:t>check*</w:t>
      </w:r>
      <w:r w:rsidRPr="00195BCD">
        <w:t> helpers.</w:t>
      </w:r>
    </w:p>
    <w:p w14:paraId="2E731F86" w14:textId="77777777" w:rsidR="009854E0" w:rsidRDefault="00195BCD" w:rsidP="00195BCD">
      <w:pPr>
        <w:pStyle w:val="ListParagraph"/>
        <w:numPr>
          <w:ilvl w:val="0"/>
          <w:numId w:val="37"/>
        </w:numPr>
      </w:pPr>
      <w:r w:rsidRPr="00FC7E6E">
        <w:rPr>
          <w:rStyle w:val="Monospace"/>
        </w:rPr>
        <w:t>displayLocation</w:t>
      </w:r>
      <w:r w:rsidRPr="00195BCD">
        <w:t> and </w:t>
      </w:r>
      <w:r w:rsidRPr="00FC7E6E">
        <w:rPr>
          <w:rStyle w:val="Monospace"/>
        </w:rPr>
        <w:t>batteryDrain</w:t>
      </w:r>
      <w:r w:rsidRPr="00195BCD">
        <w:t> finalize successful deliveries.</w:t>
      </w:r>
    </w:p>
    <w:p w14:paraId="551E6A75" w14:textId="77777777" w:rsidR="009854E0" w:rsidRDefault="00195BCD" w:rsidP="00195BCD">
      <w:pPr>
        <w:pStyle w:val="ListParagraph"/>
        <w:numPr>
          <w:ilvl w:val="0"/>
          <w:numId w:val="37"/>
        </w:numPr>
      </w:pPr>
      <w:r w:rsidRPr="00FC7E6E">
        <w:rPr>
          <w:rStyle w:val="Monospace"/>
        </w:rPr>
        <w:t>recharge</w:t>
      </w:r>
      <w:r w:rsidRPr="00195BCD">
        <w:t> prompts for energy recovery before the next cycle.</w:t>
      </w:r>
    </w:p>
    <w:p w14:paraId="45480D39" w14:textId="07369C7F" w:rsidR="00195BCD" w:rsidRPr="00195BCD" w:rsidRDefault="00195BCD" w:rsidP="00195BCD">
      <w:pPr>
        <w:pStyle w:val="ListParagraph"/>
        <w:numPr>
          <w:ilvl w:val="0"/>
          <w:numId w:val="37"/>
        </w:numPr>
      </w:pPr>
      <w:r w:rsidRPr="00195BCD">
        <w:t>A mission summary is generated through </w:t>
      </w:r>
      <w:r w:rsidRPr="00FC7E6E">
        <w:rPr>
          <w:rStyle w:val="Monospace"/>
        </w:rPr>
        <w:t>missionSummary</w:t>
      </w:r>
      <w:r w:rsidRPr="00195BCD">
        <w:t> in the main function.</w:t>
      </w:r>
    </w:p>
    <w:p w14:paraId="4E2673FD" w14:textId="77777777" w:rsidR="001824EA" w:rsidRDefault="001824EA">
      <w:pPr>
        <w:rPr>
          <w:rFonts w:asciiTheme="majorHAnsi" w:eastAsiaTheme="majorEastAsia" w:hAnsiTheme="majorHAnsi" w:cstheme="majorBidi"/>
          <w:color w:val="0F4761" w:themeColor="accent1" w:themeShade="BF"/>
          <w:sz w:val="32"/>
          <w:szCs w:val="32"/>
        </w:rPr>
      </w:pPr>
      <w:r>
        <w:br w:type="page"/>
      </w:r>
    </w:p>
    <w:p w14:paraId="78302B08" w14:textId="7D58AE5F" w:rsidR="00195BCD" w:rsidRPr="00195BCD" w:rsidRDefault="00195BCD" w:rsidP="009854E0">
      <w:pPr>
        <w:pStyle w:val="Heading2"/>
      </w:pPr>
      <w:bookmarkStart w:id="9" w:name="_Toc212403502"/>
      <w:r w:rsidRPr="00195BCD">
        <w:lastRenderedPageBreak/>
        <w:t>Environmental Randomness</w:t>
      </w:r>
      <w:bookmarkEnd w:id="9"/>
    </w:p>
    <w:p w14:paraId="6AEFBE40" w14:textId="788950ED" w:rsidR="00195BCD" w:rsidRPr="00195BCD" w:rsidRDefault="00195BCD" w:rsidP="009854E0">
      <w:pPr>
        <w:pStyle w:val="ListParagraph"/>
        <w:numPr>
          <w:ilvl w:val="0"/>
          <w:numId w:val="38"/>
        </w:numPr>
      </w:pPr>
      <w:r w:rsidRPr="00195BCD">
        <w:t>Weather states are generated from Sunny, Windy, Rainy using rand().</w:t>
      </w:r>
    </w:p>
    <w:p w14:paraId="0A62901E" w14:textId="2C917CD1" w:rsidR="00195BCD" w:rsidRPr="00195BCD" w:rsidRDefault="00195BCD" w:rsidP="009854E0">
      <w:pPr>
        <w:pStyle w:val="ListParagraph"/>
        <w:numPr>
          <w:ilvl w:val="0"/>
          <w:numId w:val="38"/>
        </w:numPr>
      </w:pPr>
      <w:r w:rsidRPr="00195BCD">
        <w:t>Obstacles spawn with 50% probability rand().</w:t>
      </w:r>
    </w:p>
    <w:p w14:paraId="023F93E9" w14:textId="2458F991" w:rsidR="00195BCD" w:rsidRPr="00195BCD" w:rsidRDefault="00195BCD" w:rsidP="009854E0">
      <w:pPr>
        <w:pStyle w:val="ListParagraph"/>
        <w:numPr>
          <w:ilvl w:val="0"/>
          <w:numId w:val="38"/>
        </w:numPr>
      </w:pPr>
      <w:r w:rsidRPr="00195BCD">
        <w:t>Malfunctions occur with a 10% probability rand() % 10 == 0.</w:t>
      </w:r>
    </w:p>
    <w:p w14:paraId="5C1A1048" w14:textId="77777777" w:rsidR="00195BCD" w:rsidRPr="00195BCD" w:rsidRDefault="00195BCD" w:rsidP="009854E0">
      <w:pPr>
        <w:pStyle w:val="Heading2"/>
      </w:pPr>
      <w:bookmarkStart w:id="10" w:name="_Toc212403503"/>
      <w:r w:rsidRPr="00195BCD">
        <w:t>Assumptions</w:t>
      </w:r>
      <w:bookmarkEnd w:id="10"/>
    </w:p>
    <w:p w14:paraId="6EEF94AA" w14:textId="54B918D3" w:rsidR="00195BCD" w:rsidRPr="00195BCD" w:rsidRDefault="00195BCD" w:rsidP="009854E0">
      <w:pPr>
        <w:pStyle w:val="ListParagraph"/>
        <w:numPr>
          <w:ilvl w:val="0"/>
          <w:numId w:val="39"/>
        </w:numPr>
      </w:pPr>
      <w:r w:rsidRPr="00195BCD">
        <w:t>Console input is limited to </w:t>
      </w:r>
      <w:r w:rsidRPr="00FC7E6E">
        <w:rPr>
          <w:rStyle w:val="Monospace"/>
        </w:rPr>
        <w:t>1</w:t>
      </w:r>
      <w:r w:rsidRPr="00195BCD">
        <w:t>, </w:t>
      </w:r>
      <w:r w:rsidRPr="00FC7E6E">
        <w:rPr>
          <w:rStyle w:val="Monospace"/>
        </w:rPr>
        <w:t>-1</w:t>
      </w:r>
      <w:r w:rsidRPr="00195BCD">
        <w:t>, </w:t>
      </w:r>
      <w:r w:rsidRPr="00FC7E6E">
        <w:rPr>
          <w:rStyle w:val="Monospace"/>
        </w:rPr>
        <w:t>yes</w:t>
      </w:r>
      <w:r w:rsidRPr="00195BCD">
        <w:t>, or </w:t>
      </w:r>
      <w:r w:rsidRPr="00FC7E6E">
        <w:rPr>
          <w:rStyle w:val="Monospace"/>
        </w:rPr>
        <w:t>no</w:t>
      </w:r>
      <w:r w:rsidRPr="00195BCD">
        <w:t>; other responses are given by user.</w:t>
      </w:r>
    </w:p>
    <w:p w14:paraId="78272DEC" w14:textId="6A537911" w:rsidR="00195BCD" w:rsidRPr="00195BCD" w:rsidRDefault="00195BCD" w:rsidP="009854E0">
      <w:pPr>
        <w:pStyle w:val="ListParagraph"/>
        <w:numPr>
          <w:ilvl w:val="0"/>
          <w:numId w:val="39"/>
        </w:numPr>
      </w:pPr>
      <w:r w:rsidRPr="00195BCD">
        <w:t>Three deliveries constitute one mission; additional locations are not queued automatically.</w:t>
      </w:r>
    </w:p>
    <w:p w14:paraId="1219B3CB" w14:textId="77777777" w:rsidR="00195BCD" w:rsidRPr="00195BCD" w:rsidRDefault="00195BCD" w:rsidP="009854E0">
      <w:pPr>
        <w:pStyle w:val="Heading1"/>
      </w:pPr>
      <w:bookmarkStart w:id="11" w:name="_Toc212403504"/>
      <w:r w:rsidRPr="00195BCD">
        <w:t>Team Collaboration Summary</w:t>
      </w:r>
      <w:bookmarkEnd w:id="11"/>
    </w:p>
    <w:p w14:paraId="7F132C5D" w14:textId="12974E24" w:rsidR="00195BCD" w:rsidRPr="00195BCD" w:rsidRDefault="00195BCD" w:rsidP="00195BCD">
      <w:r w:rsidRPr="00195BCD">
        <w:t xml:space="preserve">Our project/assignment was completed through active collaboration among all three team members. Each member contributed </w:t>
      </w:r>
      <w:r w:rsidR="009854E0">
        <w:t>to the</w:t>
      </w:r>
      <w:r w:rsidRPr="00195BCD">
        <w:t xml:space="preserve"> development process</w:t>
      </w:r>
      <w:r w:rsidR="009854E0">
        <w:t>.</w:t>
      </w:r>
    </w:p>
    <w:p w14:paraId="1D99DFC7" w14:textId="0B1B18A3" w:rsidR="00195BCD" w:rsidRPr="00195BCD" w:rsidRDefault="00195BCD" w:rsidP="009854E0">
      <w:pPr>
        <w:pStyle w:val="ListParagraph"/>
        <w:numPr>
          <w:ilvl w:val="0"/>
          <w:numId w:val="33"/>
        </w:numPr>
      </w:pPr>
      <w:r w:rsidRPr="00195BCD">
        <w:t>Muhammad Mujtaba (Logic Designer)</w:t>
      </w:r>
    </w:p>
    <w:p w14:paraId="02D63358" w14:textId="60DC7DA5" w:rsidR="00195BCD" w:rsidRPr="00195BCD" w:rsidRDefault="00195BCD" w:rsidP="00FC7E6E">
      <w:pPr>
        <w:pStyle w:val="ListParagraph"/>
        <w:numPr>
          <w:ilvl w:val="1"/>
          <w:numId w:val="33"/>
        </w:numPr>
      </w:pPr>
      <w:r w:rsidRPr="00195BCD">
        <w:t>Designed the logic and flowchart for the program.</w:t>
      </w:r>
    </w:p>
    <w:p w14:paraId="6E7C6E7D" w14:textId="28ADB29F" w:rsidR="00195BCD" w:rsidRPr="00195BCD" w:rsidRDefault="00195BCD" w:rsidP="009854E0">
      <w:pPr>
        <w:pStyle w:val="ListParagraph"/>
        <w:numPr>
          <w:ilvl w:val="1"/>
          <w:numId w:val="33"/>
        </w:numPr>
      </w:pPr>
      <w:r w:rsidRPr="00195BCD">
        <w:t>Handled Git Repository.</w:t>
      </w:r>
    </w:p>
    <w:p w14:paraId="36A7A21B" w14:textId="488B905A" w:rsidR="00195BCD" w:rsidRPr="00195BCD" w:rsidRDefault="00195BCD" w:rsidP="009854E0">
      <w:pPr>
        <w:pStyle w:val="ListParagraph"/>
        <w:numPr>
          <w:ilvl w:val="0"/>
          <w:numId w:val="33"/>
        </w:numPr>
      </w:pPr>
      <w:r w:rsidRPr="00195BCD">
        <w:t>Azhan Ali (Mai</w:t>
      </w:r>
      <w:r w:rsidR="009854E0">
        <w:t xml:space="preserve"> </w:t>
      </w:r>
      <w:r w:rsidRPr="00195BCD">
        <w:t>n Programmer)</w:t>
      </w:r>
    </w:p>
    <w:p w14:paraId="5802B768" w14:textId="5F4803AE" w:rsidR="00195BCD" w:rsidRPr="00195BCD" w:rsidRDefault="00195BCD" w:rsidP="009854E0">
      <w:pPr>
        <w:pStyle w:val="ListParagraph"/>
        <w:numPr>
          <w:ilvl w:val="1"/>
          <w:numId w:val="33"/>
        </w:numPr>
      </w:pPr>
      <w:r w:rsidRPr="00195BCD">
        <w:t>Implemented the environment generation system, including random weather, obstacle, and malfunction generation.</w:t>
      </w:r>
    </w:p>
    <w:p w14:paraId="7B42E333" w14:textId="4A23EE72" w:rsidR="00195BCD" w:rsidRPr="00195BCD" w:rsidRDefault="00195BCD" w:rsidP="009854E0">
      <w:pPr>
        <w:pStyle w:val="ListParagraph"/>
        <w:numPr>
          <w:ilvl w:val="1"/>
          <w:numId w:val="33"/>
        </w:numPr>
      </w:pPr>
      <w:r w:rsidRPr="00195BCD">
        <w:t>Made the entire program with multiple functions.</w:t>
      </w:r>
    </w:p>
    <w:p w14:paraId="5013143C" w14:textId="504CF96C" w:rsidR="00195BCD" w:rsidRPr="00195BCD" w:rsidRDefault="00195BCD" w:rsidP="009854E0">
      <w:pPr>
        <w:pStyle w:val="ListParagraph"/>
        <w:numPr>
          <w:ilvl w:val="0"/>
          <w:numId w:val="33"/>
        </w:numPr>
      </w:pPr>
      <w:r w:rsidRPr="00195BCD">
        <w:t>Sheharyar Khalid (Tester/Documenter)</w:t>
      </w:r>
    </w:p>
    <w:p w14:paraId="06FC339E" w14:textId="239FFB1D" w:rsidR="00195BCD" w:rsidRPr="00195BCD" w:rsidRDefault="00195BCD" w:rsidP="009854E0">
      <w:pPr>
        <w:pStyle w:val="ListParagraph"/>
        <w:numPr>
          <w:ilvl w:val="1"/>
          <w:numId w:val="33"/>
        </w:numPr>
      </w:pPr>
      <w:r w:rsidRPr="00195BCD">
        <w:t xml:space="preserve">Thoroughly tested the program under multiple random scenarios to check if </w:t>
      </w:r>
      <w:r w:rsidR="00FC7E6E" w:rsidRPr="00195BCD">
        <w:t>there</w:t>
      </w:r>
      <w:r w:rsidRPr="00195BCD">
        <w:t xml:space="preserve"> is any problem with execution of logic.</w:t>
      </w:r>
    </w:p>
    <w:p w14:paraId="1454E481" w14:textId="39663259" w:rsidR="00195BCD" w:rsidRPr="00195BCD" w:rsidRDefault="00195BCD" w:rsidP="009854E0">
      <w:pPr>
        <w:pStyle w:val="ListParagraph"/>
        <w:numPr>
          <w:ilvl w:val="1"/>
          <w:numId w:val="33"/>
        </w:numPr>
      </w:pPr>
      <w:r w:rsidRPr="00195BCD">
        <w:t xml:space="preserve">Maintained the </w:t>
      </w:r>
      <w:r w:rsidRPr="00FC7E6E">
        <w:rPr>
          <w:rStyle w:val="Monospace"/>
        </w:rPr>
        <w:t>README.md</w:t>
      </w:r>
      <w:r w:rsidRPr="00195BCD">
        <w:t xml:space="preserve"> documentation, organized all project information.</w:t>
      </w:r>
    </w:p>
    <w:p w14:paraId="17CEF3DF" w14:textId="77777777" w:rsidR="00195BCD" w:rsidRPr="00195BCD" w:rsidRDefault="00195BCD" w:rsidP="009854E0">
      <w:pPr>
        <w:pStyle w:val="Heading1"/>
      </w:pPr>
      <w:bookmarkStart w:id="12" w:name="_Toc212403505"/>
      <w:r w:rsidRPr="00195BCD">
        <w:t>AI Tool Reflection</w:t>
      </w:r>
      <w:bookmarkEnd w:id="12"/>
    </w:p>
    <w:p w14:paraId="796E5EAA" w14:textId="3DCBEB07" w:rsidR="00195BCD" w:rsidRPr="00195BCD" w:rsidRDefault="00195BCD" w:rsidP="009854E0">
      <w:pPr>
        <w:pStyle w:val="ListParagraph"/>
        <w:numPr>
          <w:ilvl w:val="0"/>
          <w:numId w:val="33"/>
        </w:numPr>
      </w:pPr>
      <w:r w:rsidRPr="00195BCD">
        <w:t>For Flowchart: </w:t>
      </w:r>
      <w:r w:rsidRPr="00FC7E6E">
        <w:rPr>
          <w:b/>
          <w:bCs/>
        </w:rPr>
        <w:t>ChatGPT</w:t>
      </w:r>
      <w:r w:rsidRPr="00195BCD">
        <w:t> to generate Figma</w:t>
      </w:r>
    </w:p>
    <w:p w14:paraId="1A32A9DA" w14:textId="1C51DDE2" w:rsidR="00195BCD" w:rsidRPr="00195BCD" w:rsidRDefault="00195BCD" w:rsidP="009854E0">
      <w:pPr>
        <w:pStyle w:val="ListParagraph"/>
        <w:numPr>
          <w:ilvl w:val="0"/>
          <w:numId w:val="33"/>
        </w:numPr>
      </w:pPr>
      <w:r w:rsidRPr="00195BCD">
        <w:t>Format inspiration for Output: </w:t>
      </w:r>
      <w:r w:rsidRPr="00FC7E6E">
        <w:rPr>
          <w:b/>
          <w:bCs/>
        </w:rPr>
        <w:t>ChatGPT</w:t>
      </w:r>
    </w:p>
    <w:p w14:paraId="24AAE10C" w14:textId="0A9F7165" w:rsidR="00195BCD" w:rsidRPr="00195BCD" w:rsidRDefault="00195BCD" w:rsidP="009854E0">
      <w:pPr>
        <w:pStyle w:val="ListParagraph"/>
        <w:numPr>
          <w:ilvl w:val="0"/>
          <w:numId w:val="33"/>
        </w:numPr>
      </w:pPr>
      <w:r w:rsidRPr="00195BCD">
        <w:t>For Function parameter documentation: </w:t>
      </w:r>
      <w:r w:rsidR="00FC7E6E" w:rsidRPr="00FC7E6E">
        <w:rPr>
          <w:b/>
          <w:bCs/>
        </w:rPr>
        <w:t>GitHub</w:t>
      </w:r>
      <w:r w:rsidRPr="00FC7E6E">
        <w:rPr>
          <w:b/>
          <w:bCs/>
        </w:rPr>
        <w:t xml:space="preserve"> Copilot</w:t>
      </w:r>
    </w:p>
    <w:p w14:paraId="4A883C76" w14:textId="77777777" w:rsidR="00195BCD" w:rsidRPr="00195BCD" w:rsidRDefault="00195BCD" w:rsidP="009854E0">
      <w:pPr>
        <w:pStyle w:val="Heading1"/>
      </w:pPr>
      <w:bookmarkStart w:id="13" w:name="_Toc212403506"/>
      <w:r w:rsidRPr="00195BCD">
        <w:lastRenderedPageBreak/>
        <w:t>Future improvements</w:t>
      </w:r>
      <w:bookmarkEnd w:id="13"/>
    </w:p>
    <w:p w14:paraId="6784500F" w14:textId="33F4C44F" w:rsidR="00195BCD" w:rsidRPr="00195BCD" w:rsidRDefault="00FC7E6E" w:rsidP="009854E0">
      <w:pPr>
        <w:pStyle w:val="ListParagraph"/>
        <w:numPr>
          <w:ilvl w:val="0"/>
          <w:numId w:val="40"/>
        </w:numPr>
      </w:pPr>
      <w:r>
        <w:t>W</w:t>
      </w:r>
      <w:r w:rsidR="00195BCD" w:rsidRPr="00195BCD">
        <w:t>e can use a </w:t>
      </w:r>
      <w:r w:rsidR="00195BCD" w:rsidRPr="00FC7E6E">
        <w:rPr>
          <w:b/>
          <w:bCs/>
        </w:rPr>
        <w:t>GUI</w:t>
      </w:r>
      <w:r w:rsidR="00195BCD" w:rsidRPr="00195BCD">
        <w:t> to visually show the movement of drone, its battery level, weather of the area around the drone and delivery status to the user of drone for better experience.</w:t>
      </w:r>
    </w:p>
    <w:p w14:paraId="492FA9FD" w14:textId="732A2DE7" w:rsidR="001824EA" w:rsidRDefault="00195BCD" w:rsidP="001824EA">
      <w:pPr>
        <w:pStyle w:val="ListParagraph"/>
        <w:numPr>
          <w:ilvl w:val="0"/>
          <w:numId w:val="40"/>
        </w:numPr>
      </w:pPr>
      <w:r w:rsidRPr="00FC7E6E">
        <w:t xml:space="preserve">A more sophisticated approach for random number generated can be used </w:t>
      </w:r>
      <w:r w:rsidR="00FC7E6E" w:rsidRPr="00FC7E6E">
        <w:t>other than</w:t>
      </w:r>
      <w:r w:rsidRPr="00FC7E6E">
        <w:t> </w:t>
      </w:r>
      <w:r w:rsidRPr="00372F12">
        <w:rPr>
          <w:rStyle w:val="Monospace"/>
          <w:sz w:val="18"/>
          <w:szCs w:val="18"/>
        </w:rPr>
        <w:t>rand</w:t>
      </w:r>
      <w:r w:rsidRPr="00372F12">
        <w:rPr>
          <w:sz w:val="22"/>
          <w:szCs w:val="22"/>
        </w:rPr>
        <w:t> </w:t>
      </w:r>
      <w:r w:rsidRPr="00FC7E6E">
        <w:t>such as modern C++ method</w:t>
      </w:r>
      <w:r w:rsidR="00FC7E6E" w:rsidRPr="00FC7E6E">
        <w:t xml:space="preserve"> </w:t>
      </w:r>
      <w:r w:rsidRPr="00FC7E6E">
        <w:t>using </w:t>
      </w:r>
      <w:r w:rsidRPr="00372F12">
        <w:rPr>
          <w:rStyle w:val="Monospace"/>
          <w:sz w:val="18"/>
          <w:szCs w:val="18"/>
        </w:rPr>
        <w:t>uniform_int_distribution</w:t>
      </w:r>
      <w:r w:rsidRPr="00372F12">
        <w:rPr>
          <w:sz w:val="22"/>
          <w:szCs w:val="22"/>
        </w:rPr>
        <w:t> </w:t>
      </w:r>
      <w:r w:rsidRPr="00FC7E6E">
        <w:t>and </w:t>
      </w:r>
      <w:r w:rsidRPr="00372F12">
        <w:rPr>
          <w:rStyle w:val="Monospace"/>
          <w:sz w:val="18"/>
          <w:szCs w:val="18"/>
        </w:rPr>
        <w:t>mt19937</w:t>
      </w:r>
      <w:r w:rsidRPr="00FC7E6E">
        <w:t>.</w:t>
      </w:r>
    </w:p>
    <w:p w14:paraId="3065C1EA" w14:textId="77777777" w:rsidR="001824EA" w:rsidRDefault="001824EA" w:rsidP="001824EA">
      <w:pPr>
        <w:pStyle w:val="Heading1"/>
      </w:pPr>
      <w:bookmarkStart w:id="14" w:name="_Toc212403507"/>
      <w:r w:rsidRPr="001824EA">
        <w:t>GitHub Repo Link - Annex-I</w:t>
      </w:r>
      <w:bookmarkEnd w:id="14"/>
    </w:p>
    <w:p w14:paraId="4CDC6076" w14:textId="342FFB9E" w:rsidR="001824EA" w:rsidRPr="001824EA" w:rsidRDefault="001824EA" w:rsidP="001824EA">
      <w:pPr>
        <w:rPr>
          <w:rFonts w:asciiTheme="majorHAnsi" w:eastAsiaTheme="majorEastAsia" w:hAnsiTheme="majorHAnsi" w:cstheme="majorBidi"/>
          <w:color w:val="0F4761" w:themeColor="accent1" w:themeShade="BF"/>
          <w:sz w:val="40"/>
          <w:szCs w:val="40"/>
        </w:rPr>
      </w:pPr>
      <w:hyperlink r:id="rId12" w:history="1">
        <w:r w:rsidRPr="003D12E3">
          <w:rPr>
            <w:rStyle w:val="Hyperlink"/>
          </w:rPr>
          <w:t>https://github.com/aerol</w:t>
        </w:r>
        <w:r w:rsidRPr="003D12E3">
          <w:rPr>
            <w:rStyle w:val="Hyperlink"/>
          </w:rPr>
          <w:t>i</w:t>
        </w:r>
        <w:r w:rsidRPr="003D12E3">
          <w:rPr>
            <w:rStyle w:val="Hyperlink"/>
          </w:rPr>
          <w:t>nk-corp/aerolink-demo</w:t>
        </w:r>
      </w:hyperlink>
      <w:r>
        <w:t xml:space="preserve"> </w:t>
      </w:r>
    </w:p>
    <w:p w14:paraId="6FCF47DA" w14:textId="07AC1544" w:rsidR="00553AEF" w:rsidRDefault="001824EA" w:rsidP="00553AEF">
      <w:pPr>
        <w:pStyle w:val="Heading1"/>
      </w:pPr>
      <w:bookmarkStart w:id="15" w:name="_Toc212403508"/>
      <w:r w:rsidRPr="001824EA">
        <w:t>Code – Annex-II</w:t>
      </w:r>
      <w:bookmarkEnd w:id="15"/>
    </w:p>
    <w:p w14:paraId="581062D3" w14:textId="47AF0D5C" w:rsidR="00553AEF" w:rsidRDefault="00553AEF" w:rsidP="00553AEF">
      <w:pPr>
        <w:pStyle w:val="Heading2"/>
      </w:pPr>
      <w:bookmarkStart w:id="16" w:name="_Toc212403509"/>
      <w:r>
        <w:t xml:space="preserve">File </w:t>
      </w:r>
      <w:r w:rsidR="00624542">
        <w:t>Tree</w:t>
      </w:r>
      <w:bookmarkEnd w:id="16"/>
    </w:p>
    <w:p w14:paraId="0A59C1EF" w14:textId="77777777" w:rsidR="00624542" w:rsidRPr="00624542" w:rsidRDefault="00624542" w:rsidP="00624542">
      <w:pPr>
        <w:rPr>
          <w:rStyle w:val="Monospace"/>
        </w:rPr>
      </w:pPr>
      <w:r w:rsidRPr="00624542">
        <w:rPr>
          <w:rStyle w:val="Monospace"/>
        </w:rPr>
        <w:t>src/</w:t>
      </w:r>
    </w:p>
    <w:p w14:paraId="3071A918" w14:textId="22662269" w:rsidR="00624542" w:rsidRPr="00624542" w:rsidRDefault="00624542" w:rsidP="00624542">
      <w:pPr>
        <w:rPr>
          <w:rStyle w:val="Monospace"/>
        </w:rPr>
      </w:pPr>
      <w:r>
        <w:rPr>
          <w:rStyle w:val="Monospace"/>
        </w:rPr>
        <w:t xml:space="preserve">| --- </w:t>
      </w:r>
      <w:r w:rsidRPr="00624542">
        <w:rPr>
          <w:rStyle w:val="Monospace"/>
        </w:rPr>
        <w:t>main.cpp</w:t>
      </w:r>
    </w:p>
    <w:p w14:paraId="1370CB33" w14:textId="57C6B2C3" w:rsidR="00624542" w:rsidRPr="00624542" w:rsidRDefault="00624542" w:rsidP="00624542">
      <w:pPr>
        <w:rPr>
          <w:rStyle w:val="Monospace"/>
        </w:rPr>
      </w:pPr>
      <w:r>
        <w:rPr>
          <w:rStyle w:val="Monospace"/>
        </w:rPr>
        <w:t xml:space="preserve">| --- </w:t>
      </w:r>
      <w:r w:rsidRPr="00624542">
        <w:rPr>
          <w:rStyle w:val="Monospace"/>
        </w:rPr>
        <w:t>lib/</w:t>
      </w:r>
    </w:p>
    <w:p w14:paraId="69300FF5" w14:textId="4342D5C2" w:rsidR="00624542" w:rsidRPr="00624542" w:rsidRDefault="00624542" w:rsidP="00624542">
      <w:pPr>
        <w:rPr>
          <w:rStyle w:val="Monospace"/>
        </w:rPr>
      </w:pPr>
      <w:r>
        <w:rPr>
          <w:rStyle w:val="Monospace"/>
        </w:rPr>
        <w:t xml:space="preserve">    | --- </w:t>
      </w:r>
      <w:r w:rsidRPr="00624542">
        <w:rPr>
          <w:rStyle w:val="Monospace"/>
        </w:rPr>
        <w:t>utils.cpp</w:t>
      </w:r>
    </w:p>
    <w:p w14:paraId="73E11F30" w14:textId="760F557B" w:rsidR="00624542" w:rsidRPr="00624542" w:rsidRDefault="00624542" w:rsidP="00624542">
      <w:pPr>
        <w:rPr>
          <w:rStyle w:val="Monospace"/>
        </w:rPr>
      </w:pPr>
      <w:r>
        <w:rPr>
          <w:rStyle w:val="Monospace"/>
        </w:rPr>
        <w:t xml:space="preserve">    | ---</w:t>
      </w:r>
      <w:r w:rsidRPr="00624542">
        <w:rPr>
          <w:rStyle w:val="Monospace"/>
        </w:rPr>
        <w:t xml:space="preserve"> utils.hpp</w:t>
      </w:r>
    </w:p>
    <w:p w14:paraId="3ED852C2" w14:textId="454F4000" w:rsidR="00553AEF" w:rsidRPr="00624542" w:rsidRDefault="00624542" w:rsidP="00624542">
      <w:pPr>
        <w:rPr>
          <w:rStyle w:val="Monospace"/>
        </w:rPr>
      </w:pPr>
      <w:r>
        <w:rPr>
          <w:rStyle w:val="Monospace"/>
        </w:rPr>
        <w:t xml:space="preserve">    | ---</w:t>
      </w:r>
      <w:r w:rsidRPr="00624542">
        <w:rPr>
          <w:rStyle w:val="Monospace"/>
        </w:rPr>
        <w:t xml:space="preserve"> structures.hpp</w:t>
      </w:r>
    </w:p>
    <w:p w14:paraId="4F090505" w14:textId="77777777" w:rsidR="00553AEF" w:rsidRDefault="00553AEF">
      <w:pPr>
        <w:rPr>
          <w:rFonts w:asciiTheme="majorHAnsi" w:eastAsiaTheme="majorEastAsia" w:hAnsiTheme="majorHAnsi" w:cstheme="majorBidi"/>
          <w:color w:val="0F4761" w:themeColor="accent1" w:themeShade="BF"/>
          <w:sz w:val="32"/>
          <w:szCs w:val="32"/>
        </w:rPr>
      </w:pPr>
      <w:r>
        <w:br w:type="page"/>
      </w:r>
    </w:p>
    <w:p w14:paraId="6BF9F8EB" w14:textId="75FEE7A1" w:rsidR="00553AEF" w:rsidRPr="00553AEF" w:rsidRDefault="00553AEF" w:rsidP="00553AEF">
      <w:pPr>
        <w:pStyle w:val="Heading2"/>
      </w:pPr>
      <w:bookmarkStart w:id="17" w:name="_Toc212403510"/>
      <w:r>
        <w:lastRenderedPageBreak/>
        <w:t>Code</w:t>
      </w:r>
      <w:bookmarkEnd w:id="17"/>
    </w:p>
    <w:p w14:paraId="67106E32" w14:textId="77777777" w:rsidR="001824EA" w:rsidRPr="001824EA" w:rsidRDefault="001824EA" w:rsidP="001824EA">
      <w:pPr>
        <w:rPr>
          <w:rStyle w:val="Monospace"/>
        </w:rPr>
      </w:pPr>
      <w:r>
        <w:rPr>
          <w:rStyle w:val="Monospace"/>
        </w:rPr>
        <w:t>m</w:t>
      </w:r>
      <w:r w:rsidRPr="001824EA">
        <w:rPr>
          <w:rStyle w:val="Monospace"/>
        </w:rPr>
        <w:t>ain.cpp</w:t>
      </w:r>
    </w:p>
    <w:p w14:paraId="7C6074AA" w14:textId="77777777" w:rsidR="001824EA" w:rsidRPr="001824EA" w:rsidRDefault="001824EA" w:rsidP="001824EA">
      <w:r>
        <w:rPr>
          <w:noProof/>
        </w:rPr>
        <mc:AlternateContent>
          <mc:Choice Requires="wps">
            <w:drawing>
              <wp:inline distT="0" distB="0" distL="0" distR="0" wp14:anchorId="1B688B4E" wp14:editId="6BE4453E">
                <wp:extent cx="5943600" cy="4840941"/>
                <wp:effectExtent l="0" t="0" r="0" b="0"/>
                <wp:docPr id="612691180" name="Text Box 1"/>
                <wp:cNvGraphicFramePr/>
                <a:graphic xmlns:a="http://schemas.openxmlformats.org/drawingml/2006/main">
                  <a:graphicData uri="http://schemas.microsoft.com/office/word/2010/wordprocessingShape">
                    <wps:wsp>
                      <wps:cNvSpPr txBox="1"/>
                      <wps:spPr>
                        <a:xfrm>
                          <a:off x="0" y="0"/>
                          <a:ext cx="5943600" cy="4840941"/>
                        </a:xfrm>
                        <a:prstGeom prst="rect">
                          <a:avLst/>
                        </a:prstGeom>
                        <a:solidFill>
                          <a:schemeClr val="tx1"/>
                        </a:solidFill>
                        <a:ln w="6350">
                          <a:noFill/>
                        </a:ln>
                      </wps:spPr>
                      <wps:txbx>
                        <w:txbxContent>
                          <w:p w14:paraId="21C926A7"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&lt;iostream&gt;</w:t>
                            </w:r>
                          </w:p>
                          <w:p w14:paraId="3CDCA478"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&lt;cstdlib&gt;</w:t>
                            </w:r>
                          </w:p>
                          <w:p w14:paraId="779E543A"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&lt;ctime&gt;</w:t>
                            </w:r>
                          </w:p>
                          <w:p w14:paraId="10121D99"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&lt;chrono&gt;</w:t>
                            </w:r>
                          </w:p>
                          <w:p w14:paraId="2206390C"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&lt;thread&gt;</w:t>
                            </w:r>
                          </w:p>
                          <w:p w14:paraId="63C73941"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&lt;iomanip&gt;</w:t>
                            </w:r>
                          </w:p>
                          <w:p w14:paraId="6CEC5FC8"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&lt;string&gt;</w:t>
                            </w:r>
                          </w:p>
                          <w:p w14:paraId="43236E72"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4150EFBE"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"utils.hpp"</w:t>
                            </w:r>
                          </w:p>
                          <w:p w14:paraId="590A2E2E"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769A7299"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Main funtion which will execute</w:t>
                            </w:r>
                          </w:p>
                          <w:p w14:paraId="1E2B5A42"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main</w:t>
                            </w:r>
                            <w:r w:rsidRPr="001824EA">
                              <w:rPr>
                                <w:rFonts w:ascii="Menlo" w:eastAsia="Times New Roman" w:hAnsi="Menlo" w:cs="Menlo"/>
                                <w:color w:val="CCCCCC"/>
                                <w:sz w:val="14"/>
                                <w:szCs w:val="14"/>
                                <w:lang w:eastAsia="en-US"/>
                              </w:rPr>
                              <w:t>()</w:t>
                            </w:r>
                          </w:p>
                          <w:p w14:paraId="0032676E"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w:t>
                            </w:r>
                          </w:p>
                          <w:p w14:paraId="28B68515"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 Initializing variables</w:t>
                            </w:r>
                          </w:p>
                          <w:p w14:paraId="7D1C5137"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delayedFlights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4D4D4"/>
                                <w:sz w:val="14"/>
                                <w:szCs w:val="14"/>
                                <w:lang w:eastAsia="en-US"/>
                              </w:rPr>
                              <w: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B5CEA8"/>
                                <w:sz w:val="14"/>
                                <w:szCs w:val="14"/>
                                <w:lang w:eastAsia="en-US"/>
                              </w:rPr>
                              <w:t>0</w:t>
                            </w:r>
                            <w:r w:rsidRPr="001824EA">
                              <w:rPr>
                                <w:rFonts w:ascii="Menlo" w:eastAsia="Times New Roman" w:hAnsi="Menlo" w:cs="Menlo"/>
                                <w:color w:val="CCCCCC"/>
                                <w:sz w:val="14"/>
                                <w:szCs w:val="14"/>
                                <w:lang w:eastAsia="en-US"/>
                              </w:rPr>
                              <w:t>;</w:t>
                            </w:r>
                          </w:p>
                          <w:p w14:paraId="4264AA5C"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deliveredFlights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4D4D4"/>
                                <w:sz w:val="14"/>
                                <w:szCs w:val="14"/>
                                <w:lang w:eastAsia="en-US"/>
                              </w:rPr>
                              <w: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B5CEA8"/>
                                <w:sz w:val="14"/>
                                <w:szCs w:val="14"/>
                                <w:lang w:eastAsia="en-US"/>
                              </w:rPr>
                              <w:t>0</w:t>
                            </w:r>
                            <w:r w:rsidRPr="001824EA">
                              <w:rPr>
                                <w:rFonts w:ascii="Menlo" w:eastAsia="Times New Roman" w:hAnsi="Menlo" w:cs="Menlo"/>
                                <w:color w:val="CCCCCC"/>
                                <w:sz w:val="14"/>
                                <w:szCs w:val="14"/>
                                <w:lang w:eastAsia="en-US"/>
                              </w:rPr>
                              <w:t>;</w:t>
                            </w:r>
                          </w:p>
                          <w:p w14:paraId="2AE85D2C"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failedFlights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4D4D4"/>
                                <w:sz w:val="14"/>
                                <w:szCs w:val="14"/>
                                <w:lang w:eastAsia="en-US"/>
                              </w:rPr>
                              <w: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B5CEA8"/>
                                <w:sz w:val="14"/>
                                <w:szCs w:val="14"/>
                                <w:lang w:eastAsia="en-US"/>
                              </w:rPr>
                              <w:t>0</w:t>
                            </w:r>
                            <w:r w:rsidRPr="001824EA">
                              <w:rPr>
                                <w:rFonts w:ascii="Menlo" w:eastAsia="Times New Roman" w:hAnsi="Menlo" w:cs="Menlo"/>
                                <w:color w:val="CCCCCC"/>
                                <w:sz w:val="14"/>
                                <w:szCs w:val="14"/>
                                <w:lang w:eastAsia="en-US"/>
                              </w:rPr>
                              <w:t>;</w:t>
                            </w:r>
                          </w:p>
                          <w:p w14:paraId="2F4B1AFB"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recharges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4D4D4"/>
                                <w:sz w:val="14"/>
                                <w:szCs w:val="14"/>
                                <w:lang w:eastAsia="en-US"/>
                              </w:rPr>
                              <w: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B5CEA8"/>
                                <w:sz w:val="14"/>
                                <w:szCs w:val="14"/>
                                <w:lang w:eastAsia="en-US"/>
                              </w:rPr>
                              <w:t>0</w:t>
                            </w:r>
                            <w:r w:rsidRPr="001824EA">
                              <w:rPr>
                                <w:rFonts w:ascii="Menlo" w:eastAsia="Times New Roman" w:hAnsi="Menlo" w:cs="Menlo"/>
                                <w:color w:val="CCCCCC"/>
                                <w:sz w:val="14"/>
                                <w:szCs w:val="14"/>
                                <w:lang w:eastAsia="en-US"/>
                              </w:rPr>
                              <w:t>;</w:t>
                            </w:r>
                          </w:p>
                          <w:p w14:paraId="6F56D949"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reroutes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4D4D4"/>
                                <w:sz w:val="14"/>
                                <w:szCs w:val="14"/>
                                <w:lang w:eastAsia="en-US"/>
                              </w:rPr>
                              <w: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B5CEA8"/>
                                <w:sz w:val="14"/>
                                <w:szCs w:val="14"/>
                                <w:lang w:eastAsia="en-US"/>
                              </w:rPr>
                              <w:t>0</w:t>
                            </w:r>
                            <w:r w:rsidRPr="001824EA">
                              <w:rPr>
                                <w:rFonts w:ascii="Menlo" w:eastAsia="Times New Roman" w:hAnsi="Menlo" w:cs="Menlo"/>
                                <w:color w:val="CCCCCC"/>
                                <w:sz w:val="14"/>
                                <w:szCs w:val="14"/>
                                <w:lang w:eastAsia="en-US"/>
                              </w:rPr>
                              <w:t>;</w:t>
                            </w:r>
                          </w:p>
                          <w:p w14:paraId="71DAB802"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drain</w:t>
                            </w:r>
                            <w:r w:rsidRPr="001824EA">
                              <w:rPr>
                                <w:rFonts w:ascii="Menlo" w:eastAsia="Times New Roman" w:hAnsi="Menlo" w:cs="Menlo"/>
                                <w:color w:val="CCCCCC"/>
                                <w:sz w:val="14"/>
                                <w:szCs w:val="14"/>
                                <w:lang w:eastAsia="en-US"/>
                              </w:rPr>
                              <w:t>;</w:t>
                            </w:r>
                          </w:p>
                          <w:p w14:paraId="6ED2138B"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4D4D4"/>
                                <w:sz w:val="14"/>
                                <w:szCs w:val="14"/>
                                <w:lang w:eastAsia="en-US"/>
                              </w:rPr>
                              <w: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B5CEA8"/>
                                <w:sz w:val="14"/>
                                <w:szCs w:val="14"/>
                                <w:lang w:eastAsia="en-US"/>
                              </w:rPr>
                              <w:t>100</w:t>
                            </w:r>
                            <w:r w:rsidRPr="001824EA">
                              <w:rPr>
                                <w:rFonts w:ascii="Menlo" w:eastAsia="Times New Roman" w:hAnsi="Menlo" w:cs="Menlo"/>
                                <w:color w:val="CCCCCC"/>
                                <w:sz w:val="14"/>
                                <w:szCs w:val="14"/>
                                <w:lang w:eastAsia="en-US"/>
                              </w:rPr>
                              <w:t>;</w:t>
                            </w:r>
                          </w:p>
                          <w:p w14:paraId="0C44AE37"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 Displaying the welcome message</w:t>
                            </w:r>
                          </w:p>
                          <w:p w14:paraId="41DC2B0E"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4EC9B0"/>
                                <w:sz w:val="14"/>
                                <w:szCs w:val="14"/>
                                <w:lang w:eastAsia="en-US"/>
                              </w:rPr>
                              <w:t>std</w:t>
                            </w:r>
                            <w:r w:rsidRPr="001824EA">
                              <w:rPr>
                                <w:rFonts w:ascii="Menlo" w:eastAsia="Times New Roman" w:hAnsi="Menlo" w:cs="Menlo"/>
                                <w:color w:val="CCCCCC"/>
                                <w:sz w:val="14"/>
                                <w:szCs w:val="14"/>
                                <w:lang w:eastAsia="en-US"/>
                              </w:rPr>
                              <w:t>::</w:t>
                            </w:r>
                            <w:r w:rsidRPr="001824EA">
                              <w:rPr>
                                <w:rFonts w:ascii="Menlo" w:eastAsia="Times New Roman" w:hAnsi="Menlo" w:cs="Menlo"/>
                                <w:color w:val="9CDCFE"/>
                                <w:sz w:val="14"/>
                                <w:szCs w:val="14"/>
                                <w:lang w:eastAsia="en-US"/>
                              </w:rPr>
                              <w:t>cout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&lt;&lt;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CE9178"/>
                                <w:sz w:val="14"/>
                                <w:szCs w:val="14"/>
                                <w:lang w:eastAsia="en-US"/>
                              </w:rPr>
                              <w:t>"==========================================================================================</w:t>
                            </w:r>
                            <w:r w:rsidRPr="001824EA">
                              <w:rPr>
                                <w:rFonts w:ascii="Menlo" w:eastAsia="Times New Roman" w:hAnsi="Menlo" w:cs="Menlo"/>
                                <w:color w:val="D7BA7D"/>
                                <w:sz w:val="14"/>
                                <w:szCs w:val="14"/>
                                <w:lang w:eastAsia="en-US"/>
                              </w:rPr>
                              <w:t>\n</w:t>
                            </w:r>
                            <w:r w:rsidRPr="001824EA">
                              <w:rPr>
                                <w:rFonts w:ascii="Menlo" w:eastAsia="Times New Roman" w:hAnsi="Menlo" w:cs="Menlo"/>
                                <w:color w:val="CE9178"/>
                                <w:sz w:val="14"/>
                                <w:szCs w:val="14"/>
                                <w:lang w:eastAsia="en-US"/>
                              </w:rPr>
                              <w:t>"</w:t>
                            </w:r>
                            <w:r w:rsidRPr="001824EA">
                              <w:rPr>
                                <w:rFonts w:ascii="Menlo" w:eastAsia="Times New Roman" w:hAnsi="Menlo" w:cs="Menlo"/>
                                <w:color w:val="CCCCCC"/>
                                <w:sz w:val="14"/>
                                <w:szCs w:val="14"/>
                                <w:lang w:eastAsia="en-US"/>
                              </w:rPr>
                              <w:t>;</w:t>
                            </w:r>
                          </w:p>
                          <w:p w14:paraId="366C7EF8"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4EC9B0"/>
                                <w:sz w:val="14"/>
                                <w:szCs w:val="14"/>
                                <w:lang w:eastAsia="en-US"/>
                              </w:rPr>
                              <w:t>std</w:t>
                            </w:r>
                            <w:r w:rsidRPr="001824EA">
                              <w:rPr>
                                <w:rFonts w:ascii="Menlo" w:eastAsia="Times New Roman" w:hAnsi="Menlo" w:cs="Menlo"/>
                                <w:color w:val="CCCCCC"/>
                                <w:sz w:val="14"/>
                                <w:szCs w:val="14"/>
                                <w:lang w:eastAsia="en-US"/>
                              </w:rPr>
                              <w:t>::</w:t>
                            </w:r>
                            <w:r w:rsidRPr="001824EA">
                              <w:rPr>
                                <w:rFonts w:ascii="Menlo" w:eastAsia="Times New Roman" w:hAnsi="Menlo" w:cs="Menlo"/>
                                <w:color w:val="9CDCFE"/>
                                <w:sz w:val="14"/>
                                <w:szCs w:val="14"/>
                                <w:lang w:eastAsia="en-US"/>
                              </w:rPr>
                              <w:t>cout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&lt;&lt;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CE9178"/>
                                <w:sz w:val="14"/>
                                <w:szCs w:val="14"/>
                                <w:lang w:eastAsia="en-US"/>
                              </w:rPr>
                              <w:t>"                            WELCOME TO DRONE DELIVERY SIMULATOR</w:t>
                            </w:r>
                            <w:r w:rsidRPr="001824EA">
                              <w:rPr>
                                <w:rFonts w:ascii="Menlo" w:eastAsia="Times New Roman" w:hAnsi="Menlo" w:cs="Menlo"/>
                                <w:color w:val="D7BA7D"/>
                                <w:sz w:val="14"/>
                                <w:szCs w:val="14"/>
                                <w:lang w:eastAsia="en-US"/>
                              </w:rPr>
                              <w:t>\n</w:t>
                            </w:r>
                            <w:r w:rsidRPr="001824EA">
                              <w:rPr>
                                <w:rFonts w:ascii="Menlo" w:eastAsia="Times New Roman" w:hAnsi="Menlo" w:cs="Menlo"/>
                                <w:color w:val="CE9178"/>
                                <w:sz w:val="14"/>
                                <w:szCs w:val="14"/>
                                <w:lang w:eastAsia="en-US"/>
                              </w:rPr>
                              <w:t>"</w:t>
                            </w:r>
                            <w:r w:rsidRPr="001824EA">
                              <w:rPr>
                                <w:rFonts w:ascii="Menlo" w:eastAsia="Times New Roman" w:hAnsi="Menlo" w:cs="Menlo"/>
                                <w:color w:val="CCCCCC"/>
                                <w:sz w:val="14"/>
                                <w:szCs w:val="14"/>
                                <w:lang w:eastAsia="en-US"/>
                              </w:rPr>
                              <w:t>;</w:t>
                            </w:r>
                          </w:p>
                          <w:p w14:paraId="7B4FC37C"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4EC9B0"/>
                                <w:sz w:val="14"/>
                                <w:szCs w:val="14"/>
                                <w:lang w:eastAsia="en-US"/>
                              </w:rPr>
                              <w:t>std</w:t>
                            </w:r>
                            <w:r w:rsidRPr="001824EA">
                              <w:rPr>
                                <w:rFonts w:ascii="Menlo" w:eastAsia="Times New Roman" w:hAnsi="Menlo" w:cs="Menlo"/>
                                <w:color w:val="CCCCCC"/>
                                <w:sz w:val="14"/>
                                <w:szCs w:val="14"/>
                                <w:lang w:eastAsia="en-US"/>
                              </w:rPr>
                              <w:t>::</w:t>
                            </w:r>
                            <w:r w:rsidRPr="001824EA">
                              <w:rPr>
                                <w:rFonts w:ascii="Menlo" w:eastAsia="Times New Roman" w:hAnsi="Menlo" w:cs="Menlo"/>
                                <w:color w:val="9CDCFE"/>
                                <w:sz w:val="14"/>
                                <w:szCs w:val="14"/>
                                <w:lang w:eastAsia="en-US"/>
                              </w:rPr>
                              <w:t>cout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&lt;&lt;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CE9178"/>
                                <w:sz w:val="14"/>
                                <w:szCs w:val="14"/>
                                <w:lang w:eastAsia="en-US"/>
                              </w:rPr>
                              <w:t>"==========================================================================================</w:t>
                            </w:r>
                            <w:r w:rsidRPr="001824EA">
                              <w:rPr>
                                <w:rFonts w:ascii="Menlo" w:eastAsia="Times New Roman" w:hAnsi="Menlo" w:cs="Menlo"/>
                                <w:color w:val="D7BA7D"/>
                                <w:sz w:val="14"/>
                                <w:szCs w:val="14"/>
                                <w:lang w:eastAsia="en-US"/>
                              </w:rPr>
                              <w:t>\n\n</w:t>
                            </w:r>
                            <w:r w:rsidRPr="001824EA">
                              <w:rPr>
                                <w:rFonts w:ascii="Menlo" w:eastAsia="Times New Roman" w:hAnsi="Menlo" w:cs="Menlo"/>
                                <w:color w:val="CE9178"/>
                                <w:sz w:val="14"/>
                                <w:szCs w:val="14"/>
                                <w:lang w:eastAsia="en-US"/>
                              </w:rPr>
                              <w:t>"</w:t>
                            </w:r>
                            <w:r w:rsidRPr="001824EA">
                              <w:rPr>
                                <w:rFonts w:ascii="Menlo" w:eastAsia="Times New Roman" w:hAnsi="Menlo" w:cs="Menlo"/>
                                <w:color w:val="CCCCCC"/>
                                <w:sz w:val="14"/>
                                <w:szCs w:val="14"/>
                                <w:lang w:eastAsia="en-US"/>
                              </w:rPr>
                              <w:t>;</w:t>
                            </w:r>
                          </w:p>
                          <w:p w14:paraId="3E0B729E"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srand</w:t>
                            </w:r>
                            <w:r w:rsidRPr="001824EA">
                              <w:rPr>
                                <w:rFonts w:ascii="Menlo" w:eastAsia="Times New Roman" w:hAnsi="Menlo" w:cs="Menlo"/>
                                <w:color w:val="CCCCCC"/>
                                <w:sz w:val="14"/>
                                <w:szCs w:val="14"/>
                                <w:lang w:eastAsia="en-US"/>
                              </w:rPr>
                              <w:t>(</w:t>
                            </w:r>
                            <w:r w:rsidRPr="001824EA">
                              <w:rPr>
                                <w:rFonts w:ascii="Menlo" w:eastAsia="Times New Roman" w:hAnsi="Menlo" w:cs="Menlo"/>
                                <w:color w:val="DCDCAA"/>
                                <w:sz w:val="14"/>
                                <w:szCs w:val="14"/>
                                <w:lang w:eastAsia="en-US"/>
                              </w:rPr>
                              <w:t>time</w:t>
                            </w:r>
                            <w:r w:rsidRPr="001824EA">
                              <w:rPr>
                                <w:rFonts w:ascii="Menlo" w:eastAsia="Times New Roman" w:hAnsi="Menlo" w:cs="Menlo"/>
                                <w:color w:val="CCCCCC"/>
                                <w:sz w:val="14"/>
                                <w:szCs w:val="14"/>
                                <w:lang w:eastAsia="en-US"/>
                              </w:rPr>
                              <w:t>(</w:t>
                            </w:r>
                            <w:r w:rsidRPr="001824EA">
                              <w:rPr>
                                <w:rFonts w:ascii="Menlo" w:eastAsia="Times New Roman" w:hAnsi="Menlo" w:cs="Menlo"/>
                                <w:color w:val="B5CEA8"/>
                                <w:sz w:val="14"/>
                                <w:szCs w:val="14"/>
                                <w:lang w:eastAsia="en-US"/>
                              </w:rPr>
                              <w:t>0</w:t>
                            </w:r>
                            <w:r w:rsidRPr="001824EA">
                              <w:rPr>
                                <w:rFonts w:ascii="Menlo" w:eastAsia="Times New Roman" w:hAnsi="Menlo" w:cs="Menlo"/>
                                <w:color w:val="CCCCCC"/>
                                <w:sz w:val="14"/>
                                <w:szCs w:val="14"/>
                                <w:lang w:eastAsia="en-US"/>
                              </w:rPr>
                              <w:t>));</w:t>
                            </w:r>
                            <w:r w:rsidRPr="001824EA">
                              <w:rPr>
                                <w:rFonts w:ascii="Menlo" w:eastAsia="Times New Roman" w:hAnsi="Menlo" w:cs="Menlo"/>
                                <w:color w:val="6A9955"/>
                                <w:sz w:val="14"/>
                                <w:szCs w:val="14"/>
                                <w:lang w:eastAsia="en-US"/>
                              </w:rPr>
                              <w:t xml:space="preserve"> // Seeding the random generator</w:t>
                            </w:r>
                          </w:p>
                          <w:p w14:paraId="5838F9EE"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 Calling the function which runs the simulation using loop</w:t>
                            </w:r>
                          </w:p>
                          <w:p w14:paraId="1CD8F3D5"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runSimulation</w:t>
                            </w:r>
                            <w:r w:rsidRPr="001824EA">
                              <w:rPr>
                                <w:rFonts w:ascii="Menlo" w:eastAsia="Times New Roman" w:hAnsi="Menlo" w:cs="Menlo"/>
                                <w:color w:val="CCCCCC"/>
                                <w:sz w:val="14"/>
                                <w:szCs w:val="14"/>
                                <w:lang w:eastAsia="en-US"/>
                              </w:rPr>
                              <w:t>(</w:t>
                            </w:r>
                            <w:r w:rsidRPr="001824EA">
                              <w:rPr>
                                <w:rFonts w:ascii="Menlo" w:eastAsia="Times New Roman" w:hAnsi="Menlo" w:cs="Menlo"/>
                                <w:color w:val="9CDCFE"/>
                                <w:sz w:val="14"/>
                                <w:szCs w:val="14"/>
                                <w:lang w:eastAsia="en-US"/>
                              </w:rPr>
                              <w:t>deliveredFlights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failedFlights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drain</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delayedFlights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recharges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reroutes</w:t>
                            </w:r>
                            <w:r w:rsidRPr="001824EA">
                              <w:rPr>
                                <w:rFonts w:ascii="Menlo" w:eastAsia="Times New Roman" w:hAnsi="Menlo" w:cs="Menlo"/>
                                <w:color w:val="CCCCCC"/>
                                <w:sz w:val="14"/>
                                <w:szCs w:val="14"/>
                                <w:lang w:eastAsia="en-US"/>
                              </w:rPr>
                              <w:t>);</w:t>
                            </w:r>
                          </w:p>
                          <w:p w14:paraId="4A0EFA16"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3B9CF150"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 Calling the function to display the mission summary</w:t>
                            </w:r>
                          </w:p>
                          <w:p w14:paraId="0EE2634E"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missionSummary</w:t>
                            </w:r>
                            <w:r w:rsidRPr="001824EA">
                              <w:rPr>
                                <w:rFonts w:ascii="Menlo" w:eastAsia="Times New Roman" w:hAnsi="Menlo" w:cs="Menlo"/>
                                <w:color w:val="CCCCCC"/>
                                <w:sz w:val="14"/>
                                <w:szCs w:val="14"/>
                                <w:lang w:eastAsia="en-US"/>
                              </w:rPr>
                              <w:t>(</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deliveredFlights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delayedFlights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failedFlights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recharges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reroutes</w:t>
                            </w:r>
                            <w:r w:rsidRPr="001824EA">
                              <w:rPr>
                                <w:rFonts w:ascii="Menlo" w:eastAsia="Times New Roman" w:hAnsi="Menlo" w:cs="Menlo"/>
                                <w:color w:val="CCCCCC"/>
                                <w:sz w:val="14"/>
                                <w:szCs w:val="14"/>
                                <w:lang w:eastAsia="en-US"/>
                              </w:rPr>
                              <w:t>);</w:t>
                            </w:r>
                          </w:p>
                          <w:p w14:paraId="1E0867A0"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437C391F"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 Displaying the end of simulation</w:t>
                            </w:r>
                          </w:p>
                          <w:p w14:paraId="0FA8257E"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4EC9B0"/>
                                <w:sz w:val="14"/>
                                <w:szCs w:val="14"/>
                                <w:lang w:eastAsia="en-US"/>
                              </w:rPr>
                              <w:t>std</w:t>
                            </w:r>
                            <w:r w:rsidRPr="001824EA">
                              <w:rPr>
                                <w:rFonts w:ascii="Menlo" w:eastAsia="Times New Roman" w:hAnsi="Menlo" w:cs="Menlo"/>
                                <w:color w:val="CCCCCC"/>
                                <w:sz w:val="14"/>
                                <w:szCs w:val="14"/>
                                <w:lang w:eastAsia="en-US"/>
                              </w:rPr>
                              <w:t>::</w:t>
                            </w:r>
                            <w:r w:rsidRPr="001824EA">
                              <w:rPr>
                                <w:rFonts w:ascii="Menlo" w:eastAsia="Times New Roman" w:hAnsi="Menlo" w:cs="Menlo"/>
                                <w:color w:val="9CDCFE"/>
                                <w:sz w:val="14"/>
                                <w:szCs w:val="14"/>
                                <w:lang w:eastAsia="en-US"/>
                              </w:rPr>
                              <w:t>cout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&lt;&lt;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CE9178"/>
                                <w:sz w:val="14"/>
                                <w:szCs w:val="14"/>
                                <w:lang w:eastAsia="en-US"/>
                              </w:rPr>
                              <w:t>"------------------------------------------------------------------------------------------</w:t>
                            </w:r>
                            <w:r w:rsidRPr="001824EA">
                              <w:rPr>
                                <w:rFonts w:ascii="Menlo" w:eastAsia="Times New Roman" w:hAnsi="Menlo" w:cs="Menlo"/>
                                <w:color w:val="D7BA7D"/>
                                <w:sz w:val="14"/>
                                <w:szCs w:val="14"/>
                                <w:lang w:eastAsia="en-US"/>
                              </w:rPr>
                              <w:t>\n</w:t>
                            </w:r>
                            <w:r w:rsidRPr="001824EA">
                              <w:rPr>
                                <w:rFonts w:ascii="Menlo" w:eastAsia="Times New Roman" w:hAnsi="Menlo" w:cs="Menlo"/>
                                <w:color w:val="CE9178"/>
                                <w:sz w:val="14"/>
                                <w:szCs w:val="14"/>
                                <w:lang w:eastAsia="en-US"/>
                              </w:rPr>
                              <w:t>"</w:t>
                            </w:r>
                            <w:r w:rsidRPr="001824EA">
                              <w:rPr>
                                <w:rFonts w:ascii="Menlo" w:eastAsia="Times New Roman" w:hAnsi="Menlo" w:cs="Menlo"/>
                                <w:color w:val="CCCCCC"/>
                                <w:sz w:val="14"/>
                                <w:szCs w:val="14"/>
                                <w:lang w:eastAsia="en-US"/>
                              </w:rPr>
                              <w:t>;</w:t>
                            </w:r>
                          </w:p>
                          <w:p w14:paraId="40B31456"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4EC9B0"/>
                                <w:sz w:val="14"/>
                                <w:szCs w:val="14"/>
                                <w:lang w:eastAsia="en-US"/>
                              </w:rPr>
                              <w:t>std</w:t>
                            </w:r>
                            <w:r w:rsidRPr="001824EA">
                              <w:rPr>
                                <w:rFonts w:ascii="Menlo" w:eastAsia="Times New Roman" w:hAnsi="Menlo" w:cs="Menlo"/>
                                <w:color w:val="CCCCCC"/>
                                <w:sz w:val="14"/>
                                <w:szCs w:val="14"/>
                                <w:lang w:eastAsia="en-US"/>
                              </w:rPr>
                              <w:t>::</w:t>
                            </w:r>
                            <w:r w:rsidRPr="001824EA">
                              <w:rPr>
                                <w:rFonts w:ascii="Menlo" w:eastAsia="Times New Roman" w:hAnsi="Menlo" w:cs="Menlo"/>
                                <w:color w:val="9CDCFE"/>
                                <w:sz w:val="14"/>
                                <w:szCs w:val="14"/>
                                <w:lang w:eastAsia="en-US"/>
                              </w:rPr>
                              <w:t>cout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&lt;&lt;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CE9178"/>
                                <w:sz w:val="14"/>
                                <w:szCs w:val="14"/>
                                <w:lang w:eastAsia="en-US"/>
                              </w:rPr>
                              <w:t>"</w:t>
                            </w:r>
                            <w:r w:rsidRPr="001824EA">
                              <w:rPr>
                                <w:rFonts w:ascii="Menlo" w:eastAsia="Times New Roman" w:hAnsi="Menlo" w:cs="Menlo"/>
                                <w:color w:val="D7BA7D"/>
                                <w:sz w:val="14"/>
                                <w:szCs w:val="14"/>
                                <w:lang w:eastAsia="en-US"/>
                              </w:rPr>
                              <w:t>\n</w:t>
                            </w:r>
                            <w:r w:rsidRPr="001824EA">
                              <w:rPr>
                                <w:rFonts w:ascii="Menlo" w:eastAsia="Times New Roman" w:hAnsi="Menlo" w:cs="Menlo"/>
                                <w:color w:val="CE9178"/>
                                <w:sz w:val="14"/>
                                <w:szCs w:val="14"/>
                                <w:lang w:eastAsia="en-US"/>
                              </w:rPr>
                              <w:t>==========================================================================================</w:t>
                            </w:r>
                            <w:r w:rsidRPr="001824EA">
                              <w:rPr>
                                <w:rFonts w:ascii="Menlo" w:eastAsia="Times New Roman" w:hAnsi="Menlo" w:cs="Menlo"/>
                                <w:color w:val="D7BA7D"/>
                                <w:sz w:val="14"/>
                                <w:szCs w:val="14"/>
                                <w:lang w:eastAsia="en-US"/>
                              </w:rPr>
                              <w:t>\n</w:t>
                            </w:r>
                            <w:r w:rsidRPr="001824EA">
                              <w:rPr>
                                <w:rFonts w:ascii="Menlo" w:eastAsia="Times New Roman" w:hAnsi="Menlo" w:cs="Menlo"/>
                                <w:color w:val="CE9178"/>
                                <w:sz w:val="14"/>
                                <w:szCs w:val="14"/>
                                <w:lang w:eastAsia="en-US"/>
                              </w:rPr>
                              <w:t>"</w:t>
                            </w:r>
                            <w:r w:rsidRPr="001824EA">
                              <w:rPr>
                                <w:rFonts w:ascii="Menlo" w:eastAsia="Times New Roman" w:hAnsi="Menlo" w:cs="Menlo"/>
                                <w:color w:val="CCCCCC"/>
                                <w:sz w:val="14"/>
                                <w:szCs w:val="14"/>
                                <w:lang w:eastAsia="en-US"/>
                              </w:rPr>
                              <w:t>;</w:t>
                            </w:r>
                          </w:p>
                          <w:p w14:paraId="311FFE9C"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4EC9B0"/>
                                <w:sz w:val="14"/>
                                <w:szCs w:val="14"/>
                                <w:lang w:eastAsia="en-US"/>
                              </w:rPr>
                              <w:t>std</w:t>
                            </w:r>
                            <w:r w:rsidRPr="001824EA">
                              <w:rPr>
                                <w:rFonts w:ascii="Menlo" w:eastAsia="Times New Roman" w:hAnsi="Menlo" w:cs="Menlo"/>
                                <w:color w:val="CCCCCC"/>
                                <w:sz w:val="14"/>
                                <w:szCs w:val="14"/>
                                <w:lang w:eastAsia="en-US"/>
                              </w:rPr>
                              <w:t>::</w:t>
                            </w:r>
                            <w:r w:rsidRPr="001824EA">
                              <w:rPr>
                                <w:rFonts w:ascii="Menlo" w:eastAsia="Times New Roman" w:hAnsi="Menlo" w:cs="Menlo"/>
                                <w:color w:val="9CDCFE"/>
                                <w:sz w:val="14"/>
                                <w:szCs w:val="14"/>
                                <w:lang w:eastAsia="en-US"/>
                              </w:rPr>
                              <w:t>cout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&lt;&lt;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CE9178"/>
                                <w:sz w:val="14"/>
                                <w:szCs w:val="14"/>
                                <w:lang w:eastAsia="en-US"/>
                              </w:rPr>
                              <w:t>"                                       SIMULATION ENDED</w:t>
                            </w:r>
                            <w:r w:rsidRPr="001824EA">
                              <w:rPr>
                                <w:rFonts w:ascii="Menlo" w:eastAsia="Times New Roman" w:hAnsi="Menlo" w:cs="Menlo"/>
                                <w:color w:val="D7BA7D"/>
                                <w:sz w:val="14"/>
                                <w:szCs w:val="14"/>
                                <w:lang w:eastAsia="en-US"/>
                              </w:rPr>
                              <w:t>\n</w:t>
                            </w:r>
                            <w:r w:rsidRPr="001824EA">
                              <w:rPr>
                                <w:rFonts w:ascii="Menlo" w:eastAsia="Times New Roman" w:hAnsi="Menlo" w:cs="Menlo"/>
                                <w:color w:val="CE9178"/>
                                <w:sz w:val="14"/>
                                <w:szCs w:val="14"/>
                                <w:lang w:eastAsia="en-US"/>
                              </w:rPr>
                              <w:t>"</w:t>
                            </w:r>
                            <w:r w:rsidRPr="001824EA">
                              <w:rPr>
                                <w:rFonts w:ascii="Menlo" w:eastAsia="Times New Roman" w:hAnsi="Menlo" w:cs="Menlo"/>
                                <w:color w:val="CCCCCC"/>
                                <w:sz w:val="14"/>
                                <w:szCs w:val="14"/>
                                <w:lang w:eastAsia="en-US"/>
                              </w:rPr>
                              <w:t>;</w:t>
                            </w:r>
                          </w:p>
                          <w:p w14:paraId="33777892"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4EC9B0"/>
                                <w:sz w:val="14"/>
                                <w:szCs w:val="14"/>
                                <w:lang w:eastAsia="en-US"/>
                              </w:rPr>
                              <w:t>std</w:t>
                            </w:r>
                            <w:r w:rsidRPr="001824EA">
                              <w:rPr>
                                <w:rFonts w:ascii="Menlo" w:eastAsia="Times New Roman" w:hAnsi="Menlo" w:cs="Menlo"/>
                                <w:color w:val="CCCCCC"/>
                                <w:sz w:val="14"/>
                                <w:szCs w:val="14"/>
                                <w:lang w:eastAsia="en-US"/>
                              </w:rPr>
                              <w:t>::</w:t>
                            </w:r>
                            <w:r w:rsidRPr="001824EA">
                              <w:rPr>
                                <w:rFonts w:ascii="Menlo" w:eastAsia="Times New Roman" w:hAnsi="Menlo" w:cs="Menlo"/>
                                <w:color w:val="9CDCFE"/>
                                <w:sz w:val="14"/>
                                <w:szCs w:val="14"/>
                                <w:lang w:eastAsia="en-US"/>
                              </w:rPr>
                              <w:t>cout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&lt;&lt;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CE9178"/>
                                <w:sz w:val="14"/>
                                <w:szCs w:val="14"/>
                                <w:lang w:eastAsia="en-US"/>
                              </w:rPr>
                              <w:t>"==========================================================================================</w:t>
                            </w:r>
                            <w:r w:rsidRPr="001824EA">
                              <w:rPr>
                                <w:rFonts w:ascii="Menlo" w:eastAsia="Times New Roman" w:hAnsi="Menlo" w:cs="Menlo"/>
                                <w:color w:val="D7BA7D"/>
                                <w:sz w:val="14"/>
                                <w:szCs w:val="14"/>
                                <w:lang w:eastAsia="en-US"/>
                              </w:rPr>
                              <w:t>\n</w:t>
                            </w:r>
                            <w:r w:rsidRPr="001824EA">
                              <w:rPr>
                                <w:rFonts w:ascii="Menlo" w:eastAsia="Times New Roman" w:hAnsi="Menlo" w:cs="Menlo"/>
                                <w:color w:val="CE9178"/>
                                <w:sz w:val="14"/>
                                <w:szCs w:val="14"/>
                                <w:lang w:eastAsia="en-US"/>
                              </w:rPr>
                              <w:t>"</w:t>
                            </w:r>
                            <w:r w:rsidRPr="001824EA">
                              <w:rPr>
                                <w:rFonts w:ascii="Menlo" w:eastAsia="Times New Roman" w:hAnsi="Menlo" w:cs="Menlo"/>
                                <w:color w:val="CCCCCC"/>
                                <w:sz w:val="14"/>
                                <w:szCs w:val="14"/>
                                <w:lang w:eastAsia="en-US"/>
                              </w:rPr>
                              <w:t>;</w:t>
                            </w:r>
                          </w:p>
                          <w:p w14:paraId="095940F9"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401E5252"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C586C0"/>
                                <w:sz w:val="14"/>
                                <w:szCs w:val="14"/>
                                <w:lang w:eastAsia="en-US"/>
                              </w:rPr>
                              <w:t>return</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B5CEA8"/>
                                <w:sz w:val="14"/>
                                <w:szCs w:val="14"/>
                                <w:lang w:eastAsia="en-US"/>
                              </w:rPr>
                              <w:t>0</w:t>
                            </w:r>
                            <w:r w:rsidRPr="001824EA">
                              <w:rPr>
                                <w:rFonts w:ascii="Menlo" w:eastAsia="Times New Roman" w:hAnsi="Menlo" w:cs="Menlo"/>
                                <w:color w:val="CCCCCC"/>
                                <w:sz w:val="14"/>
                                <w:szCs w:val="14"/>
                                <w:lang w:eastAsia="en-US"/>
                              </w:rPr>
                              <w:t>;</w:t>
                            </w:r>
                          </w:p>
                          <w:p w14:paraId="6648E0AA"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w:t>
                            </w:r>
                          </w:p>
                          <w:p w14:paraId="14DFC189" w14:textId="77777777" w:rsidR="001824EA" w:rsidRPr="001824EA" w:rsidRDefault="001824EA" w:rsidP="001824EA">
                            <w:pPr>
                              <w:spacing w:line="240" w:lineRule="auto"/>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B688B4E" id="_x0000_t202" coordsize="21600,21600" o:spt="202" path="m,l,21600r21600,l21600,xe">
                <v:stroke joinstyle="miter"/>
                <v:path gradientshapeok="t" o:connecttype="rect"/>
              </v:shapetype>
              <v:shape id="Text Box 1" o:spid="_x0000_s1026" type="#_x0000_t202" style="width:468pt;height:38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" fillcolor="black [3213]" stroked="f" strokeweight=".5pt">
                <v:textbox>
                  <w:txbxContent>
                    <w:p w14:paraId="21C926A7"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&lt;iostream&gt;</w:t>
                      </w:r>
                    </w:p>
                    <w:p w14:paraId="3CDCA478"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&lt;cstdlib&gt;</w:t>
                      </w:r>
                    </w:p>
                    <w:p w14:paraId="779E543A"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&lt;ctime&gt;</w:t>
                      </w:r>
                    </w:p>
                    <w:p w14:paraId="10121D99"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&lt;chrono&gt;</w:t>
                      </w:r>
                    </w:p>
                    <w:p w14:paraId="2206390C"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&lt;thread&gt;</w:t>
                      </w:r>
                    </w:p>
                    <w:p w14:paraId="63C73941"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&lt;iomanip&gt;</w:t>
                      </w:r>
                    </w:p>
                    <w:p w14:paraId="6CEC5FC8"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&lt;string&gt;</w:t>
                      </w:r>
                    </w:p>
                    <w:p w14:paraId="43236E72"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4150EFBE"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"utils.hpp"</w:t>
                      </w:r>
                    </w:p>
                    <w:p w14:paraId="590A2E2E"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769A7299"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Main funtion which will execute</w:t>
                      </w:r>
                    </w:p>
                    <w:p w14:paraId="1E2B5A42"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main</w:t>
                      </w:r>
                      <w:r w:rsidRPr="001824EA">
                        <w:rPr>
                          <w:rFonts w:ascii="Menlo" w:eastAsia="Times New Roman" w:hAnsi="Menlo" w:cs="Menlo"/>
                          <w:color w:val="CCCCCC"/>
                          <w:sz w:val="14"/>
                          <w:szCs w:val="14"/>
                          <w:lang w:eastAsia="en-US"/>
                        </w:rPr>
                        <w:t>()</w:t>
                      </w:r>
                    </w:p>
                    <w:p w14:paraId="0032676E"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w:t>
                      </w:r>
                    </w:p>
                    <w:p w14:paraId="28B68515"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 Initializing variables</w:t>
                      </w:r>
                    </w:p>
                    <w:p w14:paraId="7D1C5137"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delayedFlights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4D4D4"/>
                          <w:sz w:val="14"/>
                          <w:szCs w:val="14"/>
                          <w:lang w:eastAsia="en-US"/>
                        </w:rPr>
                        <w: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B5CEA8"/>
                          <w:sz w:val="14"/>
                          <w:szCs w:val="14"/>
                          <w:lang w:eastAsia="en-US"/>
                        </w:rPr>
                        <w:t>0</w:t>
                      </w:r>
                      <w:r w:rsidRPr="001824EA">
                        <w:rPr>
                          <w:rFonts w:ascii="Menlo" w:eastAsia="Times New Roman" w:hAnsi="Menlo" w:cs="Menlo"/>
                          <w:color w:val="CCCCCC"/>
                          <w:sz w:val="14"/>
                          <w:szCs w:val="14"/>
                          <w:lang w:eastAsia="en-US"/>
                        </w:rPr>
                        <w:t>;</w:t>
                      </w:r>
                    </w:p>
                    <w:p w14:paraId="4264AA5C"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deliveredFlights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4D4D4"/>
                          <w:sz w:val="14"/>
                          <w:szCs w:val="14"/>
                          <w:lang w:eastAsia="en-US"/>
                        </w:rPr>
                        <w: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B5CEA8"/>
                          <w:sz w:val="14"/>
                          <w:szCs w:val="14"/>
                          <w:lang w:eastAsia="en-US"/>
                        </w:rPr>
                        <w:t>0</w:t>
                      </w:r>
                      <w:r w:rsidRPr="001824EA">
                        <w:rPr>
                          <w:rFonts w:ascii="Menlo" w:eastAsia="Times New Roman" w:hAnsi="Menlo" w:cs="Menlo"/>
                          <w:color w:val="CCCCCC"/>
                          <w:sz w:val="14"/>
                          <w:szCs w:val="14"/>
                          <w:lang w:eastAsia="en-US"/>
                        </w:rPr>
                        <w:t>;</w:t>
                      </w:r>
                    </w:p>
                    <w:p w14:paraId="2AE85D2C"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failedFlights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4D4D4"/>
                          <w:sz w:val="14"/>
                          <w:szCs w:val="14"/>
                          <w:lang w:eastAsia="en-US"/>
                        </w:rPr>
                        <w: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B5CEA8"/>
                          <w:sz w:val="14"/>
                          <w:szCs w:val="14"/>
                          <w:lang w:eastAsia="en-US"/>
                        </w:rPr>
                        <w:t>0</w:t>
                      </w:r>
                      <w:r w:rsidRPr="001824EA">
                        <w:rPr>
                          <w:rFonts w:ascii="Menlo" w:eastAsia="Times New Roman" w:hAnsi="Menlo" w:cs="Menlo"/>
                          <w:color w:val="CCCCCC"/>
                          <w:sz w:val="14"/>
                          <w:szCs w:val="14"/>
                          <w:lang w:eastAsia="en-US"/>
                        </w:rPr>
                        <w:t>;</w:t>
                      </w:r>
                    </w:p>
                    <w:p w14:paraId="2F4B1AFB"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recharges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4D4D4"/>
                          <w:sz w:val="14"/>
                          <w:szCs w:val="14"/>
                          <w:lang w:eastAsia="en-US"/>
                        </w:rPr>
                        <w: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B5CEA8"/>
                          <w:sz w:val="14"/>
                          <w:szCs w:val="14"/>
                          <w:lang w:eastAsia="en-US"/>
                        </w:rPr>
                        <w:t>0</w:t>
                      </w:r>
                      <w:r w:rsidRPr="001824EA">
                        <w:rPr>
                          <w:rFonts w:ascii="Menlo" w:eastAsia="Times New Roman" w:hAnsi="Menlo" w:cs="Menlo"/>
                          <w:color w:val="CCCCCC"/>
                          <w:sz w:val="14"/>
                          <w:szCs w:val="14"/>
                          <w:lang w:eastAsia="en-US"/>
                        </w:rPr>
                        <w:t>;</w:t>
                      </w:r>
                    </w:p>
                    <w:p w14:paraId="6F56D949"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reroutes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4D4D4"/>
                          <w:sz w:val="14"/>
                          <w:szCs w:val="14"/>
                          <w:lang w:eastAsia="en-US"/>
                        </w:rPr>
                        <w: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B5CEA8"/>
                          <w:sz w:val="14"/>
                          <w:szCs w:val="14"/>
                          <w:lang w:eastAsia="en-US"/>
                        </w:rPr>
                        <w:t>0</w:t>
                      </w:r>
                      <w:r w:rsidRPr="001824EA">
                        <w:rPr>
                          <w:rFonts w:ascii="Menlo" w:eastAsia="Times New Roman" w:hAnsi="Menlo" w:cs="Menlo"/>
                          <w:color w:val="CCCCCC"/>
                          <w:sz w:val="14"/>
                          <w:szCs w:val="14"/>
                          <w:lang w:eastAsia="en-US"/>
                        </w:rPr>
                        <w:t>;</w:t>
                      </w:r>
                    </w:p>
                    <w:p w14:paraId="71DAB802"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drain</w:t>
                      </w:r>
                      <w:r w:rsidRPr="001824EA">
                        <w:rPr>
                          <w:rFonts w:ascii="Menlo" w:eastAsia="Times New Roman" w:hAnsi="Menlo" w:cs="Menlo"/>
                          <w:color w:val="CCCCCC"/>
                          <w:sz w:val="14"/>
                          <w:szCs w:val="14"/>
                          <w:lang w:eastAsia="en-US"/>
                        </w:rPr>
                        <w:t>;</w:t>
                      </w:r>
                    </w:p>
                    <w:p w14:paraId="6ED2138B"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4D4D4"/>
                          <w:sz w:val="14"/>
                          <w:szCs w:val="14"/>
                          <w:lang w:eastAsia="en-US"/>
                        </w:rPr>
                        <w: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B5CEA8"/>
                          <w:sz w:val="14"/>
                          <w:szCs w:val="14"/>
                          <w:lang w:eastAsia="en-US"/>
                        </w:rPr>
                        <w:t>100</w:t>
                      </w:r>
                      <w:r w:rsidRPr="001824EA">
                        <w:rPr>
                          <w:rFonts w:ascii="Menlo" w:eastAsia="Times New Roman" w:hAnsi="Menlo" w:cs="Menlo"/>
                          <w:color w:val="CCCCCC"/>
                          <w:sz w:val="14"/>
                          <w:szCs w:val="14"/>
                          <w:lang w:eastAsia="en-US"/>
                        </w:rPr>
                        <w:t>;</w:t>
                      </w:r>
                    </w:p>
                    <w:p w14:paraId="0C44AE37"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 Displaying the welcome message</w:t>
                      </w:r>
                    </w:p>
                    <w:p w14:paraId="41DC2B0E"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4EC9B0"/>
                          <w:sz w:val="14"/>
                          <w:szCs w:val="14"/>
                          <w:lang w:eastAsia="en-US"/>
                        </w:rPr>
                        <w:t>std</w:t>
                      </w:r>
                      <w:r w:rsidRPr="001824EA">
                        <w:rPr>
                          <w:rFonts w:ascii="Menlo" w:eastAsia="Times New Roman" w:hAnsi="Menlo" w:cs="Menlo"/>
                          <w:color w:val="CCCCCC"/>
                          <w:sz w:val="14"/>
                          <w:szCs w:val="14"/>
                          <w:lang w:eastAsia="en-US"/>
                        </w:rPr>
                        <w:t>::</w:t>
                      </w:r>
                      <w:r w:rsidRPr="001824EA">
                        <w:rPr>
                          <w:rFonts w:ascii="Menlo" w:eastAsia="Times New Roman" w:hAnsi="Menlo" w:cs="Menlo"/>
                          <w:color w:val="9CDCFE"/>
                          <w:sz w:val="14"/>
                          <w:szCs w:val="14"/>
                          <w:lang w:eastAsia="en-US"/>
                        </w:rPr>
                        <w:t>cout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&lt;&lt;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CE9178"/>
                          <w:sz w:val="14"/>
                          <w:szCs w:val="14"/>
                          <w:lang w:eastAsia="en-US"/>
                        </w:rPr>
                        <w:t>"==========================================================================================</w:t>
                      </w:r>
                      <w:r w:rsidRPr="001824EA">
                        <w:rPr>
                          <w:rFonts w:ascii="Menlo" w:eastAsia="Times New Roman" w:hAnsi="Menlo" w:cs="Menlo"/>
                          <w:color w:val="D7BA7D"/>
                          <w:sz w:val="14"/>
                          <w:szCs w:val="14"/>
                          <w:lang w:eastAsia="en-US"/>
                        </w:rPr>
                        <w:t>\n</w:t>
                      </w:r>
                      <w:r w:rsidRPr="001824EA">
                        <w:rPr>
                          <w:rFonts w:ascii="Menlo" w:eastAsia="Times New Roman" w:hAnsi="Menlo" w:cs="Menlo"/>
                          <w:color w:val="CE9178"/>
                          <w:sz w:val="14"/>
                          <w:szCs w:val="14"/>
                          <w:lang w:eastAsia="en-US"/>
                        </w:rPr>
                        <w:t>"</w:t>
                      </w:r>
                      <w:r w:rsidRPr="001824EA">
                        <w:rPr>
                          <w:rFonts w:ascii="Menlo" w:eastAsia="Times New Roman" w:hAnsi="Menlo" w:cs="Menlo"/>
                          <w:color w:val="CCCCCC"/>
                          <w:sz w:val="14"/>
                          <w:szCs w:val="14"/>
                          <w:lang w:eastAsia="en-US"/>
                        </w:rPr>
                        <w:t>;</w:t>
                      </w:r>
                    </w:p>
                    <w:p w14:paraId="366C7EF8"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4EC9B0"/>
                          <w:sz w:val="14"/>
                          <w:szCs w:val="14"/>
                          <w:lang w:eastAsia="en-US"/>
                        </w:rPr>
                        <w:t>std</w:t>
                      </w:r>
                      <w:r w:rsidRPr="001824EA">
                        <w:rPr>
                          <w:rFonts w:ascii="Menlo" w:eastAsia="Times New Roman" w:hAnsi="Menlo" w:cs="Menlo"/>
                          <w:color w:val="CCCCCC"/>
                          <w:sz w:val="14"/>
                          <w:szCs w:val="14"/>
                          <w:lang w:eastAsia="en-US"/>
                        </w:rPr>
                        <w:t>::</w:t>
                      </w:r>
                      <w:r w:rsidRPr="001824EA">
                        <w:rPr>
                          <w:rFonts w:ascii="Menlo" w:eastAsia="Times New Roman" w:hAnsi="Menlo" w:cs="Menlo"/>
                          <w:color w:val="9CDCFE"/>
                          <w:sz w:val="14"/>
                          <w:szCs w:val="14"/>
                          <w:lang w:eastAsia="en-US"/>
                        </w:rPr>
                        <w:t>cout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&lt;&lt;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CE9178"/>
                          <w:sz w:val="14"/>
                          <w:szCs w:val="14"/>
                          <w:lang w:eastAsia="en-US"/>
                        </w:rPr>
                        <w:t>"                            WELCOME TO DRONE DELIVERY SIMULATOR</w:t>
                      </w:r>
                      <w:r w:rsidRPr="001824EA">
                        <w:rPr>
                          <w:rFonts w:ascii="Menlo" w:eastAsia="Times New Roman" w:hAnsi="Menlo" w:cs="Menlo"/>
                          <w:color w:val="D7BA7D"/>
                          <w:sz w:val="14"/>
                          <w:szCs w:val="14"/>
                          <w:lang w:eastAsia="en-US"/>
                        </w:rPr>
                        <w:t>\n</w:t>
                      </w:r>
                      <w:r w:rsidRPr="001824EA">
                        <w:rPr>
                          <w:rFonts w:ascii="Menlo" w:eastAsia="Times New Roman" w:hAnsi="Menlo" w:cs="Menlo"/>
                          <w:color w:val="CE9178"/>
                          <w:sz w:val="14"/>
                          <w:szCs w:val="14"/>
                          <w:lang w:eastAsia="en-US"/>
                        </w:rPr>
                        <w:t>"</w:t>
                      </w:r>
                      <w:r w:rsidRPr="001824EA">
                        <w:rPr>
                          <w:rFonts w:ascii="Menlo" w:eastAsia="Times New Roman" w:hAnsi="Menlo" w:cs="Menlo"/>
                          <w:color w:val="CCCCCC"/>
                          <w:sz w:val="14"/>
                          <w:szCs w:val="14"/>
                          <w:lang w:eastAsia="en-US"/>
                        </w:rPr>
                        <w:t>;</w:t>
                      </w:r>
                    </w:p>
                    <w:p w14:paraId="7B4FC37C"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4EC9B0"/>
                          <w:sz w:val="14"/>
                          <w:szCs w:val="14"/>
                          <w:lang w:eastAsia="en-US"/>
                        </w:rPr>
                        <w:t>std</w:t>
                      </w:r>
                      <w:r w:rsidRPr="001824EA">
                        <w:rPr>
                          <w:rFonts w:ascii="Menlo" w:eastAsia="Times New Roman" w:hAnsi="Menlo" w:cs="Menlo"/>
                          <w:color w:val="CCCCCC"/>
                          <w:sz w:val="14"/>
                          <w:szCs w:val="14"/>
                          <w:lang w:eastAsia="en-US"/>
                        </w:rPr>
                        <w:t>::</w:t>
                      </w:r>
                      <w:r w:rsidRPr="001824EA">
                        <w:rPr>
                          <w:rFonts w:ascii="Menlo" w:eastAsia="Times New Roman" w:hAnsi="Menlo" w:cs="Menlo"/>
                          <w:color w:val="9CDCFE"/>
                          <w:sz w:val="14"/>
                          <w:szCs w:val="14"/>
                          <w:lang w:eastAsia="en-US"/>
                        </w:rPr>
                        <w:t>cout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&lt;&lt;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CE9178"/>
                          <w:sz w:val="14"/>
                          <w:szCs w:val="14"/>
                          <w:lang w:eastAsia="en-US"/>
                        </w:rPr>
                        <w:t>"==========================================================================================</w:t>
                      </w:r>
                      <w:r w:rsidRPr="001824EA">
                        <w:rPr>
                          <w:rFonts w:ascii="Menlo" w:eastAsia="Times New Roman" w:hAnsi="Menlo" w:cs="Menlo"/>
                          <w:color w:val="D7BA7D"/>
                          <w:sz w:val="14"/>
                          <w:szCs w:val="14"/>
                          <w:lang w:eastAsia="en-US"/>
                        </w:rPr>
                        <w:t>\n\n</w:t>
                      </w:r>
                      <w:r w:rsidRPr="001824EA">
                        <w:rPr>
                          <w:rFonts w:ascii="Menlo" w:eastAsia="Times New Roman" w:hAnsi="Menlo" w:cs="Menlo"/>
                          <w:color w:val="CE9178"/>
                          <w:sz w:val="14"/>
                          <w:szCs w:val="14"/>
                          <w:lang w:eastAsia="en-US"/>
                        </w:rPr>
                        <w:t>"</w:t>
                      </w:r>
                      <w:r w:rsidRPr="001824EA">
                        <w:rPr>
                          <w:rFonts w:ascii="Menlo" w:eastAsia="Times New Roman" w:hAnsi="Menlo" w:cs="Menlo"/>
                          <w:color w:val="CCCCCC"/>
                          <w:sz w:val="14"/>
                          <w:szCs w:val="14"/>
                          <w:lang w:eastAsia="en-US"/>
                        </w:rPr>
                        <w:t>;</w:t>
                      </w:r>
                    </w:p>
                    <w:p w14:paraId="3E0B729E"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srand</w:t>
                      </w:r>
                      <w:r w:rsidRPr="001824EA">
                        <w:rPr>
                          <w:rFonts w:ascii="Menlo" w:eastAsia="Times New Roman" w:hAnsi="Menlo" w:cs="Menlo"/>
                          <w:color w:val="CCCCCC"/>
                          <w:sz w:val="14"/>
                          <w:szCs w:val="14"/>
                          <w:lang w:eastAsia="en-US"/>
                        </w:rPr>
                        <w:t>(</w:t>
                      </w:r>
                      <w:r w:rsidRPr="001824EA">
                        <w:rPr>
                          <w:rFonts w:ascii="Menlo" w:eastAsia="Times New Roman" w:hAnsi="Menlo" w:cs="Menlo"/>
                          <w:color w:val="DCDCAA"/>
                          <w:sz w:val="14"/>
                          <w:szCs w:val="14"/>
                          <w:lang w:eastAsia="en-US"/>
                        </w:rPr>
                        <w:t>time</w:t>
                      </w:r>
                      <w:r w:rsidRPr="001824EA">
                        <w:rPr>
                          <w:rFonts w:ascii="Menlo" w:eastAsia="Times New Roman" w:hAnsi="Menlo" w:cs="Menlo"/>
                          <w:color w:val="CCCCCC"/>
                          <w:sz w:val="14"/>
                          <w:szCs w:val="14"/>
                          <w:lang w:eastAsia="en-US"/>
                        </w:rPr>
                        <w:t>(</w:t>
                      </w:r>
                      <w:r w:rsidRPr="001824EA">
                        <w:rPr>
                          <w:rFonts w:ascii="Menlo" w:eastAsia="Times New Roman" w:hAnsi="Menlo" w:cs="Menlo"/>
                          <w:color w:val="B5CEA8"/>
                          <w:sz w:val="14"/>
                          <w:szCs w:val="14"/>
                          <w:lang w:eastAsia="en-US"/>
                        </w:rPr>
                        <w:t>0</w:t>
                      </w:r>
                      <w:r w:rsidRPr="001824EA">
                        <w:rPr>
                          <w:rFonts w:ascii="Menlo" w:eastAsia="Times New Roman" w:hAnsi="Menlo" w:cs="Menlo"/>
                          <w:color w:val="CCCCCC"/>
                          <w:sz w:val="14"/>
                          <w:szCs w:val="14"/>
                          <w:lang w:eastAsia="en-US"/>
                        </w:rPr>
                        <w:t>));</w:t>
                      </w:r>
                      <w:r w:rsidRPr="001824EA">
                        <w:rPr>
                          <w:rFonts w:ascii="Menlo" w:eastAsia="Times New Roman" w:hAnsi="Menlo" w:cs="Menlo"/>
                          <w:color w:val="6A9955"/>
                          <w:sz w:val="14"/>
                          <w:szCs w:val="14"/>
                          <w:lang w:eastAsia="en-US"/>
                        </w:rPr>
                        <w:t xml:space="preserve"> // Seeding the random generator</w:t>
                      </w:r>
                    </w:p>
                    <w:p w14:paraId="5838F9EE"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 Calling the function which runs the simulation using loop</w:t>
                      </w:r>
                    </w:p>
                    <w:p w14:paraId="1CD8F3D5"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runSimulation</w:t>
                      </w:r>
                      <w:r w:rsidRPr="001824EA">
                        <w:rPr>
                          <w:rFonts w:ascii="Menlo" w:eastAsia="Times New Roman" w:hAnsi="Menlo" w:cs="Menlo"/>
                          <w:color w:val="CCCCCC"/>
                          <w:sz w:val="14"/>
                          <w:szCs w:val="14"/>
                          <w:lang w:eastAsia="en-US"/>
                        </w:rPr>
                        <w:t>(</w:t>
                      </w:r>
                      <w:r w:rsidRPr="001824EA">
                        <w:rPr>
                          <w:rFonts w:ascii="Menlo" w:eastAsia="Times New Roman" w:hAnsi="Menlo" w:cs="Menlo"/>
                          <w:color w:val="9CDCFE"/>
                          <w:sz w:val="14"/>
                          <w:szCs w:val="14"/>
                          <w:lang w:eastAsia="en-US"/>
                        </w:rPr>
                        <w:t>deliveredFlights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failedFlights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drain</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delayedFlights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recharges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reroutes</w:t>
                      </w:r>
                      <w:r w:rsidRPr="001824EA">
                        <w:rPr>
                          <w:rFonts w:ascii="Menlo" w:eastAsia="Times New Roman" w:hAnsi="Menlo" w:cs="Menlo"/>
                          <w:color w:val="CCCCCC"/>
                          <w:sz w:val="14"/>
                          <w:szCs w:val="14"/>
                          <w:lang w:eastAsia="en-US"/>
                        </w:rPr>
                        <w:t>);</w:t>
                      </w:r>
                    </w:p>
                    <w:p w14:paraId="4A0EFA16"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3B9CF150"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 Calling the function to display the mission summary</w:t>
                      </w:r>
                    </w:p>
                    <w:p w14:paraId="0EE2634E"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missionSummary</w:t>
                      </w:r>
                      <w:r w:rsidRPr="001824EA">
                        <w:rPr>
                          <w:rFonts w:ascii="Menlo" w:eastAsia="Times New Roman" w:hAnsi="Menlo" w:cs="Menlo"/>
                          <w:color w:val="CCCCCC"/>
                          <w:sz w:val="14"/>
                          <w:szCs w:val="14"/>
                          <w:lang w:eastAsia="en-US"/>
                        </w:rPr>
                        <w:t>(</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deliveredFlights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delayedFlights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failedFlights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recharges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9CDCFE"/>
                          <w:sz w:val="14"/>
                          <w:szCs w:val="14"/>
                          <w:lang w:eastAsia="en-US"/>
                        </w:rPr>
                        <w:t>reroutes</w:t>
                      </w:r>
                      <w:r w:rsidRPr="001824EA">
                        <w:rPr>
                          <w:rFonts w:ascii="Menlo" w:eastAsia="Times New Roman" w:hAnsi="Menlo" w:cs="Menlo"/>
                          <w:color w:val="CCCCCC"/>
                          <w:sz w:val="14"/>
                          <w:szCs w:val="14"/>
                          <w:lang w:eastAsia="en-US"/>
                        </w:rPr>
                        <w:t>);</w:t>
                      </w:r>
                    </w:p>
                    <w:p w14:paraId="1E0867A0"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437C391F"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 Displaying the end of simulation</w:t>
                      </w:r>
                    </w:p>
                    <w:p w14:paraId="0FA8257E"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4EC9B0"/>
                          <w:sz w:val="14"/>
                          <w:szCs w:val="14"/>
                          <w:lang w:eastAsia="en-US"/>
                        </w:rPr>
                        <w:t>std</w:t>
                      </w:r>
                      <w:r w:rsidRPr="001824EA">
                        <w:rPr>
                          <w:rFonts w:ascii="Menlo" w:eastAsia="Times New Roman" w:hAnsi="Menlo" w:cs="Menlo"/>
                          <w:color w:val="CCCCCC"/>
                          <w:sz w:val="14"/>
                          <w:szCs w:val="14"/>
                          <w:lang w:eastAsia="en-US"/>
                        </w:rPr>
                        <w:t>::</w:t>
                      </w:r>
                      <w:r w:rsidRPr="001824EA">
                        <w:rPr>
                          <w:rFonts w:ascii="Menlo" w:eastAsia="Times New Roman" w:hAnsi="Menlo" w:cs="Menlo"/>
                          <w:color w:val="9CDCFE"/>
                          <w:sz w:val="14"/>
                          <w:szCs w:val="14"/>
                          <w:lang w:eastAsia="en-US"/>
                        </w:rPr>
                        <w:t>cout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&lt;&lt;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CE9178"/>
                          <w:sz w:val="14"/>
                          <w:szCs w:val="14"/>
                          <w:lang w:eastAsia="en-US"/>
                        </w:rPr>
                        <w:t>"------------------------------------------------------------------------------------------</w:t>
                      </w:r>
                      <w:r w:rsidRPr="001824EA">
                        <w:rPr>
                          <w:rFonts w:ascii="Menlo" w:eastAsia="Times New Roman" w:hAnsi="Menlo" w:cs="Menlo"/>
                          <w:color w:val="D7BA7D"/>
                          <w:sz w:val="14"/>
                          <w:szCs w:val="14"/>
                          <w:lang w:eastAsia="en-US"/>
                        </w:rPr>
                        <w:t>\n</w:t>
                      </w:r>
                      <w:r w:rsidRPr="001824EA">
                        <w:rPr>
                          <w:rFonts w:ascii="Menlo" w:eastAsia="Times New Roman" w:hAnsi="Menlo" w:cs="Menlo"/>
                          <w:color w:val="CE9178"/>
                          <w:sz w:val="14"/>
                          <w:szCs w:val="14"/>
                          <w:lang w:eastAsia="en-US"/>
                        </w:rPr>
                        <w:t>"</w:t>
                      </w:r>
                      <w:r w:rsidRPr="001824EA">
                        <w:rPr>
                          <w:rFonts w:ascii="Menlo" w:eastAsia="Times New Roman" w:hAnsi="Menlo" w:cs="Menlo"/>
                          <w:color w:val="CCCCCC"/>
                          <w:sz w:val="14"/>
                          <w:szCs w:val="14"/>
                          <w:lang w:eastAsia="en-US"/>
                        </w:rPr>
                        <w:t>;</w:t>
                      </w:r>
                    </w:p>
                    <w:p w14:paraId="40B31456"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4EC9B0"/>
                          <w:sz w:val="14"/>
                          <w:szCs w:val="14"/>
                          <w:lang w:eastAsia="en-US"/>
                        </w:rPr>
                        <w:t>std</w:t>
                      </w:r>
                      <w:r w:rsidRPr="001824EA">
                        <w:rPr>
                          <w:rFonts w:ascii="Menlo" w:eastAsia="Times New Roman" w:hAnsi="Menlo" w:cs="Menlo"/>
                          <w:color w:val="CCCCCC"/>
                          <w:sz w:val="14"/>
                          <w:szCs w:val="14"/>
                          <w:lang w:eastAsia="en-US"/>
                        </w:rPr>
                        <w:t>::</w:t>
                      </w:r>
                      <w:r w:rsidRPr="001824EA">
                        <w:rPr>
                          <w:rFonts w:ascii="Menlo" w:eastAsia="Times New Roman" w:hAnsi="Menlo" w:cs="Menlo"/>
                          <w:color w:val="9CDCFE"/>
                          <w:sz w:val="14"/>
                          <w:szCs w:val="14"/>
                          <w:lang w:eastAsia="en-US"/>
                        </w:rPr>
                        <w:t>cout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&lt;&lt;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CE9178"/>
                          <w:sz w:val="14"/>
                          <w:szCs w:val="14"/>
                          <w:lang w:eastAsia="en-US"/>
                        </w:rPr>
                        <w:t>"</w:t>
                      </w:r>
                      <w:r w:rsidRPr="001824EA">
                        <w:rPr>
                          <w:rFonts w:ascii="Menlo" w:eastAsia="Times New Roman" w:hAnsi="Menlo" w:cs="Menlo"/>
                          <w:color w:val="D7BA7D"/>
                          <w:sz w:val="14"/>
                          <w:szCs w:val="14"/>
                          <w:lang w:eastAsia="en-US"/>
                        </w:rPr>
                        <w:t>\n</w:t>
                      </w:r>
                      <w:r w:rsidRPr="001824EA">
                        <w:rPr>
                          <w:rFonts w:ascii="Menlo" w:eastAsia="Times New Roman" w:hAnsi="Menlo" w:cs="Menlo"/>
                          <w:color w:val="CE9178"/>
                          <w:sz w:val="14"/>
                          <w:szCs w:val="14"/>
                          <w:lang w:eastAsia="en-US"/>
                        </w:rPr>
                        <w:t>==========================================================================================</w:t>
                      </w:r>
                      <w:r w:rsidRPr="001824EA">
                        <w:rPr>
                          <w:rFonts w:ascii="Menlo" w:eastAsia="Times New Roman" w:hAnsi="Menlo" w:cs="Menlo"/>
                          <w:color w:val="D7BA7D"/>
                          <w:sz w:val="14"/>
                          <w:szCs w:val="14"/>
                          <w:lang w:eastAsia="en-US"/>
                        </w:rPr>
                        <w:t>\n</w:t>
                      </w:r>
                      <w:r w:rsidRPr="001824EA">
                        <w:rPr>
                          <w:rFonts w:ascii="Menlo" w:eastAsia="Times New Roman" w:hAnsi="Menlo" w:cs="Menlo"/>
                          <w:color w:val="CE9178"/>
                          <w:sz w:val="14"/>
                          <w:szCs w:val="14"/>
                          <w:lang w:eastAsia="en-US"/>
                        </w:rPr>
                        <w:t>"</w:t>
                      </w:r>
                      <w:r w:rsidRPr="001824EA">
                        <w:rPr>
                          <w:rFonts w:ascii="Menlo" w:eastAsia="Times New Roman" w:hAnsi="Menlo" w:cs="Menlo"/>
                          <w:color w:val="CCCCCC"/>
                          <w:sz w:val="14"/>
                          <w:szCs w:val="14"/>
                          <w:lang w:eastAsia="en-US"/>
                        </w:rPr>
                        <w:t>;</w:t>
                      </w:r>
                    </w:p>
                    <w:p w14:paraId="311FFE9C"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4EC9B0"/>
                          <w:sz w:val="14"/>
                          <w:szCs w:val="14"/>
                          <w:lang w:eastAsia="en-US"/>
                        </w:rPr>
                        <w:t>std</w:t>
                      </w:r>
                      <w:r w:rsidRPr="001824EA">
                        <w:rPr>
                          <w:rFonts w:ascii="Menlo" w:eastAsia="Times New Roman" w:hAnsi="Menlo" w:cs="Menlo"/>
                          <w:color w:val="CCCCCC"/>
                          <w:sz w:val="14"/>
                          <w:szCs w:val="14"/>
                          <w:lang w:eastAsia="en-US"/>
                        </w:rPr>
                        <w:t>::</w:t>
                      </w:r>
                      <w:r w:rsidRPr="001824EA">
                        <w:rPr>
                          <w:rFonts w:ascii="Menlo" w:eastAsia="Times New Roman" w:hAnsi="Menlo" w:cs="Menlo"/>
                          <w:color w:val="9CDCFE"/>
                          <w:sz w:val="14"/>
                          <w:szCs w:val="14"/>
                          <w:lang w:eastAsia="en-US"/>
                        </w:rPr>
                        <w:t>cout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&lt;&lt;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CE9178"/>
                          <w:sz w:val="14"/>
                          <w:szCs w:val="14"/>
                          <w:lang w:eastAsia="en-US"/>
                        </w:rPr>
                        <w:t>"                                       SIMULATION ENDED</w:t>
                      </w:r>
                      <w:r w:rsidRPr="001824EA">
                        <w:rPr>
                          <w:rFonts w:ascii="Menlo" w:eastAsia="Times New Roman" w:hAnsi="Menlo" w:cs="Menlo"/>
                          <w:color w:val="D7BA7D"/>
                          <w:sz w:val="14"/>
                          <w:szCs w:val="14"/>
                          <w:lang w:eastAsia="en-US"/>
                        </w:rPr>
                        <w:t>\n</w:t>
                      </w:r>
                      <w:r w:rsidRPr="001824EA">
                        <w:rPr>
                          <w:rFonts w:ascii="Menlo" w:eastAsia="Times New Roman" w:hAnsi="Menlo" w:cs="Menlo"/>
                          <w:color w:val="CE9178"/>
                          <w:sz w:val="14"/>
                          <w:szCs w:val="14"/>
                          <w:lang w:eastAsia="en-US"/>
                        </w:rPr>
                        <w:t>"</w:t>
                      </w:r>
                      <w:r w:rsidRPr="001824EA">
                        <w:rPr>
                          <w:rFonts w:ascii="Menlo" w:eastAsia="Times New Roman" w:hAnsi="Menlo" w:cs="Menlo"/>
                          <w:color w:val="CCCCCC"/>
                          <w:sz w:val="14"/>
                          <w:szCs w:val="14"/>
                          <w:lang w:eastAsia="en-US"/>
                        </w:rPr>
                        <w:t>;</w:t>
                      </w:r>
                    </w:p>
                    <w:p w14:paraId="33777892"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4EC9B0"/>
                          <w:sz w:val="14"/>
                          <w:szCs w:val="14"/>
                          <w:lang w:eastAsia="en-US"/>
                        </w:rPr>
                        <w:t>std</w:t>
                      </w:r>
                      <w:r w:rsidRPr="001824EA">
                        <w:rPr>
                          <w:rFonts w:ascii="Menlo" w:eastAsia="Times New Roman" w:hAnsi="Menlo" w:cs="Menlo"/>
                          <w:color w:val="CCCCCC"/>
                          <w:sz w:val="14"/>
                          <w:szCs w:val="14"/>
                          <w:lang w:eastAsia="en-US"/>
                        </w:rPr>
                        <w:t>::</w:t>
                      </w:r>
                      <w:r w:rsidRPr="001824EA">
                        <w:rPr>
                          <w:rFonts w:ascii="Menlo" w:eastAsia="Times New Roman" w:hAnsi="Menlo" w:cs="Menlo"/>
                          <w:color w:val="9CDCFE"/>
                          <w:sz w:val="14"/>
                          <w:szCs w:val="14"/>
                          <w:lang w:eastAsia="en-US"/>
                        </w:rPr>
                        <w:t>cout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&lt;&lt;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CE9178"/>
                          <w:sz w:val="14"/>
                          <w:szCs w:val="14"/>
                          <w:lang w:eastAsia="en-US"/>
                        </w:rPr>
                        <w:t>"==========================================================================================</w:t>
                      </w:r>
                      <w:r w:rsidRPr="001824EA">
                        <w:rPr>
                          <w:rFonts w:ascii="Menlo" w:eastAsia="Times New Roman" w:hAnsi="Menlo" w:cs="Menlo"/>
                          <w:color w:val="D7BA7D"/>
                          <w:sz w:val="14"/>
                          <w:szCs w:val="14"/>
                          <w:lang w:eastAsia="en-US"/>
                        </w:rPr>
                        <w:t>\n</w:t>
                      </w:r>
                      <w:r w:rsidRPr="001824EA">
                        <w:rPr>
                          <w:rFonts w:ascii="Menlo" w:eastAsia="Times New Roman" w:hAnsi="Menlo" w:cs="Menlo"/>
                          <w:color w:val="CE9178"/>
                          <w:sz w:val="14"/>
                          <w:szCs w:val="14"/>
                          <w:lang w:eastAsia="en-US"/>
                        </w:rPr>
                        <w:t>"</w:t>
                      </w:r>
                      <w:r w:rsidRPr="001824EA">
                        <w:rPr>
                          <w:rFonts w:ascii="Menlo" w:eastAsia="Times New Roman" w:hAnsi="Menlo" w:cs="Menlo"/>
                          <w:color w:val="CCCCCC"/>
                          <w:sz w:val="14"/>
                          <w:szCs w:val="14"/>
                          <w:lang w:eastAsia="en-US"/>
                        </w:rPr>
                        <w:t>;</w:t>
                      </w:r>
                    </w:p>
                    <w:p w14:paraId="095940F9"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401E5252"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C586C0"/>
                          <w:sz w:val="14"/>
                          <w:szCs w:val="14"/>
                          <w:lang w:eastAsia="en-US"/>
                        </w:rPr>
                        <w:t>return</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B5CEA8"/>
                          <w:sz w:val="14"/>
                          <w:szCs w:val="14"/>
                          <w:lang w:eastAsia="en-US"/>
                        </w:rPr>
                        <w:t>0</w:t>
                      </w:r>
                      <w:r w:rsidRPr="001824EA">
                        <w:rPr>
                          <w:rFonts w:ascii="Menlo" w:eastAsia="Times New Roman" w:hAnsi="Menlo" w:cs="Menlo"/>
                          <w:color w:val="CCCCCC"/>
                          <w:sz w:val="14"/>
                          <w:szCs w:val="14"/>
                          <w:lang w:eastAsia="en-US"/>
                        </w:rPr>
                        <w:t>;</w:t>
                      </w:r>
                    </w:p>
                    <w:p w14:paraId="6648E0AA"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CCCCC"/>
                          <w:sz w:val="14"/>
                          <w:szCs w:val="14"/>
                          <w:lang w:eastAsia="en-US"/>
                        </w:rPr>
                        <w:t>}</w:t>
                      </w:r>
                    </w:p>
                    <w:p w14:paraId="14DFC189" w14:textId="77777777" w:rsidR="001824EA" w:rsidRPr="001824EA" w:rsidRDefault="001824EA" w:rsidP="001824EA">
                      <w:pPr>
                        <w:spacing w:line="240" w:lineRule="auto"/>
                        <w:rPr>
                          <w:sz w:val="14"/>
                          <w:szCs w:val="14"/>
                        </w:rPr>
                      </w:pPr>
                    </w:p>
                  </w:txbxContent>
                </v:textbox>
                <w10:anchorlock/>
              </v:shape>
            </w:pict>
          </mc:Fallback>
        </mc:AlternateContent>
      </w:r>
    </w:p>
    <w:p w14:paraId="50F71885" w14:textId="77777777" w:rsidR="00553AEF" w:rsidRDefault="00553AEF">
      <w:pPr>
        <w:rPr>
          <w:rStyle w:val="Monospace"/>
        </w:rPr>
      </w:pPr>
      <w:r>
        <w:rPr>
          <w:rStyle w:val="Monospace"/>
        </w:rPr>
        <w:br w:type="page"/>
      </w:r>
    </w:p>
    <w:p w14:paraId="142AEAA7" w14:textId="100CAA8A" w:rsidR="001824EA" w:rsidRPr="001824EA" w:rsidRDefault="001824EA" w:rsidP="001824EA">
      <w:pPr>
        <w:rPr>
          <w:rStyle w:val="Monospace"/>
        </w:rPr>
      </w:pPr>
      <w:r>
        <w:rPr>
          <w:rStyle w:val="Monospace"/>
        </w:rPr>
        <w:lastRenderedPageBreak/>
        <w:t>utils</w:t>
      </w:r>
      <w:r w:rsidRPr="001824EA">
        <w:rPr>
          <w:rStyle w:val="Monospace"/>
        </w:rPr>
        <w:t>.</w:t>
      </w:r>
      <w:r>
        <w:rPr>
          <w:rStyle w:val="Monospace"/>
        </w:rPr>
        <w:t>h</w:t>
      </w:r>
      <w:r w:rsidRPr="001824EA">
        <w:rPr>
          <w:rStyle w:val="Monospace"/>
        </w:rPr>
        <w:t>pp</w:t>
      </w:r>
    </w:p>
    <w:p w14:paraId="605A73E8" w14:textId="77777777" w:rsidR="001824EA" w:rsidRDefault="001824EA" w:rsidP="001824EA">
      <w:r>
        <w:rPr>
          <w:noProof/>
        </w:rPr>
        <mc:AlternateContent>
          <mc:Choice Requires="wps">
            <w:drawing>
              <wp:inline distT="0" distB="0" distL="0" distR="0" wp14:anchorId="09CC6022" wp14:editId="170AAFF3">
                <wp:extent cx="5943600" cy="7772400"/>
                <wp:effectExtent l="0" t="0" r="0" b="0"/>
                <wp:docPr id="1886447747" name="Text Box 1"/>
                <wp:cNvGraphicFramePr/>
                <a:graphic xmlns:a="http://schemas.openxmlformats.org/drawingml/2006/main">
                  <a:graphicData uri="http://schemas.microsoft.com/office/word/2010/wordprocessingShape">
                    <wps:wsp>
                      <wps:cNvSpPr txBox="1"/>
                      <wps:spPr>
                        <a:xfrm>
                          <a:off x="0" y="0"/>
                          <a:ext cx="5943600" cy="7772400"/>
                        </a:xfrm>
                        <a:prstGeom prst="rect">
                          <a:avLst/>
                        </a:prstGeom>
                        <a:solidFill>
                          <a:schemeClr val="tx1"/>
                        </a:solidFill>
                        <a:ln w="6350">
                          <a:noFill/>
                        </a:ln>
                      </wps:spPr>
                      <wps:txbx>
                        <w:txbxContent>
                          <w:p w14:paraId="50A6E283"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#pragma</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9CDCFE"/>
                                <w:sz w:val="14"/>
                                <w:szCs w:val="14"/>
                                <w:lang w:eastAsia="en-US"/>
                              </w:rPr>
                              <w:t>once</w:t>
                            </w:r>
                          </w:p>
                          <w:p w14:paraId="2D4C9E6C"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&lt;iostream&gt;</w:t>
                            </w:r>
                          </w:p>
                          <w:p w14:paraId="6F665F1C"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&lt;cstdlib&gt;</w:t>
                            </w:r>
                          </w:p>
                          <w:p w14:paraId="455BB91F"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&lt;ctime&gt;</w:t>
                            </w:r>
                          </w:p>
                          <w:p w14:paraId="6AD9AF27"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&lt;chrono&gt;</w:t>
                            </w:r>
                          </w:p>
                          <w:p w14:paraId="3C2163A7"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&lt;thread&gt;</w:t>
                            </w:r>
                          </w:p>
                          <w:p w14:paraId="67F8DA81"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&lt;iomanip&gt;</w:t>
                            </w:r>
                          </w:p>
                          <w:p w14:paraId="50E362BA"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&lt;string&gt;</w:t>
                            </w:r>
                          </w:p>
                          <w:p w14:paraId="3E4F4792"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02798941"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"structures.hpp"</w:t>
                            </w:r>
                          </w:p>
                          <w:p w14:paraId="0B933498"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2955649E"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Returns random weather using rand(), used to simulate weather.</w:t>
                            </w:r>
                          </w:p>
                          <w:p w14:paraId="4C01D11D"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@return</w:t>
                            </w:r>
                            <w:r w:rsidRPr="001824EA">
                              <w:rPr>
                                <w:rFonts w:ascii="Menlo" w:eastAsia="Times New Roman" w:hAnsi="Menlo" w:cs="Menlo"/>
                                <w:color w:val="6A9955"/>
                                <w:sz w:val="14"/>
                                <w:szCs w:val="14"/>
                                <w:lang w:eastAsia="en-US"/>
                              </w:rPr>
                              <w:t xml:space="preserve"> A random Weather enum value.</w:t>
                            </w:r>
                          </w:p>
                          <w:p w14:paraId="7CC01A50"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4EC9B0"/>
                                <w:sz w:val="14"/>
                                <w:szCs w:val="14"/>
                                <w:lang w:eastAsia="en-US"/>
                              </w:rPr>
                              <w:t>Weather</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randomWeather</w:t>
                            </w:r>
                            <w:r w:rsidRPr="001824EA">
                              <w:rPr>
                                <w:rFonts w:ascii="Menlo" w:eastAsia="Times New Roman" w:hAnsi="Menlo" w:cs="Menlo"/>
                                <w:color w:val="CCCCCC"/>
                                <w:sz w:val="14"/>
                                <w:szCs w:val="14"/>
                                <w:lang w:eastAsia="en-US"/>
                              </w:rPr>
                              <w:t>();</w:t>
                            </w:r>
                          </w:p>
                          <w:p w14:paraId="70BE7050"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Returns random obstacle, this also uses rand()</w:t>
                            </w:r>
                          </w:p>
                          <w:p w14:paraId="54E793A3"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@return</w:t>
                            </w:r>
                            <w:r w:rsidRPr="001824EA">
                              <w:rPr>
                                <w:rFonts w:ascii="Menlo" w:eastAsia="Times New Roman" w:hAnsi="Menlo" w:cs="Menlo"/>
                                <w:color w:val="6A9955"/>
                                <w:sz w:val="14"/>
                                <w:szCs w:val="14"/>
                                <w:lang w:eastAsia="en-US"/>
                              </w:rPr>
                              <w:t xml:space="preserve"> A random Obstacle enum value.</w:t>
                            </w:r>
                          </w:p>
                          <w:p w14:paraId="5317C7AE"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4EC9B0"/>
                                <w:sz w:val="14"/>
                                <w:szCs w:val="14"/>
                                <w:lang w:eastAsia="en-US"/>
                              </w:rPr>
                              <w:t>Obstacle</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randomObstacle</w:t>
                            </w:r>
                            <w:r w:rsidRPr="001824EA">
                              <w:rPr>
                                <w:rFonts w:ascii="Menlo" w:eastAsia="Times New Roman" w:hAnsi="Menlo" w:cs="Menlo"/>
                                <w:color w:val="CCCCCC"/>
                                <w:sz w:val="14"/>
                                <w:szCs w:val="14"/>
                                <w:lang w:eastAsia="en-US"/>
                              </w:rPr>
                              <w:t>();</w:t>
                            </w:r>
                          </w:p>
                          <w:p w14:paraId="52543487"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Has a random chance to return that the system has malfunctioned.</w:t>
                            </w:r>
                          </w:p>
                          <w:p w14:paraId="0370027A"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@return</w:t>
                            </w:r>
                            <w:r w:rsidRPr="001824EA">
                              <w:rPr>
                                <w:rFonts w:ascii="Menlo" w:eastAsia="Times New Roman" w:hAnsi="Menlo" w:cs="Menlo"/>
                                <w:color w:val="6A9955"/>
                                <w:sz w:val="14"/>
                                <w:szCs w:val="14"/>
                                <w:lang w:eastAsia="en-US"/>
                              </w:rPr>
                              <w:t xml:space="preserve"> A random Condition enum value.</w:t>
                            </w:r>
                          </w:p>
                          <w:p w14:paraId="7B1BB737"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4EC9B0"/>
                                <w:sz w:val="14"/>
                                <w:szCs w:val="14"/>
                                <w:lang w:eastAsia="en-US"/>
                              </w:rPr>
                              <w:t>Condition</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randomMalfunction</w:t>
                            </w:r>
                            <w:r w:rsidRPr="001824EA">
                              <w:rPr>
                                <w:rFonts w:ascii="Menlo" w:eastAsia="Times New Roman" w:hAnsi="Menlo" w:cs="Menlo"/>
                                <w:color w:val="CCCCCC"/>
                                <w:sz w:val="14"/>
                                <w:szCs w:val="14"/>
                                <w:lang w:eastAsia="en-US"/>
                              </w:rPr>
                              <w:t>();</w:t>
                            </w:r>
                          </w:p>
                          <w:p w14:paraId="7150C252"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423BC20B"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Checks the randomly chosen weather and prints messages for different weathers. If it is rainy, it increments delay and reports a delayed flight. If windy and battery &lt; 40 the drone returns for recharge, otherwise it proceeds normally.</w:t>
                            </w:r>
                          </w:p>
                          <w:p w14:paraId="098FFC63"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6A9955"/>
                                <w:sz w:val="14"/>
                                <w:szCs w:val="14"/>
                                <w:lang w:eastAsia="en-US"/>
                              </w:rPr>
                              <w:t xml:space="preserve"> The current battery level of the drone.</w:t>
                            </w:r>
                          </w:p>
                          <w:p w14:paraId="73D21404"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delay</w:t>
                            </w:r>
                            <w:r w:rsidRPr="001824EA">
                              <w:rPr>
                                <w:rFonts w:ascii="Menlo" w:eastAsia="Times New Roman" w:hAnsi="Menlo" w:cs="Menlo"/>
                                <w:color w:val="6A9955"/>
                                <w:sz w:val="14"/>
                                <w:szCs w:val="14"/>
                                <w:lang w:eastAsia="en-US"/>
                              </w:rPr>
                              <w:t xml:space="preserve"> The current delay time.</w:t>
                            </w:r>
                          </w:p>
                          <w:p w14:paraId="5D56C42E"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recharges</w:t>
                            </w:r>
                            <w:r w:rsidRPr="001824EA">
                              <w:rPr>
                                <w:rFonts w:ascii="Menlo" w:eastAsia="Times New Roman" w:hAnsi="Menlo" w:cs="Menlo"/>
                                <w:color w:val="6A9955"/>
                                <w:sz w:val="14"/>
                                <w:szCs w:val="14"/>
                                <w:lang w:eastAsia="en-US"/>
                              </w:rPr>
                              <w:t xml:space="preserve"> The number of recharges.</w:t>
                            </w:r>
                          </w:p>
                          <w:p w14:paraId="64B0F3BF"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@return</w:t>
                            </w:r>
                            <w:r w:rsidRPr="001824EA">
                              <w:rPr>
                                <w:rFonts w:ascii="Menlo" w:eastAsia="Times New Roman" w:hAnsi="Menlo" w:cs="Menlo"/>
                                <w:color w:val="6A9955"/>
                                <w:sz w:val="14"/>
                                <w:szCs w:val="14"/>
                                <w:lang w:eastAsia="en-US"/>
                              </w:rPr>
                              <w:t xml:space="preserve"> True if the drone needs to return for recharge, false otherwise.</w:t>
                            </w:r>
                          </w:p>
                          <w:p w14:paraId="7383DAD3"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569CD6"/>
                                <w:sz w:val="14"/>
                                <w:szCs w:val="14"/>
                                <w:lang w:eastAsia="en-US"/>
                              </w:rPr>
                              <w:t>bool</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checkWeather</w:t>
                            </w:r>
                            <w:r w:rsidRPr="001824EA">
                              <w:rPr>
                                <w:rFonts w:ascii="Menlo" w:eastAsia="Times New Roman" w:hAnsi="Menlo" w:cs="Menlo"/>
                                <w:color w:val="CCCCCC"/>
                                <w:sz w:val="14"/>
                                <w:szCs w:val="14"/>
                                <w:lang w:eastAsia="en-US"/>
                              </w:rPr>
                              <w:t>(</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delay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recharges</w:t>
                            </w:r>
                            <w:r w:rsidRPr="001824EA">
                              <w:rPr>
                                <w:rFonts w:ascii="Menlo" w:eastAsia="Times New Roman" w:hAnsi="Menlo" w:cs="Menlo"/>
                                <w:color w:val="CCCCCC"/>
                                <w:sz w:val="14"/>
                                <w:szCs w:val="14"/>
                                <w:lang w:eastAsia="en-US"/>
                              </w:rPr>
                              <w:t>);</w:t>
                            </w:r>
                          </w:p>
                          <w:p w14:paraId="246EB4D5"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461C23AC"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Checks if their is a random obstacle or not, if yes, it reroutes and decreases more battery.</w:t>
                            </w:r>
                          </w:p>
                          <w:p w14:paraId="40916496"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6A9955"/>
                                <w:sz w:val="14"/>
                                <w:szCs w:val="14"/>
                                <w:lang w:eastAsia="en-US"/>
                              </w:rPr>
                              <w:t xml:space="preserve"> The current battery level of the drone.</w:t>
                            </w:r>
                          </w:p>
                          <w:p w14:paraId="24CCA5EF"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reroutes</w:t>
                            </w:r>
                            <w:r w:rsidRPr="001824EA">
                              <w:rPr>
                                <w:rFonts w:ascii="Menlo" w:eastAsia="Times New Roman" w:hAnsi="Menlo" w:cs="Menlo"/>
                                <w:color w:val="6A9955"/>
                                <w:sz w:val="14"/>
                                <w:szCs w:val="14"/>
                                <w:lang w:eastAsia="en-US"/>
                              </w:rPr>
                              <w:t xml:space="preserve"> The number of reroutes.</w:t>
                            </w:r>
                          </w:p>
                          <w:p w14:paraId="5A069AB0"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@return</w:t>
                            </w:r>
                            <w:r w:rsidRPr="001824EA">
                              <w:rPr>
                                <w:rFonts w:ascii="Menlo" w:eastAsia="Times New Roman" w:hAnsi="Menlo" w:cs="Menlo"/>
                                <w:color w:val="6A9955"/>
                                <w:sz w:val="14"/>
                                <w:szCs w:val="14"/>
                                <w:lang w:eastAsia="en-US"/>
                              </w:rPr>
                              <w:t xml:space="preserve"> True if the drone was rerouted, false otherwise.</w:t>
                            </w:r>
                          </w:p>
                          <w:p w14:paraId="4A693C1C"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569CD6"/>
                                <w:sz w:val="14"/>
                                <w:szCs w:val="14"/>
                                <w:lang w:eastAsia="en-US"/>
                              </w:rPr>
                              <w:t>bool</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checkObstacle</w:t>
                            </w:r>
                            <w:r w:rsidRPr="001824EA">
                              <w:rPr>
                                <w:rFonts w:ascii="Menlo" w:eastAsia="Times New Roman" w:hAnsi="Menlo" w:cs="Menlo"/>
                                <w:color w:val="CCCCCC"/>
                                <w:sz w:val="14"/>
                                <w:szCs w:val="14"/>
                                <w:lang w:eastAsia="en-US"/>
                              </w:rPr>
                              <w:t>(</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reroutes</w:t>
                            </w:r>
                            <w:r w:rsidRPr="001824EA">
                              <w:rPr>
                                <w:rFonts w:ascii="Menlo" w:eastAsia="Times New Roman" w:hAnsi="Menlo" w:cs="Menlo"/>
                                <w:color w:val="CCCCCC"/>
                                <w:sz w:val="14"/>
                                <w:szCs w:val="14"/>
                                <w:lang w:eastAsia="en-US"/>
                              </w:rPr>
                              <w:t>);</w:t>
                            </w:r>
                          </w:p>
                          <w:p w14:paraId="4233E6C6"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5C290348"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Calls _Condition randomMalfunction();_ and displays message about malfunction if it really happened and increase time.</w:t>
                            </w:r>
                          </w:p>
                          <w:p w14:paraId="2C6FDAB1"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failed</w:t>
                            </w:r>
                            <w:r w:rsidRPr="001824EA">
                              <w:rPr>
                                <w:rFonts w:ascii="Menlo" w:eastAsia="Times New Roman" w:hAnsi="Menlo" w:cs="Menlo"/>
                                <w:color w:val="6A9955"/>
                                <w:sz w:val="14"/>
                                <w:szCs w:val="14"/>
                                <w:lang w:eastAsia="en-US"/>
                              </w:rPr>
                              <w:t xml:space="preserve"> The number of failed attempts.</w:t>
                            </w:r>
                          </w:p>
                          <w:p w14:paraId="5A25839A"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@return</w:t>
                            </w:r>
                            <w:r w:rsidRPr="001824EA">
                              <w:rPr>
                                <w:rFonts w:ascii="Menlo" w:eastAsia="Times New Roman" w:hAnsi="Menlo" w:cs="Menlo"/>
                                <w:color w:val="6A9955"/>
                                <w:sz w:val="14"/>
                                <w:szCs w:val="14"/>
                                <w:lang w:eastAsia="en-US"/>
                              </w:rPr>
                              <w:t xml:space="preserve"> True if a malfunction occurred, false otherwise.</w:t>
                            </w:r>
                          </w:p>
                          <w:p w14:paraId="6C3699D6"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569CD6"/>
                                <w:sz w:val="14"/>
                                <w:szCs w:val="14"/>
                                <w:lang w:eastAsia="en-US"/>
                              </w:rPr>
                              <w:t>bool</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checkMalfunction</w:t>
                            </w:r>
                            <w:r w:rsidRPr="001824EA">
                              <w:rPr>
                                <w:rFonts w:ascii="Menlo" w:eastAsia="Times New Roman" w:hAnsi="Menlo" w:cs="Menlo"/>
                                <w:color w:val="CCCCCC"/>
                                <w:sz w:val="14"/>
                                <w:szCs w:val="14"/>
                                <w:lang w:eastAsia="en-US"/>
                              </w:rPr>
                              <w:t>(</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failed</w:t>
                            </w:r>
                            <w:r w:rsidRPr="001824EA">
                              <w:rPr>
                                <w:rFonts w:ascii="Menlo" w:eastAsia="Times New Roman" w:hAnsi="Menlo" w:cs="Menlo"/>
                                <w:color w:val="CCCCCC"/>
                                <w:sz w:val="14"/>
                                <w:szCs w:val="14"/>
                                <w:lang w:eastAsia="en-US"/>
                              </w:rPr>
                              <w:t>);</w:t>
                            </w:r>
                          </w:p>
                          <w:p w14:paraId="05B8A05B"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16EC6F0B"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Used to ask user if he wants to recharge the drone or not; if "yes" it increases battery by 30 (it can only reach at max, 100%) and increment variable used to represent the number of recharges. If "no" it continues without change; invalid input prints a warning but proceeds.</w:t>
                            </w:r>
                          </w:p>
                          <w:p w14:paraId="076CC461"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6A9955"/>
                                <w:sz w:val="14"/>
                                <w:szCs w:val="14"/>
                                <w:lang w:eastAsia="en-US"/>
                              </w:rPr>
                              <w:t xml:space="preserve"> The current battery level of the drone.</w:t>
                            </w:r>
                          </w:p>
                          <w:p w14:paraId="72B6665F"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choice</w:t>
                            </w:r>
                            <w:r w:rsidRPr="001824EA">
                              <w:rPr>
                                <w:rFonts w:ascii="Menlo" w:eastAsia="Times New Roman" w:hAnsi="Menlo" w:cs="Menlo"/>
                                <w:color w:val="6A9955"/>
                                <w:sz w:val="14"/>
                                <w:szCs w:val="14"/>
                                <w:lang w:eastAsia="en-US"/>
                              </w:rPr>
                              <w:t xml:space="preserve"> The user's choice regarding recharging.</w:t>
                            </w:r>
                          </w:p>
                          <w:p w14:paraId="5A823FFF"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recharges</w:t>
                            </w:r>
                            <w:r w:rsidRPr="001824EA">
                              <w:rPr>
                                <w:rFonts w:ascii="Menlo" w:eastAsia="Times New Roman" w:hAnsi="Menlo" w:cs="Menlo"/>
                                <w:color w:val="6A9955"/>
                                <w:sz w:val="14"/>
                                <w:szCs w:val="14"/>
                                <w:lang w:eastAsia="en-US"/>
                              </w:rPr>
                              <w:t xml:space="preserve"> The number of recharges.</w:t>
                            </w:r>
                          </w:p>
                          <w:p w14:paraId="51DE12A5"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569CD6"/>
                                <w:sz w:val="14"/>
                                <w:szCs w:val="14"/>
                                <w:lang w:eastAsia="en-US"/>
                              </w:rPr>
                              <w:t>void</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recharge</w:t>
                            </w:r>
                            <w:r w:rsidRPr="001824EA">
                              <w:rPr>
                                <w:rFonts w:ascii="Menlo" w:eastAsia="Times New Roman" w:hAnsi="Menlo" w:cs="Menlo"/>
                                <w:color w:val="CCCCCC"/>
                                <w:sz w:val="14"/>
                                <w:szCs w:val="14"/>
                                <w:lang w:eastAsia="en-US"/>
                              </w:rPr>
                              <w:t>(</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4EC9B0"/>
                                <w:sz w:val="14"/>
                                <w:szCs w:val="14"/>
                                <w:lang w:eastAsia="en-US"/>
                              </w:rPr>
                              <w:t>std</w:t>
                            </w:r>
                            <w:r w:rsidRPr="001824EA">
                              <w:rPr>
                                <w:rFonts w:ascii="Menlo" w:eastAsia="Times New Roman" w:hAnsi="Menlo" w:cs="Menlo"/>
                                <w:color w:val="CCCCCC"/>
                                <w:sz w:val="14"/>
                                <w:szCs w:val="14"/>
                                <w:lang w:eastAsia="en-US"/>
                              </w:rPr>
                              <w:t>::</w:t>
                            </w:r>
                            <w:r w:rsidRPr="001824EA">
                              <w:rPr>
                                <w:rFonts w:ascii="Menlo" w:eastAsia="Times New Roman" w:hAnsi="Menlo" w:cs="Menlo"/>
                                <w:color w:val="4EC9B0"/>
                                <w:sz w:val="14"/>
                                <w:szCs w:val="14"/>
                                <w:lang w:eastAsia="en-US"/>
                              </w:rPr>
                              <w:t>string</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choice</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recharges</w:t>
                            </w:r>
                            <w:r w:rsidRPr="001824EA">
                              <w:rPr>
                                <w:rFonts w:ascii="Menlo" w:eastAsia="Times New Roman" w:hAnsi="Menlo" w:cs="Menlo"/>
                                <w:color w:val="CCCCCC"/>
                                <w:sz w:val="14"/>
                                <w:szCs w:val="14"/>
                                <w:lang w:eastAsia="en-US"/>
                              </w:rPr>
                              <w:t>);</w:t>
                            </w:r>
                          </w:p>
                          <w:p w14:paraId="4F7E2B31"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364BDC2E"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Function subtracts drain from battery to simulate energy used for trip and if battery drops to 0, prints abort message, and increments failed. Amount of drain is random and is decided in `void runSimulation()`. It updates battery status.</w:t>
                            </w:r>
                          </w:p>
                          <w:p w14:paraId="174AA156"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6A9955"/>
                                <w:sz w:val="14"/>
                                <w:szCs w:val="14"/>
                                <w:lang w:eastAsia="en-US"/>
                              </w:rPr>
                              <w:t xml:space="preserve"> The current battery level of the drone.</w:t>
                            </w:r>
                          </w:p>
                          <w:p w14:paraId="251C24CE"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drain</w:t>
                            </w:r>
                            <w:r w:rsidRPr="001824EA">
                              <w:rPr>
                                <w:rFonts w:ascii="Menlo" w:eastAsia="Times New Roman" w:hAnsi="Menlo" w:cs="Menlo"/>
                                <w:color w:val="6A9955"/>
                                <w:sz w:val="14"/>
                                <w:szCs w:val="14"/>
                                <w:lang w:eastAsia="en-US"/>
                              </w:rPr>
                              <w:t xml:space="preserve"> The amount of battery to drain.</w:t>
                            </w:r>
                          </w:p>
                          <w:p w14:paraId="43BCAE08"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failed</w:t>
                            </w:r>
                            <w:r w:rsidRPr="001824EA">
                              <w:rPr>
                                <w:rFonts w:ascii="Menlo" w:eastAsia="Times New Roman" w:hAnsi="Menlo" w:cs="Menlo"/>
                                <w:color w:val="6A9955"/>
                                <w:sz w:val="14"/>
                                <w:szCs w:val="14"/>
                                <w:lang w:eastAsia="en-US"/>
                              </w:rPr>
                              <w:t xml:space="preserve"> The number of failed attempts.</w:t>
                            </w:r>
                          </w:p>
                          <w:p w14:paraId="386D2F6A"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569CD6"/>
                                <w:sz w:val="14"/>
                                <w:szCs w:val="14"/>
                                <w:lang w:eastAsia="en-US"/>
                              </w:rPr>
                              <w:t>void</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batteryDrain</w:t>
                            </w:r>
                            <w:r w:rsidRPr="001824EA">
                              <w:rPr>
                                <w:rFonts w:ascii="Menlo" w:eastAsia="Times New Roman" w:hAnsi="Menlo" w:cs="Menlo"/>
                                <w:color w:val="CCCCCC"/>
                                <w:sz w:val="14"/>
                                <w:szCs w:val="14"/>
                                <w:lang w:eastAsia="en-US"/>
                              </w:rPr>
                              <w:t>(</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drain</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failed</w:t>
                            </w:r>
                            <w:r w:rsidRPr="001824EA">
                              <w:rPr>
                                <w:rFonts w:ascii="Menlo" w:eastAsia="Times New Roman" w:hAnsi="Menlo" w:cs="Menlo"/>
                                <w:color w:val="CCCCCC"/>
                                <w:sz w:val="14"/>
                                <w:szCs w:val="14"/>
                                <w:lang w:eastAsia="en-US"/>
                              </w:rPr>
                              <w:t>);</w:t>
                            </w:r>
                          </w:p>
                          <w:p w14:paraId="4FC0CC6D"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326F400C"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Gives a score based on battery.</w:t>
                            </w:r>
                          </w:p>
                          <w:p w14:paraId="70F8ED04"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6A9955"/>
                                <w:sz w:val="14"/>
                                <w:szCs w:val="14"/>
                                <w:lang w:eastAsia="en-US"/>
                              </w:rPr>
                              <w:t xml:space="preserve"> The current battery level of the drone.</w:t>
                            </w:r>
                          </w:p>
                          <w:p w14:paraId="18A9986F"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569CD6"/>
                                <w:sz w:val="14"/>
                                <w:szCs w:val="14"/>
                                <w:lang w:eastAsia="en-US"/>
                              </w:rPr>
                              <w:t>void</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performance</w:t>
                            </w:r>
                            <w:r w:rsidRPr="001824EA">
                              <w:rPr>
                                <w:rFonts w:ascii="Menlo" w:eastAsia="Times New Roman" w:hAnsi="Menlo" w:cs="Menlo"/>
                                <w:color w:val="CCCCCC"/>
                                <w:sz w:val="14"/>
                                <w:szCs w:val="14"/>
                                <w:lang w:eastAsia="en-US"/>
                              </w:rPr>
                              <w:t>(</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CCCCCC"/>
                                <w:sz w:val="14"/>
                                <w:szCs w:val="14"/>
                                <w:lang w:eastAsia="en-US"/>
                              </w:rPr>
                              <w:t>);</w:t>
                            </w:r>
                          </w:p>
                          <w:p w14:paraId="3D49960B"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4B0DF4EB"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Prints message after the package is sent to different places</w:t>
                            </w:r>
                          </w:p>
                          <w:p w14:paraId="7179BBCD"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deliveries</w:t>
                            </w:r>
                            <w:r w:rsidRPr="001824EA">
                              <w:rPr>
                                <w:rFonts w:ascii="Menlo" w:eastAsia="Times New Roman" w:hAnsi="Menlo" w:cs="Menlo"/>
                                <w:color w:val="6A9955"/>
                                <w:sz w:val="14"/>
                                <w:szCs w:val="14"/>
                                <w:lang w:eastAsia="en-US"/>
                              </w:rPr>
                              <w:t xml:space="preserve"> The number of deliveries made.</w:t>
                            </w:r>
                          </w:p>
                          <w:p w14:paraId="66269EE8"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569CD6"/>
                                <w:sz w:val="14"/>
                                <w:szCs w:val="14"/>
                                <w:lang w:eastAsia="en-US"/>
                              </w:rPr>
                              <w:t>void</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displayLocation</w:t>
                            </w:r>
                            <w:r w:rsidRPr="001824EA">
                              <w:rPr>
                                <w:rFonts w:ascii="Menlo" w:eastAsia="Times New Roman" w:hAnsi="Menlo" w:cs="Menlo"/>
                                <w:color w:val="CCCCCC"/>
                                <w:sz w:val="14"/>
                                <w:szCs w:val="14"/>
                                <w:lang w:eastAsia="en-US"/>
                              </w:rPr>
                              <w:t>(</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deliveries</w:t>
                            </w:r>
                            <w:r w:rsidRPr="001824EA">
                              <w:rPr>
                                <w:rFonts w:ascii="Menlo" w:eastAsia="Times New Roman" w:hAnsi="Menlo" w:cs="Menlo"/>
                                <w:color w:val="CCCCCC"/>
                                <w:sz w:val="14"/>
                                <w:szCs w:val="14"/>
                                <w:lang w:eastAsia="en-US"/>
                              </w:rPr>
                              <w:t>);</w:t>
                            </w:r>
                          </w:p>
                          <w:p w14:paraId="72AB18A6"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28DD8780"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Shows the user a prompt, asking user to either enter 1 to begin or -1 to quit, simulation stops when we enter -1. Returns true only when user enters 1, allowing the simulation to proceed.</w:t>
                            </w:r>
                          </w:p>
                          <w:p w14:paraId="55A40241"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deliveries</w:t>
                            </w:r>
                            <w:r w:rsidRPr="001824EA">
                              <w:rPr>
                                <w:rFonts w:ascii="Menlo" w:eastAsia="Times New Roman" w:hAnsi="Menlo" w:cs="Menlo"/>
                                <w:color w:val="6A9955"/>
                                <w:sz w:val="14"/>
                                <w:szCs w:val="14"/>
                                <w:lang w:eastAsia="en-US"/>
                              </w:rPr>
                              <w:t xml:space="preserve"> The number of deliveries made.</w:t>
                            </w:r>
                          </w:p>
                          <w:p w14:paraId="0FF75FC4"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6A9955"/>
                                <w:sz w:val="14"/>
                                <w:szCs w:val="14"/>
                                <w:lang w:eastAsia="en-US"/>
                              </w:rPr>
                              <w:t xml:space="preserve"> The current battery level of the drone.</w:t>
                            </w:r>
                          </w:p>
                          <w:p w14:paraId="2021A81D"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start</w:t>
                            </w:r>
                            <w:r w:rsidRPr="001824EA">
                              <w:rPr>
                                <w:rFonts w:ascii="Menlo" w:eastAsia="Times New Roman" w:hAnsi="Menlo" w:cs="Menlo"/>
                                <w:color w:val="6A9955"/>
                                <w:sz w:val="14"/>
                                <w:szCs w:val="14"/>
                                <w:lang w:eastAsia="en-US"/>
                              </w:rPr>
                              <w:t xml:space="preserve"> The variable used to represent the start of the simulation.</w:t>
                            </w:r>
                          </w:p>
                          <w:p w14:paraId="463B2612"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@return</w:t>
                            </w:r>
                            <w:r w:rsidRPr="001824EA">
                              <w:rPr>
                                <w:rFonts w:ascii="Menlo" w:eastAsia="Times New Roman" w:hAnsi="Menlo" w:cs="Menlo"/>
                                <w:color w:val="6A9955"/>
                                <w:sz w:val="14"/>
                                <w:szCs w:val="14"/>
                                <w:lang w:eastAsia="en-US"/>
                              </w:rPr>
                              <w:t xml:space="preserve"> True if the simulation should start, false otherwise.</w:t>
                            </w:r>
                          </w:p>
                          <w:p w14:paraId="21C3955F" w14:textId="16342DF5"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569CD6"/>
                                <w:sz w:val="14"/>
                                <w:szCs w:val="14"/>
                                <w:lang w:eastAsia="en-US"/>
                              </w:rPr>
                              <w:t>bool</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startSimulation</w:t>
                            </w:r>
                            <w:r w:rsidRPr="001824EA">
                              <w:rPr>
                                <w:rFonts w:ascii="Menlo" w:eastAsia="Times New Roman" w:hAnsi="Menlo" w:cs="Menlo"/>
                                <w:color w:val="CCCCCC"/>
                                <w:sz w:val="14"/>
                                <w:szCs w:val="14"/>
                                <w:lang w:eastAsia="en-US"/>
                              </w:rPr>
                              <w:t>(</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deliveries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start</w:t>
                            </w:r>
                            <w:r w:rsidRPr="001824EA">
                              <w:rPr>
                                <w:rFonts w:ascii="Menlo" w:eastAsia="Times New Roman" w:hAnsi="Menlo" w:cs="Menlo"/>
                                <w:color w:val="CCCCCC"/>
                                <w:sz w:val="14"/>
                                <w:szCs w:val="14"/>
                                <w:lang w:eastAsia="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CC6022" id="_x0000_s1027" type="#_x0000_t202" style="width:468pt;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" fillcolor="black [3213]" stroked="f" strokeweight=".5pt">
                <v:textbox>
                  <w:txbxContent>
                    <w:p w14:paraId="50A6E283"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#pragma</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9CDCFE"/>
                          <w:sz w:val="14"/>
                          <w:szCs w:val="14"/>
                          <w:lang w:eastAsia="en-US"/>
                        </w:rPr>
                        <w:t>once</w:t>
                      </w:r>
                    </w:p>
                    <w:p w14:paraId="2D4C9E6C"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&lt;iostream&gt;</w:t>
                      </w:r>
                    </w:p>
                    <w:p w14:paraId="6F665F1C"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&lt;cstdlib&gt;</w:t>
                      </w:r>
                    </w:p>
                    <w:p w14:paraId="455BB91F"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&lt;ctime&gt;</w:t>
                      </w:r>
                    </w:p>
                    <w:p w14:paraId="6AD9AF27"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&lt;chrono&gt;</w:t>
                      </w:r>
                    </w:p>
                    <w:p w14:paraId="3C2163A7"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&lt;thread&gt;</w:t>
                      </w:r>
                    </w:p>
                    <w:p w14:paraId="67F8DA81"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&lt;iomanip&gt;</w:t>
                      </w:r>
                    </w:p>
                    <w:p w14:paraId="50E362BA"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&lt;string&gt;</w:t>
                      </w:r>
                    </w:p>
                    <w:p w14:paraId="3E4F4792"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02798941"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C586C0"/>
                          <w:sz w:val="14"/>
                          <w:szCs w:val="14"/>
                          <w:lang w:eastAsia="en-US"/>
                        </w:rPr>
                        <w:t>#include</w:t>
                      </w:r>
                      <w:r w:rsidRPr="001824EA">
                        <w:rPr>
                          <w:rFonts w:ascii="Menlo" w:eastAsia="Times New Roman" w:hAnsi="Menlo" w:cs="Menlo"/>
                          <w:color w:val="569CD6"/>
                          <w:sz w:val="14"/>
                          <w:szCs w:val="14"/>
                          <w:lang w:eastAsia="en-US"/>
                        </w:rPr>
                        <w:t xml:space="preserve"> </w:t>
                      </w:r>
                      <w:r w:rsidRPr="001824EA">
                        <w:rPr>
                          <w:rFonts w:ascii="Menlo" w:eastAsia="Times New Roman" w:hAnsi="Menlo" w:cs="Menlo"/>
                          <w:color w:val="CE9178"/>
                          <w:sz w:val="14"/>
                          <w:szCs w:val="14"/>
                          <w:lang w:eastAsia="en-US"/>
                        </w:rPr>
                        <w:t>"structures.hpp"</w:t>
                      </w:r>
                    </w:p>
                    <w:p w14:paraId="0B933498"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2955649E"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Returns random weather using rand(), used to simulate weather.</w:t>
                      </w:r>
                    </w:p>
                    <w:p w14:paraId="4C01D11D"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@return</w:t>
                      </w:r>
                      <w:r w:rsidRPr="001824EA">
                        <w:rPr>
                          <w:rFonts w:ascii="Menlo" w:eastAsia="Times New Roman" w:hAnsi="Menlo" w:cs="Menlo"/>
                          <w:color w:val="6A9955"/>
                          <w:sz w:val="14"/>
                          <w:szCs w:val="14"/>
                          <w:lang w:eastAsia="en-US"/>
                        </w:rPr>
                        <w:t xml:space="preserve"> A random Weather enum value.</w:t>
                      </w:r>
                    </w:p>
                    <w:p w14:paraId="7CC01A50"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4EC9B0"/>
                          <w:sz w:val="14"/>
                          <w:szCs w:val="14"/>
                          <w:lang w:eastAsia="en-US"/>
                        </w:rPr>
                        <w:t>Weather</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randomWeather</w:t>
                      </w:r>
                      <w:r w:rsidRPr="001824EA">
                        <w:rPr>
                          <w:rFonts w:ascii="Menlo" w:eastAsia="Times New Roman" w:hAnsi="Menlo" w:cs="Menlo"/>
                          <w:color w:val="CCCCCC"/>
                          <w:sz w:val="14"/>
                          <w:szCs w:val="14"/>
                          <w:lang w:eastAsia="en-US"/>
                        </w:rPr>
                        <w:t>();</w:t>
                      </w:r>
                    </w:p>
                    <w:p w14:paraId="70BE7050"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Returns random obstacle, this also uses rand()</w:t>
                      </w:r>
                    </w:p>
                    <w:p w14:paraId="54E793A3"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@return</w:t>
                      </w:r>
                      <w:r w:rsidRPr="001824EA">
                        <w:rPr>
                          <w:rFonts w:ascii="Menlo" w:eastAsia="Times New Roman" w:hAnsi="Menlo" w:cs="Menlo"/>
                          <w:color w:val="6A9955"/>
                          <w:sz w:val="14"/>
                          <w:szCs w:val="14"/>
                          <w:lang w:eastAsia="en-US"/>
                        </w:rPr>
                        <w:t xml:space="preserve"> A random Obstacle enum value.</w:t>
                      </w:r>
                    </w:p>
                    <w:p w14:paraId="5317C7AE"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4EC9B0"/>
                          <w:sz w:val="14"/>
                          <w:szCs w:val="14"/>
                          <w:lang w:eastAsia="en-US"/>
                        </w:rPr>
                        <w:t>Obstacle</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randomObstacle</w:t>
                      </w:r>
                      <w:r w:rsidRPr="001824EA">
                        <w:rPr>
                          <w:rFonts w:ascii="Menlo" w:eastAsia="Times New Roman" w:hAnsi="Menlo" w:cs="Menlo"/>
                          <w:color w:val="CCCCCC"/>
                          <w:sz w:val="14"/>
                          <w:szCs w:val="14"/>
                          <w:lang w:eastAsia="en-US"/>
                        </w:rPr>
                        <w:t>();</w:t>
                      </w:r>
                    </w:p>
                    <w:p w14:paraId="52543487"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Has a random chance to return that the system has malfunctioned.</w:t>
                      </w:r>
                    </w:p>
                    <w:p w14:paraId="0370027A"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@return</w:t>
                      </w:r>
                      <w:r w:rsidRPr="001824EA">
                        <w:rPr>
                          <w:rFonts w:ascii="Menlo" w:eastAsia="Times New Roman" w:hAnsi="Menlo" w:cs="Menlo"/>
                          <w:color w:val="6A9955"/>
                          <w:sz w:val="14"/>
                          <w:szCs w:val="14"/>
                          <w:lang w:eastAsia="en-US"/>
                        </w:rPr>
                        <w:t xml:space="preserve"> A random Condition enum value.</w:t>
                      </w:r>
                    </w:p>
                    <w:p w14:paraId="7B1BB737"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4EC9B0"/>
                          <w:sz w:val="14"/>
                          <w:szCs w:val="14"/>
                          <w:lang w:eastAsia="en-US"/>
                        </w:rPr>
                        <w:t>Condition</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randomMalfunction</w:t>
                      </w:r>
                      <w:r w:rsidRPr="001824EA">
                        <w:rPr>
                          <w:rFonts w:ascii="Menlo" w:eastAsia="Times New Roman" w:hAnsi="Menlo" w:cs="Menlo"/>
                          <w:color w:val="CCCCCC"/>
                          <w:sz w:val="14"/>
                          <w:szCs w:val="14"/>
                          <w:lang w:eastAsia="en-US"/>
                        </w:rPr>
                        <w:t>();</w:t>
                      </w:r>
                    </w:p>
                    <w:p w14:paraId="7150C252"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423BC20B"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Checks the randomly chosen weather and prints messages for different weathers. If it is rainy, it increments delay and reports a delayed flight. If windy and battery &lt; 40 the drone returns for recharge, otherwise it proceeds normally.</w:t>
                      </w:r>
                    </w:p>
                    <w:p w14:paraId="098FFC63"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6A9955"/>
                          <w:sz w:val="14"/>
                          <w:szCs w:val="14"/>
                          <w:lang w:eastAsia="en-US"/>
                        </w:rPr>
                        <w:t xml:space="preserve"> The current battery level of the drone.</w:t>
                      </w:r>
                    </w:p>
                    <w:p w14:paraId="73D21404"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delay</w:t>
                      </w:r>
                      <w:r w:rsidRPr="001824EA">
                        <w:rPr>
                          <w:rFonts w:ascii="Menlo" w:eastAsia="Times New Roman" w:hAnsi="Menlo" w:cs="Menlo"/>
                          <w:color w:val="6A9955"/>
                          <w:sz w:val="14"/>
                          <w:szCs w:val="14"/>
                          <w:lang w:eastAsia="en-US"/>
                        </w:rPr>
                        <w:t xml:space="preserve"> The current delay time.</w:t>
                      </w:r>
                    </w:p>
                    <w:p w14:paraId="5D56C42E"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recharges</w:t>
                      </w:r>
                      <w:r w:rsidRPr="001824EA">
                        <w:rPr>
                          <w:rFonts w:ascii="Menlo" w:eastAsia="Times New Roman" w:hAnsi="Menlo" w:cs="Menlo"/>
                          <w:color w:val="6A9955"/>
                          <w:sz w:val="14"/>
                          <w:szCs w:val="14"/>
                          <w:lang w:eastAsia="en-US"/>
                        </w:rPr>
                        <w:t xml:space="preserve"> The number of recharges.</w:t>
                      </w:r>
                    </w:p>
                    <w:p w14:paraId="64B0F3BF"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@return</w:t>
                      </w:r>
                      <w:r w:rsidRPr="001824EA">
                        <w:rPr>
                          <w:rFonts w:ascii="Menlo" w:eastAsia="Times New Roman" w:hAnsi="Menlo" w:cs="Menlo"/>
                          <w:color w:val="6A9955"/>
                          <w:sz w:val="14"/>
                          <w:szCs w:val="14"/>
                          <w:lang w:eastAsia="en-US"/>
                        </w:rPr>
                        <w:t xml:space="preserve"> True if the drone needs to return for recharge, false otherwise.</w:t>
                      </w:r>
                    </w:p>
                    <w:p w14:paraId="7383DAD3"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569CD6"/>
                          <w:sz w:val="14"/>
                          <w:szCs w:val="14"/>
                          <w:lang w:eastAsia="en-US"/>
                        </w:rPr>
                        <w:t>bool</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checkWeather</w:t>
                      </w:r>
                      <w:r w:rsidRPr="001824EA">
                        <w:rPr>
                          <w:rFonts w:ascii="Menlo" w:eastAsia="Times New Roman" w:hAnsi="Menlo" w:cs="Menlo"/>
                          <w:color w:val="CCCCCC"/>
                          <w:sz w:val="14"/>
                          <w:szCs w:val="14"/>
                          <w:lang w:eastAsia="en-US"/>
                        </w:rPr>
                        <w:t>(</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delay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recharges</w:t>
                      </w:r>
                      <w:r w:rsidRPr="001824EA">
                        <w:rPr>
                          <w:rFonts w:ascii="Menlo" w:eastAsia="Times New Roman" w:hAnsi="Menlo" w:cs="Menlo"/>
                          <w:color w:val="CCCCCC"/>
                          <w:sz w:val="14"/>
                          <w:szCs w:val="14"/>
                          <w:lang w:eastAsia="en-US"/>
                        </w:rPr>
                        <w:t>);</w:t>
                      </w:r>
                    </w:p>
                    <w:p w14:paraId="246EB4D5"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461C23AC"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Checks if their is a random obstacle or not, if yes, it reroutes and decreases more battery.</w:t>
                      </w:r>
                    </w:p>
                    <w:p w14:paraId="40916496"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6A9955"/>
                          <w:sz w:val="14"/>
                          <w:szCs w:val="14"/>
                          <w:lang w:eastAsia="en-US"/>
                        </w:rPr>
                        <w:t xml:space="preserve"> The current battery level of the drone.</w:t>
                      </w:r>
                    </w:p>
                    <w:p w14:paraId="24CCA5EF"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reroutes</w:t>
                      </w:r>
                      <w:r w:rsidRPr="001824EA">
                        <w:rPr>
                          <w:rFonts w:ascii="Menlo" w:eastAsia="Times New Roman" w:hAnsi="Menlo" w:cs="Menlo"/>
                          <w:color w:val="6A9955"/>
                          <w:sz w:val="14"/>
                          <w:szCs w:val="14"/>
                          <w:lang w:eastAsia="en-US"/>
                        </w:rPr>
                        <w:t xml:space="preserve"> The number of reroutes.</w:t>
                      </w:r>
                    </w:p>
                    <w:p w14:paraId="5A069AB0"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@return</w:t>
                      </w:r>
                      <w:r w:rsidRPr="001824EA">
                        <w:rPr>
                          <w:rFonts w:ascii="Menlo" w:eastAsia="Times New Roman" w:hAnsi="Menlo" w:cs="Menlo"/>
                          <w:color w:val="6A9955"/>
                          <w:sz w:val="14"/>
                          <w:szCs w:val="14"/>
                          <w:lang w:eastAsia="en-US"/>
                        </w:rPr>
                        <w:t xml:space="preserve"> True if the drone was rerouted, false otherwise.</w:t>
                      </w:r>
                    </w:p>
                    <w:p w14:paraId="4A693C1C"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569CD6"/>
                          <w:sz w:val="14"/>
                          <w:szCs w:val="14"/>
                          <w:lang w:eastAsia="en-US"/>
                        </w:rPr>
                        <w:t>bool</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checkObstacle</w:t>
                      </w:r>
                      <w:r w:rsidRPr="001824EA">
                        <w:rPr>
                          <w:rFonts w:ascii="Menlo" w:eastAsia="Times New Roman" w:hAnsi="Menlo" w:cs="Menlo"/>
                          <w:color w:val="CCCCCC"/>
                          <w:sz w:val="14"/>
                          <w:szCs w:val="14"/>
                          <w:lang w:eastAsia="en-US"/>
                        </w:rPr>
                        <w:t>(</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reroutes</w:t>
                      </w:r>
                      <w:r w:rsidRPr="001824EA">
                        <w:rPr>
                          <w:rFonts w:ascii="Menlo" w:eastAsia="Times New Roman" w:hAnsi="Menlo" w:cs="Menlo"/>
                          <w:color w:val="CCCCCC"/>
                          <w:sz w:val="14"/>
                          <w:szCs w:val="14"/>
                          <w:lang w:eastAsia="en-US"/>
                        </w:rPr>
                        <w:t>);</w:t>
                      </w:r>
                    </w:p>
                    <w:p w14:paraId="4233E6C6"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5C290348"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Calls _Condition randomMalfunction();_ and displays message about malfunction if it really happened and increase time.</w:t>
                      </w:r>
                    </w:p>
                    <w:p w14:paraId="2C6FDAB1"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failed</w:t>
                      </w:r>
                      <w:r w:rsidRPr="001824EA">
                        <w:rPr>
                          <w:rFonts w:ascii="Menlo" w:eastAsia="Times New Roman" w:hAnsi="Menlo" w:cs="Menlo"/>
                          <w:color w:val="6A9955"/>
                          <w:sz w:val="14"/>
                          <w:szCs w:val="14"/>
                          <w:lang w:eastAsia="en-US"/>
                        </w:rPr>
                        <w:t xml:space="preserve"> The number of failed attempts.</w:t>
                      </w:r>
                    </w:p>
                    <w:p w14:paraId="5A25839A"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@return</w:t>
                      </w:r>
                      <w:r w:rsidRPr="001824EA">
                        <w:rPr>
                          <w:rFonts w:ascii="Menlo" w:eastAsia="Times New Roman" w:hAnsi="Menlo" w:cs="Menlo"/>
                          <w:color w:val="6A9955"/>
                          <w:sz w:val="14"/>
                          <w:szCs w:val="14"/>
                          <w:lang w:eastAsia="en-US"/>
                        </w:rPr>
                        <w:t xml:space="preserve"> True if a malfunction occurred, false otherwise.</w:t>
                      </w:r>
                    </w:p>
                    <w:p w14:paraId="6C3699D6"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569CD6"/>
                          <w:sz w:val="14"/>
                          <w:szCs w:val="14"/>
                          <w:lang w:eastAsia="en-US"/>
                        </w:rPr>
                        <w:t>bool</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checkMalfunction</w:t>
                      </w:r>
                      <w:r w:rsidRPr="001824EA">
                        <w:rPr>
                          <w:rFonts w:ascii="Menlo" w:eastAsia="Times New Roman" w:hAnsi="Menlo" w:cs="Menlo"/>
                          <w:color w:val="CCCCCC"/>
                          <w:sz w:val="14"/>
                          <w:szCs w:val="14"/>
                          <w:lang w:eastAsia="en-US"/>
                        </w:rPr>
                        <w:t>(</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failed</w:t>
                      </w:r>
                      <w:r w:rsidRPr="001824EA">
                        <w:rPr>
                          <w:rFonts w:ascii="Menlo" w:eastAsia="Times New Roman" w:hAnsi="Menlo" w:cs="Menlo"/>
                          <w:color w:val="CCCCCC"/>
                          <w:sz w:val="14"/>
                          <w:szCs w:val="14"/>
                          <w:lang w:eastAsia="en-US"/>
                        </w:rPr>
                        <w:t>);</w:t>
                      </w:r>
                    </w:p>
                    <w:p w14:paraId="05B8A05B"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16EC6F0B"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Used to ask user if he wants to recharge the drone or not; if "yes" it increases battery by 30 (it can only reach at max, 100%) and increment variable used to represent the number of recharges. If "no" it continues without change; invalid input prints a warning but proceeds.</w:t>
                      </w:r>
                    </w:p>
                    <w:p w14:paraId="076CC461"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6A9955"/>
                          <w:sz w:val="14"/>
                          <w:szCs w:val="14"/>
                          <w:lang w:eastAsia="en-US"/>
                        </w:rPr>
                        <w:t xml:space="preserve"> The current battery level of the drone.</w:t>
                      </w:r>
                    </w:p>
                    <w:p w14:paraId="72B6665F"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choice</w:t>
                      </w:r>
                      <w:r w:rsidRPr="001824EA">
                        <w:rPr>
                          <w:rFonts w:ascii="Menlo" w:eastAsia="Times New Roman" w:hAnsi="Menlo" w:cs="Menlo"/>
                          <w:color w:val="6A9955"/>
                          <w:sz w:val="14"/>
                          <w:szCs w:val="14"/>
                          <w:lang w:eastAsia="en-US"/>
                        </w:rPr>
                        <w:t xml:space="preserve"> The user's choice regarding recharging.</w:t>
                      </w:r>
                    </w:p>
                    <w:p w14:paraId="5A823FFF"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recharges</w:t>
                      </w:r>
                      <w:r w:rsidRPr="001824EA">
                        <w:rPr>
                          <w:rFonts w:ascii="Menlo" w:eastAsia="Times New Roman" w:hAnsi="Menlo" w:cs="Menlo"/>
                          <w:color w:val="6A9955"/>
                          <w:sz w:val="14"/>
                          <w:szCs w:val="14"/>
                          <w:lang w:eastAsia="en-US"/>
                        </w:rPr>
                        <w:t xml:space="preserve"> The number of recharges.</w:t>
                      </w:r>
                    </w:p>
                    <w:p w14:paraId="51DE12A5"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569CD6"/>
                          <w:sz w:val="14"/>
                          <w:szCs w:val="14"/>
                          <w:lang w:eastAsia="en-US"/>
                        </w:rPr>
                        <w:t>void</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recharge</w:t>
                      </w:r>
                      <w:r w:rsidRPr="001824EA">
                        <w:rPr>
                          <w:rFonts w:ascii="Menlo" w:eastAsia="Times New Roman" w:hAnsi="Menlo" w:cs="Menlo"/>
                          <w:color w:val="CCCCCC"/>
                          <w:sz w:val="14"/>
                          <w:szCs w:val="14"/>
                          <w:lang w:eastAsia="en-US"/>
                        </w:rPr>
                        <w:t>(</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4EC9B0"/>
                          <w:sz w:val="14"/>
                          <w:szCs w:val="14"/>
                          <w:lang w:eastAsia="en-US"/>
                        </w:rPr>
                        <w:t>std</w:t>
                      </w:r>
                      <w:r w:rsidRPr="001824EA">
                        <w:rPr>
                          <w:rFonts w:ascii="Menlo" w:eastAsia="Times New Roman" w:hAnsi="Menlo" w:cs="Menlo"/>
                          <w:color w:val="CCCCCC"/>
                          <w:sz w:val="14"/>
                          <w:szCs w:val="14"/>
                          <w:lang w:eastAsia="en-US"/>
                        </w:rPr>
                        <w:t>::</w:t>
                      </w:r>
                      <w:r w:rsidRPr="001824EA">
                        <w:rPr>
                          <w:rFonts w:ascii="Menlo" w:eastAsia="Times New Roman" w:hAnsi="Menlo" w:cs="Menlo"/>
                          <w:color w:val="4EC9B0"/>
                          <w:sz w:val="14"/>
                          <w:szCs w:val="14"/>
                          <w:lang w:eastAsia="en-US"/>
                        </w:rPr>
                        <w:t>string</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choice</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recharges</w:t>
                      </w:r>
                      <w:r w:rsidRPr="001824EA">
                        <w:rPr>
                          <w:rFonts w:ascii="Menlo" w:eastAsia="Times New Roman" w:hAnsi="Menlo" w:cs="Menlo"/>
                          <w:color w:val="CCCCCC"/>
                          <w:sz w:val="14"/>
                          <w:szCs w:val="14"/>
                          <w:lang w:eastAsia="en-US"/>
                        </w:rPr>
                        <w:t>);</w:t>
                      </w:r>
                    </w:p>
                    <w:p w14:paraId="4F7E2B31"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364BDC2E"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Function subtracts drain from battery to simulate energy used for trip and if battery drops to 0, prints abort message, and increments failed. Amount of drain is random and is decided in `void runSimulation()`. It updates battery status.</w:t>
                      </w:r>
                    </w:p>
                    <w:p w14:paraId="174AA156"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6A9955"/>
                          <w:sz w:val="14"/>
                          <w:szCs w:val="14"/>
                          <w:lang w:eastAsia="en-US"/>
                        </w:rPr>
                        <w:t xml:space="preserve"> The current battery level of the drone.</w:t>
                      </w:r>
                    </w:p>
                    <w:p w14:paraId="251C24CE"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drain</w:t>
                      </w:r>
                      <w:r w:rsidRPr="001824EA">
                        <w:rPr>
                          <w:rFonts w:ascii="Menlo" w:eastAsia="Times New Roman" w:hAnsi="Menlo" w:cs="Menlo"/>
                          <w:color w:val="6A9955"/>
                          <w:sz w:val="14"/>
                          <w:szCs w:val="14"/>
                          <w:lang w:eastAsia="en-US"/>
                        </w:rPr>
                        <w:t xml:space="preserve"> The amount of battery to drain.</w:t>
                      </w:r>
                    </w:p>
                    <w:p w14:paraId="43BCAE08"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failed</w:t>
                      </w:r>
                      <w:r w:rsidRPr="001824EA">
                        <w:rPr>
                          <w:rFonts w:ascii="Menlo" w:eastAsia="Times New Roman" w:hAnsi="Menlo" w:cs="Menlo"/>
                          <w:color w:val="6A9955"/>
                          <w:sz w:val="14"/>
                          <w:szCs w:val="14"/>
                          <w:lang w:eastAsia="en-US"/>
                        </w:rPr>
                        <w:t xml:space="preserve"> The number of failed attempts.</w:t>
                      </w:r>
                    </w:p>
                    <w:p w14:paraId="386D2F6A"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569CD6"/>
                          <w:sz w:val="14"/>
                          <w:szCs w:val="14"/>
                          <w:lang w:eastAsia="en-US"/>
                        </w:rPr>
                        <w:t>void</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batteryDrain</w:t>
                      </w:r>
                      <w:r w:rsidRPr="001824EA">
                        <w:rPr>
                          <w:rFonts w:ascii="Menlo" w:eastAsia="Times New Roman" w:hAnsi="Menlo" w:cs="Menlo"/>
                          <w:color w:val="CCCCCC"/>
                          <w:sz w:val="14"/>
                          <w:szCs w:val="14"/>
                          <w:lang w:eastAsia="en-US"/>
                        </w:rPr>
                        <w:t>(</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drain</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failed</w:t>
                      </w:r>
                      <w:r w:rsidRPr="001824EA">
                        <w:rPr>
                          <w:rFonts w:ascii="Menlo" w:eastAsia="Times New Roman" w:hAnsi="Menlo" w:cs="Menlo"/>
                          <w:color w:val="CCCCCC"/>
                          <w:sz w:val="14"/>
                          <w:szCs w:val="14"/>
                          <w:lang w:eastAsia="en-US"/>
                        </w:rPr>
                        <w:t>);</w:t>
                      </w:r>
                    </w:p>
                    <w:p w14:paraId="4FC0CC6D"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326F400C"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Gives a score based on battery.</w:t>
                      </w:r>
                    </w:p>
                    <w:p w14:paraId="70F8ED04"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6A9955"/>
                          <w:sz w:val="14"/>
                          <w:szCs w:val="14"/>
                          <w:lang w:eastAsia="en-US"/>
                        </w:rPr>
                        <w:t xml:space="preserve"> The current battery level of the drone.</w:t>
                      </w:r>
                    </w:p>
                    <w:p w14:paraId="18A9986F"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569CD6"/>
                          <w:sz w:val="14"/>
                          <w:szCs w:val="14"/>
                          <w:lang w:eastAsia="en-US"/>
                        </w:rPr>
                        <w:t>void</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performance</w:t>
                      </w:r>
                      <w:r w:rsidRPr="001824EA">
                        <w:rPr>
                          <w:rFonts w:ascii="Menlo" w:eastAsia="Times New Roman" w:hAnsi="Menlo" w:cs="Menlo"/>
                          <w:color w:val="CCCCCC"/>
                          <w:sz w:val="14"/>
                          <w:szCs w:val="14"/>
                          <w:lang w:eastAsia="en-US"/>
                        </w:rPr>
                        <w:t>(</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CCCCCC"/>
                          <w:sz w:val="14"/>
                          <w:szCs w:val="14"/>
                          <w:lang w:eastAsia="en-US"/>
                        </w:rPr>
                        <w:t>);</w:t>
                      </w:r>
                    </w:p>
                    <w:p w14:paraId="3D49960B"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4B0DF4EB"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Prints message after the package is sent to different places</w:t>
                      </w:r>
                    </w:p>
                    <w:p w14:paraId="7179BBCD"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deliveries</w:t>
                      </w:r>
                      <w:r w:rsidRPr="001824EA">
                        <w:rPr>
                          <w:rFonts w:ascii="Menlo" w:eastAsia="Times New Roman" w:hAnsi="Menlo" w:cs="Menlo"/>
                          <w:color w:val="6A9955"/>
                          <w:sz w:val="14"/>
                          <w:szCs w:val="14"/>
                          <w:lang w:eastAsia="en-US"/>
                        </w:rPr>
                        <w:t xml:space="preserve"> The number of deliveries made.</w:t>
                      </w:r>
                    </w:p>
                    <w:p w14:paraId="66269EE8"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569CD6"/>
                          <w:sz w:val="14"/>
                          <w:szCs w:val="14"/>
                          <w:lang w:eastAsia="en-US"/>
                        </w:rPr>
                        <w:t>void</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displayLocation</w:t>
                      </w:r>
                      <w:r w:rsidRPr="001824EA">
                        <w:rPr>
                          <w:rFonts w:ascii="Menlo" w:eastAsia="Times New Roman" w:hAnsi="Menlo" w:cs="Menlo"/>
                          <w:color w:val="CCCCCC"/>
                          <w:sz w:val="14"/>
                          <w:szCs w:val="14"/>
                          <w:lang w:eastAsia="en-US"/>
                        </w:rPr>
                        <w:t>(</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deliveries</w:t>
                      </w:r>
                      <w:r w:rsidRPr="001824EA">
                        <w:rPr>
                          <w:rFonts w:ascii="Menlo" w:eastAsia="Times New Roman" w:hAnsi="Menlo" w:cs="Menlo"/>
                          <w:color w:val="CCCCCC"/>
                          <w:sz w:val="14"/>
                          <w:szCs w:val="14"/>
                          <w:lang w:eastAsia="en-US"/>
                        </w:rPr>
                        <w:t>);</w:t>
                      </w:r>
                    </w:p>
                    <w:p w14:paraId="72AB18A6" w14:textId="77777777" w:rsidR="001824EA" w:rsidRPr="001824EA" w:rsidRDefault="001824EA" w:rsidP="001824EA">
                      <w:pPr>
                        <w:spacing w:after="0" w:line="240" w:lineRule="auto"/>
                        <w:rPr>
                          <w:rFonts w:ascii="Menlo" w:eastAsia="Times New Roman" w:hAnsi="Menlo" w:cs="Menlo"/>
                          <w:color w:val="CCCCCC"/>
                          <w:sz w:val="14"/>
                          <w:szCs w:val="14"/>
                          <w:lang w:eastAsia="en-US"/>
                        </w:rPr>
                      </w:pPr>
                    </w:p>
                    <w:p w14:paraId="28DD8780"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Shows the user a prompt, asking user to either enter 1 to begin or -1 to quit, simulation stops when we enter -1. Returns true only when user enters 1, allowing the simulation to proceed.</w:t>
                      </w:r>
                    </w:p>
                    <w:p w14:paraId="55A40241"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deliveries</w:t>
                      </w:r>
                      <w:r w:rsidRPr="001824EA">
                        <w:rPr>
                          <w:rFonts w:ascii="Menlo" w:eastAsia="Times New Roman" w:hAnsi="Menlo" w:cs="Menlo"/>
                          <w:color w:val="6A9955"/>
                          <w:sz w:val="14"/>
                          <w:szCs w:val="14"/>
                          <w:lang w:eastAsia="en-US"/>
                        </w:rPr>
                        <w:t xml:space="preserve"> The number of deliveries made.</w:t>
                      </w:r>
                    </w:p>
                    <w:p w14:paraId="0FF75FC4"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6A9955"/>
                          <w:sz w:val="14"/>
                          <w:szCs w:val="14"/>
                          <w:lang w:eastAsia="en-US"/>
                        </w:rPr>
                        <w:t xml:space="preserve"> The current battery level of the drone.</w:t>
                      </w:r>
                    </w:p>
                    <w:p w14:paraId="2021A81D"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start</w:t>
                      </w:r>
                      <w:r w:rsidRPr="001824EA">
                        <w:rPr>
                          <w:rFonts w:ascii="Menlo" w:eastAsia="Times New Roman" w:hAnsi="Menlo" w:cs="Menlo"/>
                          <w:color w:val="6A9955"/>
                          <w:sz w:val="14"/>
                          <w:szCs w:val="14"/>
                          <w:lang w:eastAsia="en-US"/>
                        </w:rPr>
                        <w:t xml:space="preserve"> The variable used to represent the start of the simulation.</w:t>
                      </w:r>
                    </w:p>
                    <w:p w14:paraId="463B2612" w14:textId="77777777"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@return</w:t>
                      </w:r>
                      <w:r w:rsidRPr="001824EA">
                        <w:rPr>
                          <w:rFonts w:ascii="Menlo" w:eastAsia="Times New Roman" w:hAnsi="Menlo" w:cs="Menlo"/>
                          <w:color w:val="6A9955"/>
                          <w:sz w:val="14"/>
                          <w:szCs w:val="14"/>
                          <w:lang w:eastAsia="en-US"/>
                        </w:rPr>
                        <w:t xml:space="preserve"> True if the simulation should start, false otherwise.</w:t>
                      </w:r>
                    </w:p>
                    <w:p w14:paraId="21C3955F" w14:textId="16342DF5" w:rsidR="001824EA" w:rsidRPr="001824EA" w:rsidRDefault="001824EA" w:rsidP="001824EA">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569CD6"/>
                          <w:sz w:val="14"/>
                          <w:szCs w:val="14"/>
                          <w:lang w:eastAsia="en-US"/>
                        </w:rPr>
                        <w:t>bool</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startSimulation</w:t>
                      </w:r>
                      <w:r w:rsidRPr="001824EA">
                        <w:rPr>
                          <w:rFonts w:ascii="Menlo" w:eastAsia="Times New Roman" w:hAnsi="Menlo" w:cs="Menlo"/>
                          <w:color w:val="CCCCCC"/>
                          <w:sz w:val="14"/>
                          <w:szCs w:val="14"/>
                          <w:lang w:eastAsia="en-US"/>
                        </w:rPr>
                        <w:t>(</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deliveries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start</w:t>
                      </w:r>
                      <w:r w:rsidRPr="001824EA">
                        <w:rPr>
                          <w:rFonts w:ascii="Menlo" w:eastAsia="Times New Roman" w:hAnsi="Menlo" w:cs="Menlo"/>
                          <w:color w:val="CCCCCC"/>
                          <w:sz w:val="14"/>
                          <w:szCs w:val="14"/>
                          <w:lang w:eastAsia="en-US"/>
                        </w:rPr>
                        <w:t>);</w:t>
                      </w:r>
                    </w:p>
                  </w:txbxContent>
                </v:textbox>
                <w10:anchorlock/>
              </v:shape>
            </w:pict>
          </mc:Fallback>
        </mc:AlternateContent>
      </w:r>
    </w:p>
    <w:p w14:paraId="40486FA3" w14:textId="4537CE46" w:rsidR="00553AEF" w:rsidRPr="00553AEF" w:rsidRDefault="00553AEF" w:rsidP="001824EA">
      <w:pPr>
        <w:rPr>
          <w:rFonts w:ascii="Menlo" w:hAnsi="Menlo" w:cs="Menlo"/>
          <w:b/>
          <w:bCs/>
          <w:sz w:val="20"/>
          <w:szCs w:val="20"/>
        </w:rPr>
      </w:pPr>
      <w:r>
        <w:rPr>
          <w:rStyle w:val="Monospace"/>
        </w:rPr>
        <w:lastRenderedPageBreak/>
        <w:t>utils</w:t>
      </w:r>
      <w:r w:rsidRPr="001824EA">
        <w:rPr>
          <w:rStyle w:val="Monospace"/>
        </w:rPr>
        <w:t>.</w:t>
      </w:r>
      <w:r>
        <w:rPr>
          <w:rStyle w:val="Monospace"/>
        </w:rPr>
        <w:t>h</w:t>
      </w:r>
      <w:r w:rsidRPr="001824EA">
        <w:rPr>
          <w:rStyle w:val="Monospace"/>
        </w:rPr>
        <w:t>pp</w:t>
      </w:r>
    </w:p>
    <w:p w14:paraId="7CE4257B" w14:textId="77777777" w:rsidR="00553AEF" w:rsidRDefault="00553AEF" w:rsidP="001824EA">
      <w:r>
        <w:rPr>
          <w:noProof/>
        </w:rPr>
        <mc:AlternateContent>
          <mc:Choice Requires="wps">
            <w:drawing>
              <wp:inline distT="0" distB="0" distL="0" distR="0" wp14:anchorId="264D40A0" wp14:editId="0F74E327">
                <wp:extent cx="5943600" cy="2286000"/>
                <wp:effectExtent l="0" t="0" r="0" b="0"/>
                <wp:docPr id="1706509844" name="Text Box 1"/>
                <wp:cNvGraphicFramePr/>
                <a:graphic xmlns:a="http://schemas.openxmlformats.org/drawingml/2006/main">
                  <a:graphicData uri="http://schemas.microsoft.com/office/word/2010/wordprocessingShape">
                    <wps:wsp>
                      <wps:cNvSpPr txBox="1"/>
                      <wps:spPr>
                        <a:xfrm>
                          <a:off x="0" y="0"/>
                          <a:ext cx="5943600" cy="2286000"/>
                        </a:xfrm>
                        <a:prstGeom prst="rect">
                          <a:avLst/>
                        </a:prstGeom>
                        <a:solidFill>
                          <a:schemeClr val="tx1"/>
                        </a:solidFill>
                        <a:ln w="6350">
                          <a:noFill/>
                        </a:ln>
                      </wps:spPr>
                      <wps:txbx>
                        <w:txbxContent>
                          <w:p w14:paraId="52920306"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Is used to call all functions to get executed.</w:t>
                            </w:r>
                          </w:p>
                          <w:p w14:paraId="468AE481"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deliveries</w:t>
                            </w:r>
                            <w:r w:rsidRPr="001824EA">
                              <w:rPr>
                                <w:rFonts w:ascii="Menlo" w:eastAsia="Times New Roman" w:hAnsi="Menlo" w:cs="Menlo"/>
                                <w:color w:val="6A9955"/>
                                <w:sz w:val="14"/>
                                <w:szCs w:val="14"/>
                                <w:lang w:eastAsia="en-US"/>
                              </w:rPr>
                              <w:t xml:space="preserve"> The number of deliveries made.</w:t>
                            </w:r>
                          </w:p>
                          <w:p w14:paraId="596D1535"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6A9955"/>
                                <w:sz w:val="14"/>
                                <w:szCs w:val="14"/>
                                <w:lang w:eastAsia="en-US"/>
                              </w:rPr>
                              <w:t xml:space="preserve"> The current battery level of the drone.</w:t>
                            </w:r>
                          </w:p>
                          <w:p w14:paraId="48D3851E"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failed</w:t>
                            </w:r>
                            <w:r w:rsidRPr="001824EA">
                              <w:rPr>
                                <w:rFonts w:ascii="Menlo" w:eastAsia="Times New Roman" w:hAnsi="Menlo" w:cs="Menlo"/>
                                <w:color w:val="6A9955"/>
                                <w:sz w:val="14"/>
                                <w:szCs w:val="14"/>
                                <w:lang w:eastAsia="en-US"/>
                              </w:rPr>
                              <w:t xml:space="preserve"> The number of failed attempts.</w:t>
                            </w:r>
                          </w:p>
                          <w:p w14:paraId="75A6BB31"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drain</w:t>
                            </w:r>
                            <w:r w:rsidRPr="001824EA">
                              <w:rPr>
                                <w:rFonts w:ascii="Menlo" w:eastAsia="Times New Roman" w:hAnsi="Menlo" w:cs="Menlo"/>
                                <w:color w:val="6A9955"/>
                                <w:sz w:val="14"/>
                                <w:szCs w:val="14"/>
                                <w:lang w:eastAsia="en-US"/>
                              </w:rPr>
                              <w:t xml:space="preserve"> The amount of battery to drain.</w:t>
                            </w:r>
                          </w:p>
                          <w:p w14:paraId="18684B34"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delay</w:t>
                            </w:r>
                            <w:r w:rsidRPr="001824EA">
                              <w:rPr>
                                <w:rFonts w:ascii="Menlo" w:eastAsia="Times New Roman" w:hAnsi="Menlo" w:cs="Menlo"/>
                                <w:color w:val="6A9955"/>
                                <w:sz w:val="14"/>
                                <w:szCs w:val="14"/>
                                <w:lang w:eastAsia="en-US"/>
                              </w:rPr>
                              <w:t xml:space="preserve"> The current delay time.</w:t>
                            </w:r>
                          </w:p>
                          <w:p w14:paraId="7419BBDD"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recharges</w:t>
                            </w:r>
                            <w:r w:rsidRPr="001824EA">
                              <w:rPr>
                                <w:rFonts w:ascii="Menlo" w:eastAsia="Times New Roman" w:hAnsi="Menlo" w:cs="Menlo"/>
                                <w:color w:val="6A9955"/>
                                <w:sz w:val="14"/>
                                <w:szCs w:val="14"/>
                                <w:lang w:eastAsia="en-US"/>
                              </w:rPr>
                              <w:t xml:space="preserve"> The number of recharges.</w:t>
                            </w:r>
                          </w:p>
                          <w:p w14:paraId="1A491369"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reroutes</w:t>
                            </w:r>
                            <w:r w:rsidRPr="001824EA">
                              <w:rPr>
                                <w:rFonts w:ascii="Menlo" w:eastAsia="Times New Roman" w:hAnsi="Menlo" w:cs="Menlo"/>
                                <w:color w:val="6A9955"/>
                                <w:sz w:val="14"/>
                                <w:szCs w:val="14"/>
                                <w:lang w:eastAsia="en-US"/>
                              </w:rPr>
                              <w:t xml:space="preserve"> The number of reroutes.</w:t>
                            </w:r>
                          </w:p>
                          <w:p w14:paraId="007A5BDF"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569CD6"/>
                                <w:sz w:val="14"/>
                                <w:szCs w:val="14"/>
                                <w:lang w:eastAsia="en-US"/>
                              </w:rPr>
                              <w:t>void</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runSimulation</w:t>
                            </w:r>
                            <w:r w:rsidRPr="001824EA">
                              <w:rPr>
                                <w:rFonts w:ascii="Menlo" w:eastAsia="Times New Roman" w:hAnsi="Menlo" w:cs="Menlo"/>
                                <w:color w:val="CCCCCC"/>
                                <w:sz w:val="14"/>
                                <w:szCs w:val="14"/>
                                <w:lang w:eastAsia="en-US"/>
                              </w:rPr>
                              <w:t>(</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deliveries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failed</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drain</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delay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recharges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reroutes</w:t>
                            </w:r>
                            <w:r w:rsidRPr="001824EA">
                              <w:rPr>
                                <w:rFonts w:ascii="Menlo" w:eastAsia="Times New Roman" w:hAnsi="Menlo" w:cs="Menlo"/>
                                <w:color w:val="CCCCCC"/>
                                <w:sz w:val="14"/>
                                <w:szCs w:val="14"/>
                                <w:lang w:eastAsia="en-US"/>
                              </w:rPr>
                              <w:t>);</w:t>
                            </w:r>
                          </w:p>
                          <w:p w14:paraId="71231A61" w14:textId="77777777" w:rsidR="00553AEF" w:rsidRPr="001824EA" w:rsidRDefault="00553AEF" w:rsidP="00553AEF">
                            <w:pPr>
                              <w:spacing w:after="0" w:line="240" w:lineRule="auto"/>
                              <w:rPr>
                                <w:rFonts w:ascii="Menlo" w:eastAsia="Times New Roman" w:hAnsi="Menlo" w:cs="Menlo"/>
                                <w:color w:val="CCCCCC"/>
                                <w:sz w:val="14"/>
                                <w:szCs w:val="14"/>
                                <w:lang w:eastAsia="en-US"/>
                              </w:rPr>
                            </w:pPr>
                          </w:p>
                          <w:p w14:paraId="6AB7E70F"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Prints the message showing how much battery is used, total deliveries, recharges and reroutes taken</w:t>
                            </w:r>
                          </w:p>
                          <w:p w14:paraId="2C281E5D"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6A9955"/>
                                <w:sz w:val="14"/>
                                <w:szCs w:val="14"/>
                                <w:lang w:eastAsia="en-US"/>
                              </w:rPr>
                              <w:t xml:space="preserve"> The current battery level of the drone.</w:t>
                            </w:r>
                          </w:p>
                          <w:p w14:paraId="1A21AF8D"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deliveries</w:t>
                            </w:r>
                            <w:r w:rsidRPr="001824EA">
                              <w:rPr>
                                <w:rFonts w:ascii="Menlo" w:eastAsia="Times New Roman" w:hAnsi="Menlo" w:cs="Menlo"/>
                                <w:color w:val="6A9955"/>
                                <w:sz w:val="14"/>
                                <w:szCs w:val="14"/>
                                <w:lang w:eastAsia="en-US"/>
                              </w:rPr>
                              <w:t xml:space="preserve"> The number of deliveries made.</w:t>
                            </w:r>
                          </w:p>
                          <w:p w14:paraId="19587EEE"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delay</w:t>
                            </w:r>
                            <w:r w:rsidRPr="001824EA">
                              <w:rPr>
                                <w:rFonts w:ascii="Menlo" w:eastAsia="Times New Roman" w:hAnsi="Menlo" w:cs="Menlo"/>
                                <w:color w:val="6A9955"/>
                                <w:sz w:val="14"/>
                                <w:szCs w:val="14"/>
                                <w:lang w:eastAsia="en-US"/>
                              </w:rPr>
                              <w:t xml:space="preserve"> The current delay time.</w:t>
                            </w:r>
                          </w:p>
                          <w:p w14:paraId="730A279B"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failed</w:t>
                            </w:r>
                            <w:r w:rsidRPr="001824EA">
                              <w:rPr>
                                <w:rFonts w:ascii="Menlo" w:eastAsia="Times New Roman" w:hAnsi="Menlo" w:cs="Menlo"/>
                                <w:color w:val="6A9955"/>
                                <w:sz w:val="14"/>
                                <w:szCs w:val="14"/>
                                <w:lang w:eastAsia="en-US"/>
                              </w:rPr>
                              <w:t xml:space="preserve"> The number of failed attempts.</w:t>
                            </w:r>
                          </w:p>
                          <w:p w14:paraId="679E5985"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recharges</w:t>
                            </w:r>
                            <w:r w:rsidRPr="001824EA">
                              <w:rPr>
                                <w:rFonts w:ascii="Menlo" w:eastAsia="Times New Roman" w:hAnsi="Menlo" w:cs="Menlo"/>
                                <w:color w:val="6A9955"/>
                                <w:sz w:val="14"/>
                                <w:szCs w:val="14"/>
                                <w:lang w:eastAsia="en-US"/>
                              </w:rPr>
                              <w:t xml:space="preserve"> The number of recharges.</w:t>
                            </w:r>
                          </w:p>
                          <w:p w14:paraId="40DD3907"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reroutes</w:t>
                            </w:r>
                            <w:r w:rsidRPr="001824EA">
                              <w:rPr>
                                <w:rFonts w:ascii="Menlo" w:eastAsia="Times New Roman" w:hAnsi="Menlo" w:cs="Menlo"/>
                                <w:color w:val="6A9955"/>
                                <w:sz w:val="14"/>
                                <w:szCs w:val="14"/>
                                <w:lang w:eastAsia="en-US"/>
                              </w:rPr>
                              <w:t xml:space="preserve"> The number of reroutes.</w:t>
                            </w:r>
                          </w:p>
                          <w:p w14:paraId="01E1A919"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569CD6"/>
                                <w:sz w:val="14"/>
                                <w:szCs w:val="14"/>
                                <w:lang w:eastAsia="en-US"/>
                              </w:rPr>
                              <w:t>void</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missionSummary</w:t>
                            </w:r>
                            <w:r w:rsidRPr="001824EA">
                              <w:rPr>
                                <w:rFonts w:ascii="Menlo" w:eastAsia="Times New Roman" w:hAnsi="Menlo" w:cs="Menlo"/>
                                <w:color w:val="CCCCCC"/>
                                <w:sz w:val="14"/>
                                <w:szCs w:val="14"/>
                                <w:lang w:eastAsia="en-US"/>
                              </w:rPr>
                              <w:t>(</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deliveries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delay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failed</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recharges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reroutes</w:t>
                            </w:r>
                            <w:r w:rsidRPr="001824EA">
                              <w:rPr>
                                <w:rFonts w:ascii="Menlo" w:eastAsia="Times New Roman" w:hAnsi="Menlo" w:cs="Menlo"/>
                                <w:color w:val="CCCCCC"/>
                                <w:sz w:val="14"/>
                                <w:szCs w:val="14"/>
                                <w:lang w:eastAsia="en-US"/>
                              </w:rPr>
                              <w:t>);</w:t>
                            </w:r>
                          </w:p>
                          <w:p w14:paraId="4920D89B" w14:textId="77777777" w:rsidR="00553AEF" w:rsidRPr="001824EA" w:rsidRDefault="00553AEF" w:rsidP="00553AEF">
                            <w:pPr>
                              <w:spacing w:line="240" w:lineRule="auto"/>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4D40A0" id="_x0000_s1028" type="#_x0000_t202" style="width:468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" fillcolor="black [3213]" stroked="f" strokeweight=".5pt">
                <v:textbox>
                  <w:txbxContent>
                    <w:p w14:paraId="52920306"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Is used to call all functions to get executed.</w:t>
                      </w:r>
                    </w:p>
                    <w:p w14:paraId="468AE481"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deliveries</w:t>
                      </w:r>
                      <w:r w:rsidRPr="001824EA">
                        <w:rPr>
                          <w:rFonts w:ascii="Menlo" w:eastAsia="Times New Roman" w:hAnsi="Menlo" w:cs="Menlo"/>
                          <w:color w:val="6A9955"/>
                          <w:sz w:val="14"/>
                          <w:szCs w:val="14"/>
                          <w:lang w:eastAsia="en-US"/>
                        </w:rPr>
                        <w:t xml:space="preserve"> The number of deliveries made.</w:t>
                      </w:r>
                    </w:p>
                    <w:p w14:paraId="596D1535"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6A9955"/>
                          <w:sz w:val="14"/>
                          <w:szCs w:val="14"/>
                          <w:lang w:eastAsia="en-US"/>
                        </w:rPr>
                        <w:t xml:space="preserve"> The current battery level of the drone.</w:t>
                      </w:r>
                    </w:p>
                    <w:p w14:paraId="48D3851E"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failed</w:t>
                      </w:r>
                      <w:r w:rsidRPr="001824EA">
                        <w:rPr>
                          <w:rFonts w:ascii="Menlo" w:eastAsia="Times New Roman" w:hAnsi="Menlo" w:cs="Menlo"/>
                          <w:color w:val="6A9955"/>
                          <w:sz w:val="14"/>
                          <w:szCs w:val="14"/>
                          <w:lang w:eastAsia="en-US"/>
                        </w:rPr>
                        <w:t xml:space="preserve"> The number of failed attempts.</w:t>
                      </w:r>
                    </w:p>
                    <w:p w14:paraId="75A6BB31"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drain</w:t>
                      </w:r>
                      <w:r w:rsidRPr="001824EA">
                        <w:rPr>
                          <w:rFonts w:ascii="Menlo" w:eastAsia="Times New Roman" w:hAnsi="Menlo" w:cs="Menlo"/>
                          <w:color w:val="6A9955"/>
                          <w:sz w:val="14"/>
                          <w:szCs w:val="14"/>
                          <w:lang w:eastAsia="en-US"/>
                        </w:rPr>
                        <w:t xml:space="preserve"> The amount of battery to drain.</w:t>
                      </w:r>
                    </w:p>
                    <w:p w14:paraId="18684B34"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delay</w:t>
                      </w:r>
                      <w:r w:rsidRPr="001824EA">
                        <w:rPr>
                          <w:rFonts w:ascii="Menlo" w:eastAsia="Times New Roman" w:hAnsi="Menlo" w:cs="Menlo"/>
                          <w:color w:val="6A9955"/>
                          <w:sz w:val="14"/>
                          <w:szCs w:val="14"/>
                          <w:lang w:eastAsia="en-US"/>
                        </w:rPr>
                        <w:t xml:space="preserve"> The current delay time.</w:t>
                      </w:r>
                    </w:p>
                    <w:p w14:paraId="7419BBDD"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recharges</w:t>
                      </w:r>
                      <w:r w:rsidRPr="001824EA">
                        <w:rPr>
                          <w:rFonts w:ascii="Menlo" w:eastAsia="Times New Roman" w:hAnsi="Menlo" w:cs="Menlo"/>
                          <w:color w:val="6A9955"/>
                          <w:sz w:val="14"/>
                          <w:szCs w:val="14"/>
                          <w:lang w:eastAsia="en-US"/>
                        </w:rPr>
                        <w:t xml:space="preserve"> The number of recharges.</w:t>
                      </w:r>
                    </w:p>
                    <w:p w14:paraId="1A491369"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reroutes</w:t>
                      </w:r>
                      <w:r w:rsidRPr="001824EA">
                        <w:rPr>
                          <w:rFonts w:ascii="Menlo" w:eastAsia="Times New Roman" w:hAnsi="Menlo" w:cs="Menlo"/>
                          <w:color w:val="6A9955"/>
                          <w:sz w:val="14"/>
                          <w:szCs w:val="14"/>
                          <w:lang w:eastAsia="en-US"/>
                        </w:rPr>
                        <w:t xml:space="preserve"> The number of reroutes.</w:t>
                      </w:r>
                    </w:p>
                    <w:p w14:paraId="007A5BDF"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569CD6"/>
                          <w:sz w:val="14"/>
                          <w:szCs w:val="14"/>
                          <w:lang w:eastAsia="en-US"/>
                        </w:rPr>
                        <w:t>void</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runSimulation</w:t>
                      </w:r>
                      <w:r w:rsidRPr="001824EA">
                        <w:rPr>
                          <w:rFonts w:ascii="Menlo" w:eastAsia="Times New Roman" w:hAnsi="Menlo" w:cs="Menlo"/>
                          <w:color w:val="CCCCCC"/>
                          <w:sz w:val="14"/>
                          <w:szCs w:val="14"/>
                          <w:lang w:eastAsia="en-US"/>
                        </w:rPr>
                        <w:t>(</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deliveries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failed</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drain</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delay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recharges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reroutes</w:t>
                      </w:r>
                      <w:r w:rsidRPr="001824EA">
                        <w:rPr>
                          <w:rFonts w:ascii="Menlo" w:eastAsia="Times New Roman" w:hAnsi="Menlo" w:cs="Menlo"/>
                          <w:color w:val="CCCCCC"/>
                          <w:sz w:val="14"/>
                          <w:szCs w:val="14"/>
                          <w:lang w:eastAsia="en-US"/>
                        </w:rPr>
                        <w:t>);</w:t>
                      </w:r>
                    </w:p>
                    <w:p w14:paraId="71231A61" w14:textId="77777777" w:rsidR="00553AEF" w:rsidRPr="001824EA" w:rsidRDefault="00553AEF" w:rsidP="00553AEF">
                      <w:pPr>
                        <w:spacing w:after="0" w:line="240" w:lineRule="auto"/>
                        <w:rPr>
                          <w:rFonts w:ascii="Menlo" w:eastAsia="Times New Roman" w:hAnsi="Menlo" w:cs="Menlo"/>
                          <w:color w:val="CCCCCC"/>
                          <w:sz w:val="14"/>
                          <w:szCs w:val="14"/>
                          <w:lang w:eastAsia="en-US"/>
                        </w:rPr>
                      </w:pPr>
                    </w:p>
                    <w:p w14:paraId="6AB7E70F"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@brief</w:t>
                      </w:r>
                      <w:r w:rsidRPr="001824EA">
                        <w:rPr>
                          <w:rFonts w:ascii="Menlo" w:eastAsia="Times New Roman" w:hAnsi="Menlo" w:cs="Menlo"/>
                          <w:color w:val="6A9955"/>
                          <w:sz w:val="14"/>
                          <w:szCs w:val="14"/>
                          <w:lang w:eastAsia="en-US"/>
                        </w:rPr>
                        <w:t xml:space="preserve"> Prints the message showing how much battery is used, total deliveries, recharges and reroutes taken</w:t>
                      </w:r>
                    </w:p>
                    <w:p w14:paraId="2C281E5D"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6A9955"/>
                          <w:sz w:val="14"/>
                          <w:szCs w:val="14"/>
                          <w:lang w:eastAsia="en-US"/>
                        </w:rPr>
                        <w:t xml:space="preserve"> The current battery level of the drone.</w:t>
                      </w:r>
                    </w:p>
                    <w:p w14:paraId="1A21AF8D"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deliveries</w:t>
                      </w:r>
                      <w:r w:rsidRPr="001824EA">
                        <w:rPr>
                          <w:rFonts w:ascii="Menlo" w:eastAsia="Times New Roman" w:hAnsi="Menlo" w:cs="Menlo"/>
                          <w:color w:val="6A9955"/>
                          <w:sz w:val="14"/>
                          <w:szCs w:val="14"/>
                          <w:lang w:eastAsia="en-US"/>
                        </w:rPr>
                        <w:t xml:space="preserve"> The number of deliveries made.</w:t>
                      </w:r>
                    </w:p>
                    <w:p w14:paraId="19587EEE"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delay</w:t>
                      </w:r>
                      <w:r w:rsidRPr="001824EA">
                        <w:rPr>
                          <w:rFonts w:ascii="Menlo" w:eastAsia="Times New Roman" w:hAnsi="Menlo" w:cs="Menlo"/>
                          <w:color w:val="6A9955"/>
                          <w:sz w:val="14"/>
                          <w:szCs w:val="14"/>
                          <w:lang w:eastAsia="en-US"/>
                        </w:rPr>
                        <w:t xml:space="preserve"> The current delay time.</w:t>
                      </w:r>
                    </w:p>
                    <w:p w14:paraId="730A279B"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failed</w:t>
                      </w:r>
                      <w:r w:rsidRPr="001824EA">
                        <w:rPr>
                          <w:rFonts w:ascii="Menlo" w:eastAsia="Times New Roman" w:hAnsi="Menlo" w:cs="Menlo"/>
                          <w:color w:val="6A9955"/>
                          <w:sz w:val="14"/>
                          <w:szCs w:val="14"/>
                          <w:lang w:eastAsia="en-US"/>
                        </w:rPr>
                        <w:t xml:space="preserve"> The number of failed attempts.</w:t>
                      </w:r>
                    </w:p>
                    <w:p w14:paraId="679E5985"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recharges</w:t>
                      </w:r>
                      <w:r w:rsidRPr="001824EA">
                        <w:rPr>
                          <w:rFonts w:ascii="Menlo" w:eastAsia="Times New Roman" w:hAnsi="Menlo" w:cs="Menlo"/>
                          <w:color w:val="6A9955"/>
                          <w:sz w:val="14"/>
                          <w:szCs w:val="14"/>
                          <w:lang w:eastAsia="en-US"/>
                        </w:rPr>
                        <w:t xml:space="preserve"> The number of recharges.</w:t>
                      </w:r>
                    </w:p>
                    <w:p w14:paraId="40DD3907"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569CD6"/>
                          <w:sz w:val="14"/>
                          <w:szCs w:val="14"/>
                          <w:lang w:eastAsia="en-US"/>
                        </w:rPr>
                        <w:t>@param</w:t>
                      </w:r>
                      <w:r w:rsidRPr="001824EA">
                        <w:rPr>
                          <w:rFonts w:ascii="Menlo" w:eastAsia="Times New Roman" w:hAnsi="Menlo" w:cs="Menlo"/>
                          <w:color w:val="6A9955"/>
                          <w:sz w:val="14"/>
                          <w:szCs w:val="14"/>
                          <w:lang w:eastAsia="en-US"/>
                        </w:rPr>
                        <w:t xml:space="preserve"> </w:t>
                      </w:r>
                      <w:r w:rsidRPr="001824EA">
                        <w:rPr>
                          <w:rFonts w:ascii="Menlo" w:eastAsia="Times New Roman" w:hAnsi="Menlo" w:cs="Menlo"/>
                          <w:color w:val="9CDCFE"/>
                          <w:sz w:val="14"/>
                          <w:szCs w:val="14"/>
                          <w:lang w:eastAsia="en-US"/>
                        </w:rPr>
                        <w:t>reroutes</w:t>
                      </w:r>
                      <w:r w:rsidRPr="001824EA">
                        <w:rPr>
                          <w:rFonts w:ascii="Menlo" w:eastAsia="Times New Roman" w:hAnsi="Menlo" w:cs="Menlo"/>
                          <w:color w:val="6A9955"/>
                          <w:sz w:val="14"/>
                          <w:szCs w:val="14"/>
                          <w:lang w:eastAsia="en-US"/>
                        </w:rPr>
                        <w:t xml:space="preserve"> The number of reroutes.</w:t>
                      </w:r>
                    </w:p>
                    <w:p w14:paraId="01E1A919" w14:textId="77777777" w:rsidR="00553AEF" w:rsidRPr="001824EA" w:rsidRDefault="00553AEF" w:rsidP="00553AEF">
                      <w:pPr>
                        <w:spacing w:after="0" w:line="240" w:lineRule="auto"/>
                        <w:rPr>
                          <w:rFonts w:ascii="Menlo" w:eastAsia="Times New Roman" w:hAnsi="Menlo" w:cs="Menlo"/>
                          <w:color w:val="CCCCCC"/>
                          <w:sz w:val="14"/>
                          <w:szCs w:val="14"/>
                          <w:lang w:eastAsia="en-US"/>
                        </w:rPr>
                      </w:pPr>
                      <w:r w:rsidRPr="001824EA">
                        <w:rPr>
                          <w:rFonts w:ascii="Menlo" w:eastAsia="Times New Roman" w:hAnsi="Menlo" w:cs="Menlo"/>
                          <w:color w:val="569CD6"/>
                          <w:sz w:val="14"/>
                          <w:szCs w:val="14"/>
                          <w:lang w:eastAsia="en-US"/>
                        </w:rPr>
                        <w:t>void</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DCDCAA"/>
                          <w:sz w:val="14"/>
                          <w:szCs w:val="14"/>
                          <w:lang w:eastAsia="en-US"/>
                        </w:rPr>
                        <w:t>missionSummary</w:t>
                      </w:r>
                      <w:r w:rsidRPr="001824EA">
                        <w:rPr>
                          <w:rFonts w:ascii="Menlo" w:eastAsia="Times New Roman" w:hAnsi="Menlo" w:cs="Menlo"/>
                          <w:color w:val="CCCCCC"/>
                          <w:sz w:val="14"/>
                          <w:szCs w:val="14"/>
                          <w:lang w:eastAsia="en-US"/>
                        </w:rPr>
                        <w:t>(</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battery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deliveries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delay</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failed</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recharges</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int</w:t>
                      </w:r>
                      <w:r w:rsidRPr="001824EA">
                        <w:rPr>
                          <w:rFonts w:ascii="Menlo" w:eastAsia="Times New Roman" w:hAnsi="Menlo" w:cs="Menlo"/>
                          <w:color w:val="CCCCCC"/>
                          <w:sz w:val="14"/>
                          <w:szCs w:val="14"/>
                          <w:lang w:eastAsia="en-US"/>
                        </w:rPr>
                        <w:t xml:space="preserve"> </w:t>
                      </w:r>
                      <w:r w:rsidRPr="001824EA">
                        <w:rPr>
                          <w:rFonts w:ascii="Menlo" w:eastAsia="Times New Roman" w:hAnsi="Menlo" w:cs="Menlo"/>
                          <w:color w:val="569CD6"/>
                          <w:sz w:val="14"/>
                          <w:szCs w:val="14"/>
                          <w:lang w:eastAsia="en-US"/>
                        </w:rPr>
                        <w:t>&amp;</w:t>
                      </w:r>
                      <w:r w:rsidRPr="001824EA">
                        <w:rPr>
                          <w:rFonts w:ascii="Menlo" w:eastAsia="Times New Roman" w:hAnsi="Menlo" w:cs="Menlo"/>
                          <w:color w:val="9CDCFE"/>
                          <w:sz w:val="14"/>
                          <w:szCs w:val="14"/>
                          <w:lang w:eastAsia="en-US"/>
                        </w:rPr>
                        <w:t>reroutes</w:t>
                      </w:r>
                      <w:r w:rsidRPr="001824EA">
                        <w:rPr>
                          <w:rFonts w:ascii="Menlo" w:eastAsia="Times New Roman" w:hAnsi="Menlo" w:cs="Menlo"/>
                          <w:color w:val="CCCCCC"/>
                          <w:sz w:val="14"/>
                          <w:szCs w:val="14"/>
                          <w:lang w:eastAsia="en-US"/>
                        </w:rPr>
                        <w:t>);</w:t>
                      </w:r>
                    </w:p>
                    <w:p w14:paraId="4920D89B" w14:textId="77777777" w:rsidR="00553AEF" w:rsidRPr="001824EA" w:rsidRDefault="00553AEF" w:rsidP="00553AEF">
                      <w:pPr>
                        <w:spacing w:line="240" w:lineRule="auto"/>
                        <w:rPr>
                          <w:sz w:val="14"/>
                          <w:szCs w:val="14"/>
                        </w:rPr>
                      </w:pPr>
                    </w:p>
                  </w:txbxContent>
                </v:textbox>
                <w10:anchorlock/>
              </v:shape>
            </w:pict>
          </mc:Fallback>
        </mc:AlternateContent>
      </w:r>
    </w:p>
    <w:p w14:paraId="38B08107" w14:textId="07B3E578" w:rsidR="00553AEF" w:rsidRPr="00553AEF" w:rsidRDefault="00553AEF" w:rsidP="001824EA">
      <w:pPr>
        <w:rPr>
          <w:rFonts w:ascii="Menlo" w:hAnsi="Menlo" w:cs="Menlo"/>
          <w:b/>
          <w:bCs/>
          <w:sz w:val="20"/>
          <w:szCs w:val="20"/>
        </w:rPr>
      </w:pPr>
      <w:r>
        <w:rPr>
          <w:rStyle w:val="Monospace"/>
        </w:rPr>
        <w:t>utils</w:t>
      </w:r>
      <w:r w:rsidRPr="001824EA">
        <w:rPr>
          <w:rStyle w:val="Monospace"/>
        </w:rPr>
        <w:t>.</w:t>
      </w:r>
      <w:r>
        <w:rPr>
          <w:rStyle w:val="Monospace"/>
        </w:rPr>
        <w:t>c</w:t>
      </w:r>
      <w:r w:rsidRPr="001824EA">
        <w:rPr>
          <w:rStyle w:val="Monospace"/>
        </w:rPr>
        <w:t>pp</w:t>
      </w:r>
    </w:p>
    <w:p w14:paraId="30EDE460" w14:textId="577EDB50" w:rsidR="001824EA" w:rsidRDefault="001824EA" w:rsidP="001824EA">
      <w:r>
        <w:rPr>
          <w:noProof/>
        </w:rPr>
        <mc:AlternateContent>
          <mc:Choice Requires="wps">
            <w:drawing>
              <wp:inline distT="0" distB="0" distL="0" distR="0" wp14:anchorId="2FAADD04" wp14:editId="64D89C60">
                <wp:extent cx="5943600" cy="4625788"/>
                <wp:effectExtent l="0" t="0" r="0" b="0"/>
                <wp:docPr id="1232281624" name="Text Box 1"/>
                <wp:cNvGraphicFramePr/>
                <a:graphic xmlns:a="http://schemas.openxmlformats.org/drawingml/2006/main">
                  <a:graphicData uri="http://schemas.microsoft.com/office/word/2010/wordprocessingShape">
                    <wps:wsp>
                      <wps:cNvSpPr txBox="1"/>
                      <wps:spPr>
                        <a:xfrm>
                          <a:off x="0" y="0"/>
                          <a:ext cx="5943600" cy="4625788"/>
                        </a:xfrm>
                        <a:prstGeom prst="rect">
                          <a:avLst/>
                        </a:prstGeom>
                        <a:solidFill>
                          <a:schemeClr val="tx1"/>
                        </a:solidFill>
                        <a:ln w="6350">
                          <a:noFill/>
                        </a:ln>
                      </wps:spPr>
                      <wps:txbx>
                        <w:txbxContent>
                          <w:p w14:paraId="3CD7D6EE" w14:textId="72B5D89A"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586C0"/>
                                <w:sz w:val="14"/>
                                <w:szCs w:val="14"/>
                                <w:lang w:eastAsia="en-US"/>
                              </w:rPr>
                              <w:t>#include</w:t>
                            </w:r>
                            <w:r w:rsidRPr="00553AEF">
                              <w:rPr>
                                <w:rFonts w:ascii="Menlo" w:eastAsia="Times New Roman" w:hAnsi="Menlo" w:cs="Menlo"/>
                                <w:color w:val="569CD6"/>
                                <w:sz w:val="14"/>
                                <w:szCs w:val="14"/>
                                <w:lang w:eastAsia="en-US"/>
                              </w:rPr>
                              <w:t xml:space="preserve"> </w:t>
                            </w:r>
                            <w:r w:rsidRPr="00553AEF">
                              <w:rPr>
                                <w:rFonts w:ascii="Menlo" w:eastAsia="Times New Roman" w:hAnsi="Menlo" w:cs="Menlo"/>
                                <w:color w:val="CE9178"/>
                                <w:sz w:val="14"/>
                                <w:szCs w:val="14"/>
                                <w:lang w:eastAsia="en-US"/>
                              </w:rPr>
                              <w:t>"utils.hpp"</w:t>
                            </w:r>
                          </w:p>
                          <w:p w14:paraId="4E0DA3A4" w14:textId="6F966654"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4EC9B0"/>
                                <w:sz w:val="14"/>
                                <w:szCs w:val="14"/>
                                <w:lang w:eastAsia="en-US"/>
                              </w:rPr>
                              <w:t>Weather</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randomWeather</w:t>
                            </w:r>
                            <w:r w:rsidRPr="00553AEF">
                              <w:rPr>
                                <w:rFonts w:ascii="Menlo" w:eastAsia="Times New Roman" w:hAnsi="Menlo" w:cs="Menlo"/>
                                <w:color w:val="CCCCCC"/>
                                <w:sz w:val="14"/>
                                <w:szCs w:val="14"/>
                                <w:lang w:eastAsia="en-US"/>
                              </w:rPr>
                              <w:t>()</w:t>
                            </w:r>
                            <w:r>
                              <w:rPr>
                                <w:rFonts w:ascii="Menlo" w:eastAsia="Times New Roman" w:hAnsi="Menlo" w:cs="Menlo"/>
                                <w:color w:val="CCCCCC"/>
                                <w:sz w:val="14"/>
                                <w:szCs w:val="14"/>
                                <w:lang w:eastAsia="en-US"/>
                              </w:rPr>
                              <w:t xml:space="preserve"> </w:t>
                            </w:r>
                            <w:r w:rsidRPr="00553AEF">
                              <w:rPr>
                                <w:rFonts w:ascii="Menlo" w:eastAsia="Times New Roman" w:hAnsi="Menlo" w:cs="Menlo"/>
                                <w:color w:val="CCCCCC"/>
                                <w:sz w:val="14"/>
                                <w:szCs w:val="14"/>
                                <w:lang w:eastAsia="en-US"/>
                              </w:rPr>
                              <w:t>{</w:t>
                            </w:r>
                            <w:r>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static_cast</w:t>
                            </w:r>
                            <w:r w:rsidRPr="00553AEF">
                              <w:rPr>
                                <w:rFonts w:ascii="Menlo" w:eastAsia="Times New Roman" w:hAnsi="Menlo" w:cs="Menlo"/>
                                <w:color w:val="D4D4D4"/>
                                <w:sz w:val="14"/>
                                <w:szCs w:val="14"/>
                                <w:lang w:eastAsia="en-US"/>
                              </w:rPr>
                              <w:t>&lt;</w:t>
                            </w:r>
                            <w:r w:rsidRPr="00553AEF">
                              <w:rPr>
                                <w:rFonts w:ascii="Menlo" w:eastAsia="Times New Roman" w:hAnsi="Menlo" w:cs="Menlo"/>
                                <w:color w:val="4EC9B0"/>
                                <w:sz w:val="14"/>
                                <w:szCs w:val="14"/>
                                <w:lang w:eastAsia="en-US"/>
                              </w:rPr>
                              <w:t>Weather</w:t>
                            </w:r>
                            <w:r w:rsidRPr="00553AEF">
                              <w:rPr>
                                <w:rFonts w:ascii="Menlo" w:eastAsia="Times New Roman" w:hAnsi="Menlo" w:cs="Menlo"/>
                                <w:color w:val="D4D4D4"/>
                                <w:sz w:val="14"/>
                                <w:szCs w:val="14"/>
                                <w:lang w:eastAsia="en-US"/>
                              </w:rPr>
                              <w:t>&gt;</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rand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3</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w:t>
                            </w:r>
                            <w:r w:rsidRPr="00553AEF">
                              <w:rPr>
                                <w:rFonts w:ascii="Menlo" w:eastAsia="Times New Roman" w:hAnsi="Menlo" w:cs="Menlo"/>
                                <w:color w:val="CCCCCC"/>
                                <w:sz w:val="14"/>
                                <w:szCs w:val="14"/>
                                <w:lang w:eastAsia="en-US"/>
                              </w:rPr>
                              <w:t>);</w:t>
                            </w:r>
                            <w:r>
                              <w:rPr>
                                <w:rFonts w:ascii="Menlo" w:eastAsia="Times New Roman" w:hAnsi="Menlo" w:cs="Menlo"/>
                                <w:color w:val="CCCCCC"/>
                                <w:sz w:val="14"/>
                                <w:szCs w:val="14"/>
                                <w:lang w:eastAsia="en-US"/>
                              </w:rPr>
                              <w:t xml:space="preserve"> </w:t>
                            </w:r>
                            <w:r w:rsidRPr="00553AEF">
                              <w:rPr>
                                <w:rFonts w:ascii="Menlo" w:eastAsia="Times New Roman" w:hAnsi="Menlo" w:cs="Menlo"/>
                                <w:color w:val="CCCCCC"/>
                                <w:sz w:val="14"/>
                                <w:szCs w:val="14"/>
                                <w:lang w:eastAsia="en-US"/>
                              </w:rPr>
                              <w:t>}</w:t>
                            </w:r>
                          </w:p>
                          <w:p w14:paraId="13296F71" w14:textId="65C9485A"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4EC9B0"/>
                                <w:sz w:val="14"/>
                                <w:szCs w:val="14"/>
                                <w:lang w:eastAsia="en-US"/>
                              </w:rPr>
                              <w:t>Obstacle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randomObstacle</w:t>
                            </w:r>
                            <w:r w:rsidRPr="00553AEF">
                              <w:rPr>
                                <w:rFonts w:ascii="Menlo" w:eastAsia="Times New Roman" w:hAnsi="Menlo" w:cs="Menlo"/>
                                <w:color w:val="CCCCCC"/>
                                <w:sz w:val="14"/>
                                <w:szCs w:val="14"/>
                                <w:lang w:eastAsia="en-US"/>
                              </w:rPr>
                              <w:t>()</w:t>
                            </w:r>
                            <w:r>
                              <w:rPr>
                                <w:rFonts w:ascii="Menlo" w:eastAsia="Times New Roman" w:hAnsi="Menlo" w:cs="Menlo"/>
                                <w:color w:val="CCCCCC"/>
                                <w:sz w:val="14"/>
                                <w:szCs w:val="14"/>
                                <w:lang w:eastAsia="en-US"/>
                              </w:rPr>
                              <w:t xml:space="preserve"> </w:t>
                            </w:r>
                            <w:r w:rsidRPr="00553AEF">
                              <w:rPr>
                                <w:rFonts w:ascii="Menlo" w:eastAsia="Times New Roman" w:hAnsi="Menlo" w:cs="Menlo"/>
                                <w:color w:val="CCCCCC"/>
                                <w:sz w:val="14"/>
                                <w:szCs w:val="14"/>
                                <w:lang w:eastAsia="en-US"/>
                              </w:rPr>
                              <w:t>{</w:t>
                            </w:r>
                            <w:r>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static_cast</w:t>
                            </w:r>
                            <w:r w:rsidRPr="00553AEF">
                              <w:rPr>
                                <w:rFonts w:ascii="Menlo" w:eastAsia="Times New Roman" w:hAnsi="Menlo" w:cs="Menlo"/>
                                <w:color w:val="D4D4D4"/>
                                <w:sz w:val="14"/>
                                <w:szCs w:val="14"/>
                                <w:lang w:eastAsia="en-US"/>
                              </w:rPr>
                              <w:t>&lt;</w:t>
                            </w:r>
                            <w:r w:rsidRPr="00553AEF">
                              <w:rPr>
                                <w:rFonts w:ascii="Menlo" w:eastAsia="Times New Roman" w:hAnsi="Menlo" w:cs="Menlo"/>
                                <w:color w:val="4EC9B0"/>
                                <w:sz w:val="14"/>
                                <w:szCs w:val="14"/>
                                <w:lang w:eastAsia="en-US"/>
                              </w:rPr>
                              <w:t>Obstacle</w:t>
                            </w:r>
                            <w:r w:rsidRPr="00553AEF">
                              <w:rPr>
                                <w:rFonts w:ascii="Menlo" w:eastAsia="Times New Roman" w:hAnsi="Menlo" w:cs="Menlo"/>
                                <w:color w:val="D4D4D4"/>
                                <w:sz w:val="14"/>
                                <w:szCs w:val="14"/>
                                <w:lang w:eastAsia="en-US"/>
                              </w:rPr>
                              <w:t>&gt;</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rand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2</w:t>
                            </w:r>
                            <w:r w:rsidRPr="00553AEF">
                              <w:rPr>
                                <w:rFonts w:ascii="Menlo" w:eastAsia="Times New Roman" w:hAnsi="Menlo" w:cs="Menlo"/>
                                <w:color w:val="CCCCCC"/>
                                <w:sz w:val="14"/>
                                <w:szCs w:val="14"/>
                                <w:lang w:eastAsia="en-US"/>
                              </w:rPr>
                              <w:t>);</w:t>
                            </w:r>
                            <w:r>
                              <w:rPr>
                                <w:rFonts w:ascii="Menlo" w:eastAsia="Times New Roman" w:hAnsi="Menlo" w:cs="Menlo"/>
                                <w:color w:val="CCCCCC"/>
                                <w:sz w:val="14"/>
                                <w:szCs w:val="14"/>
                                <w:lang w:eastAsia="en-US"/>
                              </w:rPr>
                              <w:t xml:space="preserve"> </w:t>
                            </w:r>
                            <w:r w:rsidRPr="00553AEF">
                              <w:rPr>
                                <w:rFonts w:ascii="Menlo" w:eastAsia="Times New Roman" w:hAnsi="Menlo" w:cs="Menlo"/>
                                <w:color w:val="CCCCCC"/>
                                <w:sz w:val="14"/>
                                <w:szCs w:val="14"/>
                                <w:lang w:eastAsia="en-US"/>
                              </w:rPr>
                              <w:t>}</w:t>
                            </w:r>
                          </w:p>
                          <w:p w14:paraId="37A5069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4EC9B0"/>
                                <w:sz w:val="14"/>
                                <w:szCs w:val="14"/>
                                <w:lang w:eastAsia="en-US"/>
                              </w:rPr>
                              <w:t>Condition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randomMalfunction</w:t>
                            </w:r>
                            <w:r w:rsidRPr="00553AEF">
                              <w:rPr>
                                <w:rFonts w:ascii="Menlo" w:eastAsia="Times New Roman" w:hAnsi="Menlo" w:cs="Menlo"/>
                                <w:color w:val="CCCCCC"/>
                                <w:sz w:val="14"/>
                                <w:szCs w:val="14"/>
                                <w:lang w:eastAsia="en-US"/>
                              </w:rPr>
                              <w:t>()</w:t>
                            </w:r>
                          </w:p>
                          <w:p w14:paraId="61CF2F1D" w14:textId="38B3C2AA"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r>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rand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10</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0</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Condition</w:t>
                            </w:r>
                            <w:r w:rsidRPr="00553AEF">
                              <w:rPr>
                                <w:rFonts w:ascii="Menlo" w:eastAsia="Times New Roman" w:hAnsi="Menlo" w:cs="Menlo"/>
                                <w:color w:val="CCCCCC"/>
                                <w:sz w:val="14"/>
                                <w:szCs w:val="14"/>
                                <w:lang w:eastAsia="en-US"/>
                              </w:rPr>
                              <w:t>::</w:t>
                            </w:r>
                            <w:r w:rsidRPr="00553AEF">
                              <w:rPr>
                                <w:rFonts w:ascii="Menlo" w:eastAsia="Times New Roman" w:hAnsi="Menlo" w:cs="Menlo"/>
                                <w:color w:val="4FC1FF"/>
                                <w:sz w:val="14"/>
                                <w:szCs w:val="14"/>
                                <w:lang w:eastAsia="en-US"/>
                              </w:rPr>
                              <w:t>Malfunction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Condition</w:t>
                            </w:r>
                            <w:r w:rsidRPr="00553AEF">
                              <w:rPr>
                                <w:rFonts w:ascii="Menlo" w:eastAsia="Times New Roman" w:hAnsi="Menlo" w:cs="Menlo"/>
                                <w:color w:val="CCCCCC"/>
                                <w:sz w:val="14"/>
                                <w:szCs w:val="14"/>
                                <w:lang w:eastAsia="en-US"/>
                              </w:rPr>
                              <w:t>::</w:t>
                            </w:r>
                            <w:r w:rsidRPr="00553AEF">
                              <w:rPr>
                                <w:rFonts w:ascii="Menlo" w:eastAsia="Times New Roman" w:hAnsi="Menlo" w:cs="Menlo"/>
                                <w:color w:val="4FC1FF"/>
                                <w:sz w:val="14"/>
                                <w:szCs w:val="14"/>
                                <w:lang w:eastAsia="en-US"/>
                              </w:rPr>
                              <w:t>Normal</w:t>
                            </w:r>
                            <w:r w:rsidRPr="00553AEF">
                              <w:rPr>
                                <w:rFonts w:ascii="Menlo" w:eastAsia="Times New Roman" w:hAnsi="Menlo" w:cs="Menlo"/>
                                <w:color w:val="CCCCCC"/>
                                <w:sz w:val="14"/>
                                <w:szCs w:val="14"/>
                                <w:lang w:eastAsia="en-US"/>
                              </w:rPr>
                              <w:t>;</w:t>
                            </w:r>
                            <w:r>
                              <w:rPr>
                                <w:rFonts w:ascii="Menlo" w:eastAsia="Times New Roman" w:hAnsi="Menlo" w:cs="Menlo"/>
                                <w:color w:val="CCCCCC"/>
                                <w:sz w:val="14"/>
                                <w:szCs w:val="14"/>
                                <w:lang w:eastAsia="en-US"/>
                              </w:rPr>
                              <w:t xml:space="preserve"> </w:t>
                            </w:r>
                            <w:r w:rsidRPr="00553AEF">
                              <w:rPr>
                                <w:rFonts w:ascii="Menlo" w:eastAsia="Times New Roman" w:hAnsi="Menlo" w:cs="Menlo"/>
                                <w:color w:val="CCCCCC"/>
                                <w:sz w:val="14"/>
                                <w:szCs w:val="14"/>
                                <w:lang w:eastAsia="en-US"/>
                              </w:rPr>
                              <w:t>}</w:t>
                            </w:r>
                          </w:p>
                          <w:p w14:paraId="644F48E5"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bool</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checkWeather</w:t>
                            </w:r>
                            <w:r w:rsidRPr="00553AEF">
                              <w:rPr>
                                <w:rFonts w:ascii="Menlo" w:eastAsia="Times New Roman" w:hAnsi="Menlo" w:cs="Menlo"/>
                                <w:color w:val="CCCCCC"/>
                                <w:sz w:val="14"/>
                                <w:szCs w:val="14"/>
                                <w:lang w:eastAsia="en-US"/>
                              </w:rPr>
                              <w:t>(</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delay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recharges</w:t>
                            </w:r>
                            <w:r w:rsidRPr="00553AEF">
                              <w:rPr>
                                <w:rFonts w:ascii="Menlo" w:eastAsia="Times New Roman" w:hAnsi="Menlo" w:cs="Menlo"/>
                                <w:color w:val="CCCCCC"/>
                                <w:sz w:val="14"/>
                                <w:szCs w:val="14"/>
                                <w:lang w:eastAsia="en-US"/>
                              </w:rPr>
                              <w:t>)</w:t>
                            </w:r>
                          </w:p>
                          <w:p w14:paraId="50AC5F7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7FD7561B"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Weather</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weather</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randomWeather</w:t>
                            </w:r>
                            <w:r w:rsidRPr="00553AEF">
                              <w:rPr>
                                <w:rFonts w:ascii="Menlo" w:eastAsia="Times New Roman" w:hAnsi="Menlo" w:cs="Menlo"/>
                                <w:color w:val="CCCCCC"/>
                                <w:sz w:val="14"/>
                                <w:szCs w:val="14"/>
                                <w:lang w:eastAsia="en-US"/>
                              </w:rPr>
                              <w:t>();</w:t>
                            </w:r>
                            <w:r w:rsidRPr="00553AEF">
                              <w:rPr>
                                <w:rFonts w:ascii="Menlo" w:eastAsia="Times New Roman" w:hAnsi="Menlo" w:cs="Menlo"/>
                                <w:color w:val="6A9955"/>
                                <w:sz w:val="14"/>
                                <w:szCs w:val="14"/>
                                <w:lang w:eastAsia="en-US"/>
                              </w:rPr>
                              <w:t xml:space="preserve"> // Calling function which returns random weather</w:t>
                            </w:r>
                          </w:p>
                          <w:p w14:paraId="030F500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if and else if statements which checks which weather is present</w:t>
                            </w:r>
                          </w:p>
                          <w:p w14:paraId="7D7D1C7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weather</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Weather</w:t>
                            </w:r>
                            <w:r w:rsidRPr="00553AEF">
                              <w:rPr>
                                <w:rFonts w:ascii="Menlo" w:eastAsia="Times New Roman" w:hAnsi="Menlo" w:cs="Menlo"/>
                                <w:color w:val="CCCCCC"/>
                                <w:sz w:val="14"/>
                                <w:szCs w:val="14"/>
                                <w:lang w:eastAsia="en-US"/>
                              </w:rPr>
                              <w:t>::</w:t>
                            </w:r>
                            <w:r w:rsidRPr="00553AEF">
                              <w:rPr>
                                <w:rFonts w:ascii="Menlo" w:eastAsia="Times New Roman" w:hAnsi="Menlo" w:cs="Menlo"/>
                                <w:color w:val="4FC1FF"/>
                                <w:sz w:val="14"/>
                                <w:szCs w:val="14"/>
                                <w:lang w:eastAsia="en-US"/>
                              </w:rPr>
                              <w:t>Rainy</w:t>
                            </w:r>
                            <w:r w:rsidRPr="00553AEF">
                              <w:rPr>
                                <w:rFonts w:ascii="Menlo" w:eastAsia="Times New Roman" w:hAnsi="Menlo" w:cs="Menlo"/>
                                <w:color w:val="CCCCCC"/>
                                <w:sz w:val="14"/>
                                <w:szCs w:val="14"/>
                                <w:lang w:eastAsia="en-US"/>
                              </w:rPr>
                              <w:t>)</w:t>
                            </w:r>
                          </w:p>
                          <w:p w14:paraId="43BAD75B"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71E496B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"The flight is delayed because of the rainy weather!</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6976264B"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this_thread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sleep_for</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chrono</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seconds</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3</w:t>
                            </w:r>
                            <w:r w:rsidRPr="00553AEF">
                              <w:rPr>
                                <w:rFonts w:ascii="Menlo" w:eastAsia="Times New Roman" w:hAnsi="Menlo" w:cs="Menlo"/>
                                <w:color w:val="CCCCCC"/>
                                <w:sz w:val="14"/>
                                <w:szCs w:val="14"/>
                                <w:lang w:eastAsia="en-US"/>
                              </w:rPr>
                              <w:t>));</w:t>
                            </w:r>
                          </w:p>
                          <w:p w14:paraId="74A80035"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Drone taking off........</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6C1CDFD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this_thread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sleep_for</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chrono</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seconds</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1</w:t>
                            </w:r>
                            <w:r w:rsidRPr="00553AEF">
                              <w:rPr>
                                <w:rFonts w:ascii="Menlo" w:eastAsia="Times New Roman" w:hAnsi="Menlo" w:cs="Menlo"/>
                                <w:color w:val="CCCCCC"/>
                                <w:sz w:val="14"/>
                                <w:szCs w:val="14"/>
                                <w:lang w:eastAsia="en-US"/>
                              </w:rPr>
                              <w:t>));</w:t>
                            </w:r>
                          </w:p>
                          <w:p w14:paraId="2AC4659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"The Drone has departed.</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4B794E81"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this_thread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sleep_for</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chrono</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seconds</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3</w:t>
                            </w:r>
                            <w:r w:rsidRPr="00553AEF">
                              <w:rPr>
                                <w:rFonts w:ascii="Menlo" w:eastAsia="Times New Roman" w:hAnsi="Menlo" w:cs="Menlo"/>
                                <w:color w:val="CCCCCC"/>
                                <w:sz w:val="14"/>
                                <w:szCs w:val="14"/>
                                <w:lang w:eastAsia="en-US"/>
                              </w:rPr>
                              <w:t>));</w:t>
                            </w:r>
                          </w:p>
                          <w:p w14:paraId="07C59B1C"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delay</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w:t>
                            </w:r>
                          </w:p>
                          <w:p w14:paraId="42DC3865"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true</w:t>
                            </w:r>
                            <w:r w:rsidRPr="00553AEF">
                              <w:rPr>
                                <w:rFonts w:ascii="Menlo" w:eastAsia="Times New Roman" w:hAnsi="Menlo" w:cs="Menlo"/>
                                <w:color w:val="CCCCCC"/>
                                <w:sz w:val="14"/>
                                <w:szCs w:val="14"/>
                                <w:lang w:eastAsia="en-US"/>
                              </w:rPr>
                              <w:t>;</w:t>
                            </w:r>
                          </w:p>
                          <w:p w14:paraId="156C4F83"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77331FB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else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weather</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Weather</w:t>
                            </w:r>
                            <w:r w:rsidRPr="00553AEF">
                              <w:rPr>
                                <w:rFonts w:ascii="Menlo" w:eastAsia="Times New Roman" w:hAnsi="Menlo" w:cs="Menlo"/>
                                <w:color w:val="CCCCCC"/>
                                <w:sz w:val="14"/>
                                <w:szCs w:val="14"/>
                                <w:lang w:eastAsia="en-US"/>
                              </w:rPr>
                              <w:t>::</w:t>
                            </w:r>
                            <w:r w:rsidRPr="00553AEF">
                              <w:rPr>
                                <w:rFonts w:ascii="Menlo" w:eastAsia="Times New Roman" w:hAnsi="Menlo" w:cs="Menlo"/>
                                <w:color w:val="4FC1FF"/>
                                <w:sz w:val="14"/>
                                <w:szCs w:val="14"/>
                                <w:lang w:eastAsia="en-US"/>
                              </w:rPr>
                              <w:t>Windy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&amp;&amp;</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40</w:t>
                            </w:r>
                            <w:r w:rsidRPr="00553AEF">
                              <w:rPr>
                                <w:rFonts w:ascii="Menlo" w:eastAsia="Times New Roman" w:hAnsi="Menlo" w:cs="Menlo"/>
                                <w:color w:val="CCCCCC"/>
                                <w:sz w:val="14"/>
                                <w:szCs w:val="14"/>
                                <w:lang w:eastAsia="en-US"/>
                              </w:rPr>
                              <w:t>)</w:t>
                            </w:r>
                          </w:p>
                          <w:p w14:paraId="7F559CF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127424A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"Weather is windy and battery is low, Returning to base for recharge</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0CAFAC16"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this_thread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sleep_for</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chrono</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seconds</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2</w:t>
                            </w:r>
                            <w:r w:rsidRPr="00553AEF">
                              <w:rPr>
                                <w:rFonts w:ascii="Menlo" w:eastAsia="Times New Roman" w:hAnsi="Menlo" w:cs="Menlo"/>
                                <w:color w:val="CCCCCC"/>
                                <w:sz w:val="14"/>
                                <w:szCs w:val="14"/>
                                <w:lang w:eastAsia="en-US"/>
                              </w:rPr>
                              <w:t>));</w:t>
                            </w:r>
                          </w:p>
                          <w:p w14:paraId="4A69740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Drone taking off........</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4A95E91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this_thread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sleep_for</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chrono</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seconds</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1</w:t>
                            </w:r>
                            <w:r w:rsidRPr="00553AEF">
                              <w:rPr>
                                <w:rFonts w:ascii="Menlo" w:eastAsia="Times New Roman" w:hAnsi="Menlo" w:cs="Menlo"/>
                                <w:color w:val="CCCCCC"/>
                                <w:sz w:val="14"/>
                                <w:szCs w:val="14"/>
                                <w:lang w:eastAsia="en-US"/>
                              </w:rPr>
                              <w:t>));</w:t>
                            </w:r>
                          </w:p>
                          <w:p w14:paraId="741B22E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"The Drone has departed.</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501760DF"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this_thread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sleep_for</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chrono</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seconds</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3</w:t>
                            </w:r>
                            <w:r w:rsidRPr="00553AEF">
                              <w:rPr>
                                <w:rFonts w:ascii="Menlo" w:eastAsia="Times New Roman" w:hAnsi="Menlo" w:cs="Menlo"/>
                                <w:color w:val="CCCCCC"/>
                                <w:sz w:val="14"/>
                                <w:szCs w:val="14"/>
                                <w:lang w:eastAsia="en-US"/>
                              </w:rPr>
                              <w:t>));</w:t>
                            </w:r>
                          </w:p>
                          <w:p w14:paraId="2BEC1A36"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10</w:t>
                            </w:r>
                            <w:r w:rsidRPr="00553AEF">
                              <w:rPr>
                                <w:rFonts w:ascii="Menlo" w:eastAsia="Times New Roman" w:hAnsi="Menlo" w:cs="Menlo"/>
                                <w:color w:val="CCCCCC"/>
                                <w:sz w:val="14"/>
                                <w:szCs w:val="14"/>
                                <w:lang w:eastAsia="en-US"/>
                              </w:rPr>
                              <w:t>;</w:t>
                            </w:r>
                          </w:p>
                          <w:p w14:paraId="1BB6633C"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&gt;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100</w:t>
                            </w:r>
                            <w:r w:rsidRPr="00553AEF">
                              <w:rPr>
                                <w:rFonts w:ascii="Menlo" w:eastAsia="Times New Roman" w:hAnsi="Menlo" w:cs="Menlo"/>
                                <w:color w:val="CCCCCC"/>
                                <w:sz w:val="14"/>
                                <w:szCs w:val="14"/>
                                <w:lang w:eastAsia="en-US"/>
                              </w:rPr>
                              <w:t>)</w:t>
                            </w:r>
                          </w:p>
                          <w:p w14:paraId="3F09B19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100</w:t>
                            </w:r>
                            <w:r w:rsidRPr="00553AEF">
                              <w:rPr>
                                <w:rFonts w:ascii="Menlo" w:eastAsia="Times New Roman" w:hAnsi="Menlo" w:cs="Menlo"/>
                                <w:color w:val="CCCCCC"/>
                                <w:sz w:val="14"/>
                                <w:szCs w:val="14"/>
                                <w:lang w:eastAsia="en-US"/>
                              </w:rPr>
                              <w:t>;</w:t>
                            </w:r>
                          </w:p>
                          <w:p w14:paraId="71EDC71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recharges</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w:t>
                            </w:r>
                          </w:p>
                          <w:p w14:paraId="49FAA44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true</w:t>
                            </w:r>
                            <w:r w:rsidRPr="00553AEF">
                              <w:rPr>
                                <w:rFonts w:ascii="Menlo" w:eastAsia="Times New Roman" w:hAnsi="Menlo" w:cs="Menlo"/>
                                <w:color w:val="CCCCCC"/>
                                <w:sz w:val="14"/>
                                <w:szCs w:val="14"/>
                                <w:lang w:eastAsia="en-US"/>
                              </w:rPr>
                              <w:t>;</w:t>
                            </w:r>
                          </w:p>
                          <w:p w14:paraId="2F7D0E3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6B960B7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else</w:t>
                            </w:r>
                          </w:p>
                          <w:p w14:paraId="7642F81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0234BA8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Drone taking off........</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3BE40EE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this_thread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sleep_for</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chrono</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seconds</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1</w:t>
                            </w:r>
                            <w:r w:rsidRPr="00553AEF">
                              <w:rPr>
                                <w:rFonts w:ascii="Menlo" w:eastAsia="Times New Roman" w:hAnsi="Menlo" w:cs="Menlo"/>
                                <w:color w:val="CCCCCC"/>
                                <w:sz w:val="14"/>
                                <w:szCs w:val="14"/>
                                <w:lang w:eastAsia="en-US"/>
                              </w:rPr>
                              <w:t>));</w:t>
                            </w:r>
                          </w:p>
                          <w:p w14:paraId="371D840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"The Drone has departed.</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025FAB1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this_thread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sleep_for</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chrono</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seconds</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3</w:t>
                            </w:r>
                            <w:r w:rsidRPr="00553AEF">
                              <w:rPr>
                                <w:rFonts w:ascii="Menlo" w:eastAsia="Times New Roman" w:hAnsi="Menlo" w:cs="Menlo"/>
                                <w:color w:val="CCCCCC"/>
                                <w:sz w:val="14"/>
                                <w:szCs w:val="14"/>
                                <w:lang w:eastAsia="en-US"/>
                              </w:rPr>
                              <w:t>));</w:t>
                            </w:r>
                          </w:p>
                          <w:p w14:paraId="2B322B1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3EAC575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false</w:t>
                            </w:r>
                            <w:r w:rsidRPr="00553AEF">
                              <w:rPr>
                                <w:rFonts w:ascii="Menlo" w:eastAsia="Times New Roman" w:hAnsi="Menlo" w:cs="Menlo"/>
                                <w:color w:val="CCCCCC"/>
                                <w:sz w:val="14"/>
                                <w:szCs w:val="14"/>
                                <w:lang w:eastAsia="en-US"/>
                              </w:rPr>
                              <w:t>;</w:t>
                            </w:r>
                          </w:p>
                          <w:p w14:paraId="749EAB3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4642EFAB" w14:textId="77777777" w:rsidR="001824EA" w:rsidRPr="00553AEF" w:rsidRDefault="001824EA" w:rsidP="00553AEF">
                            <w:pPr>
                              <w:spacing w:line="240" w:lineRule="auto"/>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AADD04" id="_x0000_s1029" type="#_x0000_t202" style="width:468pt;height:36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" fillcolor="black [3213]" stroked="f" strokeweight=".5pt">
                <v:textbox>
                  <w:txbxContent>
                    <w:p w14:paraId="3CD7D6EE" w14:textId="72B5D89A"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586C0"/>
                          <w:sz w:val="14"/>
                          <w:szCs w:val="14"/>
                          <w:lang w:eastAsia="en-US"/>
                        </w:rPr>
                        <w:t>#include</w:t>
                      </w:r>
                      <w:r w:rsidRPr="00553AEF">
                        <w:rPr>
                          <w:rFonts w:ascii="Menlo" w:eastAsia="Times New Roman" w:hAnsi="Menlo" w:cs="Menlo"/>
                          <w:color w:val="569CD6"/>
                          <w:sz w:val="14"/>
                          <w:szCs w:val="14"/>
                          <w:lang w:eastAsia="en-US"/>
                        </w:rPr>
                        <w:t xml:space="preserve"> </w:t>
                      </w:r>
                      <w:r w:rsidRPr="00553AEF">
                        <w:rPr>
                          <w:rFonts w:ascii="Menlo" w:eastAsia="Times New Roman" w:hAnsi="Menlo" w:cs="Menlo"/>
                          <w:color w:val="CE9178"/>
                          <w:sz w:val="14"/>
                          <w:szCs w:val="14"/>
                          <w:lang w:eastAsia="en-US"/>
                        </w:rPr>
                        <w:t>"utils.hpp"</w:t>
                      </w:r>
                    </w:p>
                    <w:p w14:paraId="4E0DA3A4" w14:textId="6F966654"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4EC9B0"/>
                          <w:sz w:val="14"/>
                          <w:szCs w:val="14"/>
                          <w:lang w:eastAsia="en-US"/>
                        </w:rPr>
                        <w:t>Weather</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randomWeather</w:t>
                      </w:r>
                      <w:r w:rsidRPr="00553AEF">
                        <w:rPr>
                          <w:rFonts w:ascii="Menlo" w:eastAsia="Times New Roman" w:hAnsi="Menlo" w:cs="Menlo"/>
                          <w:color w:val="CCCCCC"/>
                          <w:sz w:val="14"/>
                          <w:szCs w:val="14"/>
                          <w:lang w:eastAsia="en-US"/>
                        </w:rPr>
                        <w:t>()</w:t>
                      </w:r>
                      <w:r>
                        <w:rPr>
                          <w:rFonts w:ascii="Menlo" w:eastAsia="Times New Roman" w:hAnsi="Menlo" w:cs="Menlo"/>
                          <w:color w:val="CCCCCC"/>
                          <w:sz w:val="14"/>
                          <w:szCs w:val="14"/>
                          <w:lang w:eastAsia="en-US"/>
                        </w:rPr>
                        <w:t xml:space="preserve"> </w:t>
                      </w:r>
                      <w:r w:rsidRPr="00553AEF">
                        <w:rPr>
                          <w:rFonts w:ascii="Menlo" w:eastAsia="Times New Roman" w:hAnsi="Menlo" w:cs="Menlo"/>
                          <w:color w:val="CCCCCC"/>
                          <w:sz w:val="14"/>
                          <w:szCs w:val="14"/>
                          <w:lang w:eastAsia="en-US"/>
                        </w:rPr>
                        <w:t>{</w:t>
                      </w:r>
                      <w:r>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static_cast</w:t>
                      </w:r>
                      <w:r w:rsidRPr="00553AEF">
                        <w:rPr>
                          <w:rFonts w:ascii="Menlo" w:eastAsia="Times New Roman" w:hAnsi="Menlo" w:cs="Menlo"/>
                          <w:color w:val="D4D4D4"/>
                          <w:sz w:val="14"/>
                          <w:szCs w:val="14"/>
                          <w:lang w:eastAsia="en-US"/>
                        </w:rPr>
                        <w:t>&lt;</w:t>
                      </w:r>
                      <w:r w:rsidRPr="00553AEF">
                        <w:rPr>
                          <w:rFonts w:ascii="Menlo" w:eastAsia="Times New Roman" w:hAnsi="Menlo" w:cs="Menlo"/>
                          <w:color w:val="4EC9B0"/>
                          <w:sz w:val="14"/>
                          <w:szCs w:val="14"/>
                          <w:lang w:eastAsia="en-US"/>
                        </w:rPr>
                        <w:t>Weather</w:t>
                      </w:r>
                      <w:r w:rsidRPr="00553AEF">
                        <w:rPr>
                          <w:rFonts w:ascii="Menlo" w:eastAsia="Times New Roman" w:hAnsi="Menlo" w:cs="Menlo"/>
                          <w:color w:val="D4D4D4"/>
                          <w:sz w:val="14"/>
                          <w:szCs w:val="14"/>
                          <w:lang w:eastAsia="en-US"/>
                        </w:rPr>
                        <w:t>&gt;</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rand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3</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w:t>
                      </w:r>
                      <w:r w:rsidRPr="00553AEF">
                        <w:rPr>
                          <w:rFonts w:ascii="Menlo" w:eastAsia="Times New Roman" w:hAnsi="Menlo" w:cs="Menlo"/>
                          <w:color w:val="CCCCCC"/>
                          <w:sz w:val="14"/>
                          <w:szCs w:val="14"/>
                          <w:lang w:eastAsia="en-US"/>
                        </w:rPr>
                        <w:t>);</w:t>
                      </w:r>
                      <w:r>
                        <w:rPr>
                          <w:rFonts w:ascii="Menlo" w:eastAsia="Times New Roman" w:hAnsi="Menlo" w:cs="Menlo"/>
                          <w:color w:val="CCCCCC"/>
                          <w:sz w:val="14"/>
                          <w:szCs w:val="14"/>
                          <w:lang w:eastAsia="en-US"/>
                        </w:rPr>
                        <w:t xml:space="preserve"> </w:t>
                      </w:r>
                      <w:r w:rsidRPr="00553AEF">
                        <w:rPr>
                          <w:rFonts w:ascii="Menlo" w:eastAsia="Times New Roman" w:hAnsi="Menlo" w:cs="Menlo"/>
                          <w:color w:val="CCCCCC"/>
                          <w:sz w:val="14"/>
                          <w:szCs w:val="14"/>
                          <w:lang w:eastAsia="en-US"/>
                        </w:rPr>
                        <w:t>}</w:t>
                      </w:r>
                    </w:p>
                    <w:p w14:paraId="13296F71" w14:textId="65C9485A"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4EC9B0"/>
                          <w:sz w:val="14"/>
                          <w:szCs w:val="14"/>
                          <w:lang w:eastAsia="en-US"/>
                        </w:rPr>
                        <w:t>Obstacle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randomObstacle</w:t>
                      </w:r>
                      <w:r w:rsidRPr="00553AEF">
                        <w:rPr>
                          <w:rFonts w:ascii="Menlo" w:eastAsia="Times New Roman" w:hAnsi="Menlo" w:cs="Menlo"/>
                          <w:color w:val="CCCCCC"/>
                          <w:sz w:val="14"/>
                          <w:szCs w:val="14"/>
                          <w:lang w:eastAsia="en-US"/>
                        </w:rPr>
                        <w:t>()</w:t>
                      </w:r>
                      <w:r>
                        <w:rPr>
                          <w:rFonts w:ascii="Menlo" w:eastAsia="Times New Roman" w:hAnsi="Menlo" w:cs="Menlo"/>
                          <w:color w:val="CCCCCC"/>
                          <w:sz w:val="14"/>
                          <w:szCs w:val="14"/>
                          <w:lang w:eastAsia="en-US"/>
                        </w:rPr>
                        <w:t xml:space="preserve"> </w:t>
                      </w:r>
                      <w:r w:rsidRPr="00553AEF">
                        <w:rPr>
                          <w:rFonts w:ascii="Menlo" w:eastAsia="Times New Roman" w:hAnsi="Menlo" w:cs="Menlo"/>
                          <w:color w:val="CCCCCC"/>
                          <w:sz w:val="14"/>
                          <w:szCs w:val="14"/>
                          <w:lang w:eastAsia="en-US"/>
                        </w:rPr>
                        <w:t>{</w:t>
                      </w:r>
                      <w:r>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static_cast</w:t>
                      </w:r>
                      <w:r w:rsidRPr="00553AEF">
                        <w:rPr>
                          <w:rFonts w:ascii="Menlo" w:eastAsia="Times New Roman" w:hAnsi="Menlo" w:cs="Menlo"/>
                          <w:color w:val="D4D4D4"/>
                          <w:sz w:val="14"/>
                          <w:szCs w:val="14"/>
                          <w:lang w:eastAsia="en-US"/>
                        </w:rPr>
                        <w:t>&lt;</w:t>
                      </w:r>
                      <w:r w:rsidRPr="00553AEF">
                        <w:rPr>
                          <w:rFonts w:ascii="Menlo" w:eastAsia="Times New Roman" w:hAnsi="Menlo" w:cs="Menlo"/>
                          <w:color w:val="4EC9B0"/>
                          <w:sz w:val="14"/>
                          <w:szCs w:val="14"/>
                          <w:lang w:eastAsia="en-US"/>
                        </w:rPr>
                        <w:t>Obstacle</w:t>
                      </w:r>
                      <w:r w:rsidRPr="00553AEF">
                        <w:rPr>
                          <w:rFonts w:ascii="Menlo" w:eastAsia="Times New Roman" w:hAnsi="Menlo" w:cs="Menlo"/>
                          <w:color w:val="D4D4D4"/>
                          <w:sz w:val="14"/>
                          <w:szCs w:val="14"/>
                          <w:lang w:eastAsia="en-US"/>
                        </w:rPr>
                        <w:t>&gt;</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rand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2</w:t>
                      </w:r>
                      <w:r w:rsidRPr="00553AEF">
                        <w:rPr>
                          <w:rFonts w:ascii="Menlo" w:eastAsia="Times New Roman" w:hAnsi="Menlo" w:cs="Menlo"/>
                          <w:color w:val="CCCCCC"/>
                          <w:sz w:val="14"/>
                          <w:szCs w:val="14"/>
                          <w:lang w:eastAsia="en-US"/>
                        </w:rPr>
                        <w:t>);</w:t>
                      </w:r>
                      <w:r>
                        <w:rPr>
                          <w:rFonts w:ascii="Menlo" w:eastAsia="Times New Roman" w:hAnsi="Menlo" w:cs="Menlo"/>
                          <w:color w:val="CCCCCC"/>
                          <w:sz w:val="14"/>
                          <w:szCs w:val="14"/>
                          <w:lang w:eastAsia="en-US"/>
                        </w:rPr>
                        <w:t xml:space="preserve"> </w:t>
                      </w:r>
                      <w:r w:rsidRPr="00553AEF">
                        <w:rPr>
                          <w:rFonts w:ascii="Menlo" w:eastAsia="Times New Roman" w:hAnsi="Menlo" w:cs="Menlo"/>
                          <w:color w:val="CCCCCC"/>
                          <w:sz w:val="14"/>
                          <w:szCs w:val="14"/>
                          <w:lang w:eastAsia="en-US"/>
                        </w:rPr>
                        <w:t>}</w:t>
                      </w:r>
                    </w:p>
                    <w:p w14:paraId="37A5069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4EC9B0"/>
                          <w:sz w:val="14"/>
                          <w:szCs w:val="14"/>
                          <w:lang w:eastAsia="en-US"/>
                        </w:rPr>
                        <w:t>Condition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randomMalfunction</w:t>
                      </w:r>
                      <w:r w:rsidRPr="00553AEF">
                        <w:rPr>
                          <w:rFonts w:ascii="Menlo" w:eastAsia="Times New Roman" w:hAnsi="Menlo" w:cs="Menlo"/>
                          <w:color w:val="CCCCCC"/>
                          <w:sz w:val="14"/>
                          <w:szCs w:val="14"/>
                          <w:lang w:eastAsia="en-US"/>
                        </w:rPr>
                        <w:t>()</w:t>
                      </w:r>
                    </w:p>
                    <w:p w14:paraId="61CF2F1D" w14:textId="38B3C2AA"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r>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rand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10</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0</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Condition</w:t>
                      </w:r>
                      <w:r w:rsidRPr="00553AEF">
                        <w:rPr>
                          <w:rFonts w:ascii="Menlo" w:eastAsia="Times New Roman" w:hAnsi="Menlo" w:cs="Menlo"/>
                          <w:color w:val="CCCCCC"/>
                          <w:sz w:val="14"/>
                          <w:szCs w:val="14"/>
                          <w:lang w:eastAsia="en-US"/>
                        </w:rPr>
                        <w:t>::</w:t>
                      </w:r>
                      <w:r w:rsidRPr="00553AEF">
                        <w:rPr>
                          <w:rFonts w:ascii="Menlo" w:eastAsia="Times New Roman" w:hAnsi="Menlo" w:cs="Menlo"/>
                          <w:color w:val="4FC1FF"/>
                          <w:sz w:val="14"/>
                          <w:szCs w:val="14"/>
                          <w:lang w:eastAsia="en-US"/>
                        </w:rPr>
                        <w:t>Malfunction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Condition</w:t>
                      </w:r>
                      <w:r w:rsidRPr="00553AEF">
                        <w:rPr>
                          <w:rFonts w:ascii="Menlo" w:eastAsia="Times New Roman" w:hAnsi="Menlo" w:cs="Menlo"/>
                          <w:color w:val="CCCCCC"/>
                          <w:sz w:val="14"/>
                          <w:szCs w:val="14"/>
                          <w:lang w:eastAsia="en-US"/>
                        </w:rPr>
                        <w:t>::</w:t>
                      </w:r>
                      <w:r w:rsidRPr="00553AEF">
                        <w:rPr>
                          <w:rFonts w:ascii="Menlo" w:eastAsia="Times New Roman" w:hAnsi="Menlo" w:cs="Menlo"/>
                          <w:color w:val="4FC1FF"/>
                          <w:sz w:val="14"/>
                          <w:szCs w:val="14"/>
                          <w:lang w:eastAsia="en-US"/>
                        </w:rPr>
                        <w:t>Normal</w:t>
                      </w:r>
                      <w:r w:rsidRPr="00553AEF">
                        <w:rPr>
                          <w:rFonts w:ascii="Menlo" w:eastAsia="Times New Roman" w:hAnsi="Menlo" w:cs="Menlo"/>
                          <w:color w:val="CCCCCC"/>
                          <w:sz w:val="14"/>
                          <w:szCs w:val="14"/>
                          <w:lang w:eastAsia="en-US"/>
                        </w:rPr>
                        <w:t>;</w:t>
                      </w:r>
                      <w:r>
                        <w:rPr>
                          <w:rFonts w:ascii="Menlo" w:eastAsia="Times New Roman" w:hAnsi="Menlo" w:cs="Menlo"/>
                          <w:color w:val="CCCCCC"/>
                          <w:sz w:val="14"/>
                          <w:szCs w:val="14"/>
                          <w:lang w:eastAsia="en-US"/>
                        </w:rPr>
                        <w:t xml:space="preserve"> </w:t>
                      </w:r>
                      <w:r w:rsidRPr="00553AEF">
                        <w:rPr>
                          <w:rFonts w:ascii="Menlo" w:eastAsia="Times New Roman" w:hAnsi="Menlo" w:cs="Menlo"/>
                          <w:color w:val="CCCCCC"/>
                          <w:sz w:val="14"/>
                          <w:szCs w:val="14"/>
                          <w:lang w:eastAsia="en-US"/>
                        </w:rPr>
                        <w:t>}</w:t>
                      </w:r>
                    </w:p>
                    <w:p w14:paraId="644F48E5"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bool</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checkWeather</w:t>
                      </w:r>
                      <w:r w:rsidRPr="00553AEF">
                        <w:rPr>
                          <w:rFonts w:ascii="Menlo" w:eastAsia="Times New Roman" w:hAnsi="Menlo" w:cs="Menlo"/>
                          <w:color w:val="CCCCCC"/>
                          <w:sz w:val="14"/>
                          <w:szCs w:val="14"/>
                          <w:lang w:eastAsia="en-US"/>
                        </w:rPr>
                        <w:t>(</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delay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recharges</w:t>
                      </w:r>
                      <w:r w:rsidRPr="00553AEF">
                        <w:rPr>
                          <w:rFonts w:ascii="Menlo" w:eastAsia="Times New Roman" w:hAnsi="Menlo" w:cs="Menlo"/>
                          <w:color w:val="CCCCCC"/>
                          <w:sz w:val="14"/>
                          <w:szCs w:val="14"/>
                          <w:lang w:eastAsia="en-US"/>
                        </w:rPr>
                        <w:t>)</w:t>
                      </w:r>
                    </w:p>
                    <w:p w14:paraId="50AC5F7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7FD7561B"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Weather</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weather</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randomWeather</w:t>
                      </w:r>
                      <w:r w:rsidRPr="00553AEF">
                        <w:rPr>
                          <w:rFonts w:ascii="Menlo" w:eastAsia="Times New Roman" w:hAnsi="Menlo" w:cs="Menlo"/>
                          <w:color w:val="CCCCCC"/>
                          <w:sz w:val="14"/>
                          <w:szCs w:val="14"/>
                          <w:lang w:eastAsia="en-US"/>
                        </w:rPr>
                        <w:t>();</w:t>
                      </w:r>
                      <w:r w:rsidRPr="00553AEF">
                        <w:rPr>
                          <w:rFonts w:ascii="Menlo" w:eastAsia="Times New Roman" w:hAnsi="Menlo" w:cs="Menlo"/>
                          <w:color w:val="6A9955"/>
                          <w:sz w:val="14"/>
                          <w:szCs w:val="14"/>
                          <w:lang w:eastAsia="en-US"/>
                        </w:rPr>
                        <w:t xml:space="preserve"> // Calling function which returns random weather</w:t>
                      </w:r>
                    </w:p>
                    <w:p w14:paraId="030F500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if and else if statements which checks which weather is present</w:t>
                      </w:r>
                    </w:p>
                    <w:p w14:paraId="7D7D1C7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weather</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Weather</w:t>
                      </w:r>
                      <w:r w:rsidRPr="00553AEF">
                        <w:rPr>
                          <w:rFonts w:ascii="Menlo" w:eastAsia="Times New Roman" w:hAnsi="Menlo" w:cs="Menlo"/>
                          <w:color w:val="CCCCCC"/>
                          <w:sz w:val="14"/>
                          <w:szCs w:val="14"/>
                          <w:lang w:eastAsia="en-US"/>
                        </w:rPr>
                        <w:t>::</w:t>
                      </w:r>
                      <w:r w:rsidRPr="00553AEF">
                        <w:rPr>
                          <w:rFonts w:ascii="Menlo" w:eastAsia="Times New Roman" w:hAnsi="Menlo" w:cs="Menlo"/>
                          <w:color w:val="4FC1FF"/>
                          <w:sz w:val="14"/>
                          <w:szCs w:val="14"/>
                          <w:lang w:eastAsia="en-US"/>
                        </w:rPr>
                        <w:t>Rainy</w:t>
                      </w:r>
                      <w:r w:rsidRPr="00553AEF">
                        <w:rPr>
                          <w:rFonts w:ascii="Menlo" w:eastAsia="Times New Roman" w:hAnsi="Menlo" w:cs="Menlo"/>
                          <w:color w:val="CCCCCC"/>
                          <w:sz w:val="14"/>
                          <w:szCs w:val="14"/>
                          <w:lang w:eastAsia="en-US"/>
                        </w:rPr>
                        <w:t>)</w:t>
                      </w:r>
                    </w:p>
                    <w:p w14:paraId="43BAD75B"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71E496B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"The flight is delayed because of the rainy weather!</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6976264B"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this_thread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sleep_for</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chrono</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seconds</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3</w:t>
                      </w:r>
                      <w:r w:rsidRPr="00553AEF">
                        <w:rPr>
                          <w:rFonts w:ascii="Menlo" w:eastAsia="Times New Roman" w:hAnsi="Menlo" w:cs="Menlo"/>
                          <w:color w:val="CCCCCC"/>
                          <w:sz w:val="14"/>
                          <w:szCs w:val="14"/>
                          <w:lang w:eastAsia="en-US"/>
                        </w:rPr>
                        <w:t>));</w:t>
                      </w:r>
                    </w:p>
                    <w:p w14:paraId="74A80035"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Drone taking off........</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6C1CDFD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this_thread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sleep_for</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chrono</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seconds</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1</w:t>
                      </w:r>
                      <w:r w:rsidRPr="00553AEF">
                        <w:rPr>
                          <w:rFonts w:ascii="Menlo" w:eastAsia="Times New Roman" w:hAnsi="Menlo" w:cs="Menlo"/>
                          <w:color w:val="CCCCCC"/>
                          <w:sz w:val="14"/>
                          <w:szCs w:val="14"/>
                          <w:lang w:eastAsia="en-US"/>
                        </w:rPr>
                        <w:t>));</w:t>
                      </w:r>
                    </w:p>
                    <w:p w14:paraId="2AC4659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"The Drone has departed.</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4B794E81"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this_thread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sleep_for</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chrono</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seconds</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3</w:t>
                      </w:r>
                      <w:r w:rsidRPr="00553AEF">
                        <w:rPr>
                          <w:rFonts w:ascii="Menlo" w:eastAsia="Times New Roman" w:hAnsi="Menlo" w:cs="Menlo"/>
                          <w:color w:val="CCCCCC"/>
                          <w:sz w:val="14"/>
                          <w:szCs w:val="14"/>
                          <w:lang w:eastAsia="en-US"/>
                        </w:rPr>
                        <w:t>));</w:t>
                      </w:r>
                    </w:p>
                    <w:p w14:paraId="07C59B1C"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delay</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w:t>
                      </w:r>
                    </w:p>
                    <w:p w14:paraId="42DC3865"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true</w:t>
                      </w:r>
                      <w:r w:rsidRPr="00553AEF">
                        <w:rPr>
                          <w:rFonts w:ascii="Menlo" w:eastAsia="Times New Roman" w:hAnsi="Menlo" w:cs="Menlo"/>
                          <w:color w:val="CCCCCC"/>
                          <w:sz w:val="14"/>
                          <w:szCs w:val="14"/>
                          <w:lang w:eastAsia="en-US"/>
                        </w:rPr>
                        <w:t>;</w:t>
                      </w:r>
                    </w:p>
                    <w:p w14:paraId="156C4F83"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77331FB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else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weather</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Weather</w:t>
                      </w:r>
                      <w:r w:rsidRPr="00553AEF">
                        <w:rPr>
                          <w:rFonts w:ascii="Menlo" w:eastAsia="Times New Roman" w:hAnsi="Menlo" w:cs="Menlo"/>
                          <w:color w:val="CCCCCC"/>
                          <w:sz w:val="14"/>
                          <w:szCs w:val="14"/>
                          <w:lang w:eastAsia="en-US"/>
                        </w:rPr>
                        <w:t>::</w:t>
                      </w:r>
                      <w:r w:rsidRPr="00553AEF">
                        <w:rPr>
                          <w:rFonts w:ascii="Menlo" w:eastAsia="Times New Roman" w:hAnsi="Menlo" w:cs="Menlo"/>
                          <w:color w:val="4FC1FF"/>
                          <w:sz w:val="14"/>
                          <w:szCs w:val="14"/>
                          <w:lang w:eastAsia="en-US"/>
                        </w:rPr>
                        <w:t>Windy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&amp;&amp;</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40</w:t>
                      </w:r>
                      <w:r w:rsidRPr="00553AEF">
                        <w:rPr>
                          <w:rFonts w:ascii="Menlo" w:eastAsia="Times New Roman" w:hAnsi="Menlo" w:cs="Menlo"/>
                          <w:color w:val="CCCCCC"/>
                          <w:sz w:val="14"/>
                          <w:szCs w:val="14"/>
                          <w:lang w:eastAsia="en-US"/>
                        </w:rPr>
                        <w:t>)</w:t>
                      </w:r>
                    </w:p>
                    <w:p w14:paraId="7F559CF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127424A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"Weather is windy and battery is low, Returning to base for recharge</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0CAFAC16"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this_thread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sleep_for</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chrono</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seconds</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2</w:t>
                      </w:r>
                      <w:r w:rsidRPr="00553AEF">
                        <w:rPr>
                          <w:rFonts w:ascii="Menlo" w:eastAsia="Times New Roman" w:hAnsi="Menlo" w:cs="Menlo"/>
                          <w:color w:val="CCCCCC"/>
                          <w:sz w:val="14"/>
                          <w:szCs w:val="14"/>
                          <w:lang w:eastAsia="en-US"/>
                        </w:rPr>
                        <w:t>));</w:t>
                      </w:r>
                    </w:p>
                    <w:p w14:paraId="4A69740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Drone taking off........</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4A95E91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this_thread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sleep_for</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chrono</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seconds</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1</w:t>
                      </w:r>
                      <w:r w:rsidRPr="00553AEF">
                        <w:rPr>
                          <w:rFonts w:ascii="Menlo" w:eastAsia="Times New Roman" w:hAnsi="Menlo" w:cs="Menlo"/>
                          <w:color w:val="CCCCCC"/>
                          <w:sz w:val="14"/>
                          <w:szCs w:val="14"/>
                          <w:lang w:eastAsia="en-US"/>
                        </w:rPr>
                        <w:t>));</w:t>
                      </w:r>
                    </w:p>
                    <w:p w14:paraId="741B22E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"The Drone has departed.</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501760DF"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this_thread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sleep_for</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chrono</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seconds</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3</w:t>
                      </w:r>
                      <w:r w:rsidRPr="00553AEF">
                        <w:rPr>
                          <w:rFonts w:ascii="Menlo" w:eastAsia="Times New Roman" w:hAnsi="Menlo" w:cs="Menlo"/>
                          <w:color w:val="CCCCCC"/>
                          <w:sz w:val="14"/>
                          <w:szCs w:val="14"/>
                          <w:lang w:eastAsia="en-US"/>
                        </w:rPr>
                        <w:t>));</w:t>
                      </w:r>
                    </w:p>
                    <w:p w14:paraId="2BEC1A36"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10</w:t>
                      </w:r>
                      <w:r w:rsidRPr="00553AEF">
                        <w:rPr>
                          <w:rFonts w:ascii="Menlo" w:eastAsia="Times New Roman" w:hAnsi="Menlo" w:cs="Menlo"/>
                          <w:color w:val="CCCCCC"/>
                          <w:sz w:val="14"/>
                          <w:szCs w:val="14"/>
                          <w:lang w:eastAsia="en-US"/>
                        </w:rPr>
                        <w:t>;</w:t>
                      </w:r>
                    </w:p>
                    <w:p w14:paraId="1BB6633C"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&gt;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100</w:t>
                      </w:r>
                      <w:r w:rsidRPr="00553AEF">
                        <w:rPr>
                          <w:rFonts w:ascii="Menlo" w:eastAsia="Times New Roman" w:hAnsi="Menlo" w:cs="Menlo"/>
                          <w:color w:val="CCCCCC"/>
                          <w:sz w:val="14"/>
                          <w:szCs w:val="14"/>
                          <w:lang w:eastAsia="en-US"/>
                        </w:rPr>
                        <w:t>)</w:t>
                      </w:r>
                    </w:p>
                    <w:p w14:paraId="3F09B19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100</w:t>
                      </w:r>
                      <w:r w:rsidRPr="00553AEF">
                        <w:rPr>
                          <w:rFonts w:ascii="Menlo" w:eastAsia="Times New Roman" w:hAnsi="Menlo" w:cs="Menlo"/>
                          <w:color w:val="CCCCCC"/>
                          <w:sz w:val="14"/>
                          <w:szCs w:val="14"/>
                          <w:lang w:eastAsia="en-US"/>
                        </w:rPr>
                        <w:t>;</w:t>
                      </w:r>
                    </w:p>
                    <w:p w14:paraId="71EDC71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recharges</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w:t>
                      </w:r>
                    </w:p>
                    <w:p w14:paraId="49FAA44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true</w:t>
                      </w:r>
                      <w:r w:rsidRPr="00553AEF">
                        <w:rPr>
                          <w:rFonts w:ascii="Menlo" w:eastAsia="Times New Roman" w:hAnsi="Menlo" w:cs="Menlo"/>
                          <w:color w:val="CCCCCC"/>
                          <w:sz w:val="14"/>
                          <w:szCs w:val="14"/>
                          <w:lang w:eastAsia="en-US"/>
                        </w:rPr>
                        <w:t>;</w:t>
                      </w:r>
                    </w:p>
                    <w:p w14:paraId="2F7D0E3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6B960B7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else</w:t>
                      </w:r>
                    </w:p>
                    <w:p w14:paraId="7642F81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0234BA8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Drone taking off........</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3BE40EE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this_thread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sleep_for</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chrono</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seconds</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1</w:t>
                      </w:r>
                      <w:r w:rsidRPr="00553AEF">
                        <w:rPr>
                          <w:rFonts w:ascii="Menlo" w:eastAsia="Times New Roman" w:hAnsi="Menlo" w:cs="Menlo"/>
                          <w:color w:val="CCCCCC"/>
                          <w:sz w:val="14"/>
                          <w:szCs w:val="14"/>
                          <w:lang w:eastAsia="en-US"/>
                        </w:rPr>
                        <w:t>));</w:t>
                      </w:r>
                    </w:p>
                    <w:p w14:paraId="371D840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"The Drone has departed.</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025FAB1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this_thread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sleep_for</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chrono</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seconds</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3</w:t>
                      </w:r>
                      <w:r w:rsidRPr="00553AEF">
                        <w:rPr>
                          <w:rFonts w:ascii="Menlo" w:eastAsia="Times New Roman" w:hAnsi="Menlo" w:cs="Menlo"/>
                          <w:color w:val="CCCCCC"/>
                          <w:sz w:val="14"/>
                          <w:szCs w:val="14"/>
                          <w:lang w:eastAsia="en-US"/>
                        </w:rPr>
                        <w:t>));</w:t>
                      </w:r>
                    </w:p>
                    <w:p w14:paraId="2B322B1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3EAC575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false</w:t>
                      </w:r>
                      <w:r w:rsidRPr="00553AEF">
                        <w:rPr>
                          <w:rFonts w:ascii="Menlo" w:eastAsia="Times New Roman" w:hAnsi="Menlo" w:cs="Menlo"/>
                          <w:color w:val="CCCCCC"/>
                          <w:sz w:val="14"/>
                          <w:szCs w:val="14"/>
                          <w:lang w:eastAsia="en-US"/>
                        </w:rPr>
                        <w:t>;</w:t>
                      </w:r>
                    </w:p>
                    <w:p w14:paraId="749EAB3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4642EFAB" w14:textId="77777777" w:rsidR="001824EA" w:rsidRPr="00553AEF" w:rsidRDefault="001824EA" w:rsidP="00553AEF">
                      <w:pPr>
                        <w:spacing w:line="240" w:lineRule="auto"/>
                        <w:rPr>
                          <w:sz w:val="14"/>
                          <w:szCs w:val="14"/>
                        </w:rPr>
                      </w:pPr>
                    </w:p>
                  </w:txbxContent>
                </v:textbox>
                <w10:anchorlock/>
              </v:shape>
            </w:pict>
          </mc:Fallback>
        </mc:AlternateContent>
      </w:r>
    </w:p>
    <w:p w14:paraId="2F69F0A8" w14:textId="77777777" w:rsidR="00553AEF" w:rsidRDefault="00553AEF">
      <w:pPr>
        <w:rPr>
          <w:rStyle w:val="Monospace"/>
        </w:rPr>
      </w:pPr>
      <w:r>
        <w:rPr>
          <w:rStyle w:val="Monospace"/>
        </w:rPr>
        <w:br w:type="page"/>
      </w:r>
    </w:p>
    <w:p w14:paraId="5DEE0696" w14:textId="77777777" w:rsidR="00553AEF" w:rsidRPr="00553AEF" w:rsidRDefault="00553AEF" w:rsidP="00553AEF">
      <w:pPr>
        <w:rPr>
          <w:rFonts w:ascii="Menlo" w:hAnsi="Menlo" w:cs="Menlo"/>
          <w:b/>
          <w:bCs/>
          <w:sz w:val="20"/>
          <w:szCs w:val="20"/>
        </w:rPr>
      </w:pPr>
      <w:r>
        <w:rPr>
          <w:rStyle w:val="Monospace"/>
        </w:rPr>
        <w:lastRenderedPageBreak/>
        <w:t>utils</w:t>
      </w:r>
      <w:r w:rsidRPr="001824EA">
        <w:rPr>
          <w:rStyle w:val="Monospace"/>
        </w:rPr>
        <w:t>.</w:t>
      </w:r>
      <w:r>
        <w:rPr>
          <w:rStyle w:val="Monospace"/>
        </w:rPr>
        <w:t>c</w:t>
      </w:r>
      <w:r w:rsidRPr="001824EA">
        <w:rPr>
          <w:rStyle w:val="Monospace"/>
        </w:rPr>
        <w:t>pp</w:t>
      </w:r>
    </w:p>
    <w:p w14:paraId="0F7F89AD" w14:textId="77777777" w:rsidR="00553AEF" w:rsidRPr="001824EA" w:rsidRDefault="00553AEF" w:rsidP="00553AEF">
      <w:r>
        <w:rPr>
          <w:noProof/>
        </w:rPr>
        <mc:AlternateContent>
          <mc:Choice Requires="wps">
            <w:drawing>
              <wp:inline distT="0" distB="0" distL="0" distR="0" wp14:anchorId="2AD17BE1" wp14:editId="418A2BE6">
                <wp:extent cx="5943600" cy="7837394"/>
                <wp:effectExtent l="0" t="0" r="0" b="0"/>
                <wp:docPr id="1507585107" name="Text Box 1"/>
                <wp:cNvGraphicFramePr/>
                <a:graphic xmlns:a="http://schemas.openxmlformats.org/drawingml/2006/main">
                  <a:graphicData uri="http://schemas.microsoft.com/office/word/2010/wordprocessingShape">
                    <wps:wsp>
                      <wps:cNvSpPr txBox="1"/>
                      <wps:spPr>
                        <a:xfrm>
                          <a:off x="0" y="0"/>
                          <a:ext cx="5943600" cy="7837394"/>
                        </a:xfrm>
                        <a:prstGeom prst="rect">
                          <a:avLst/>
                        </a:prstGeom>
                        <a:solidFill>
                          <a:schemeClr val="tx1"/>
                        </a:solidFill>
                        <a:ln w="6350">
                          <a:noFill/>
                        </a:ln>
                      </wps:spPr>
                      <wps:txbx>
                        <w:txbxContent>
                          <w:p w14:paraId="5157653B"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bool</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checkObstacle</w:t>
                            </w:r>
                            <w:r w:rsidRPr="00553AEF">
                              <w:rPr>
                                <w:rFonts w:ascii="Menlo" w:eastAsia="Times New Roman" w:hAnsi="Menlo" w:cs="Menlo"/>
                                <w:color w:val="CCCCCC"/>
                                <w:sz w:val="14"/>
                                <w:szCs w:val="14"/>
                                <w:lang w:eastAsia="en-US"/>
                              </w:rPr>
                              <w:t>(</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reroutes</w:t>
                            </w:r>
                            <w:r w:rsidRPr="00553AEF">
                              <w:rPr>
                                <w:rFonts w:ascii="Menlo" w:eastAsia="Times New Roman" w:hAnsi="Menlo" w:cs="Menlo"/>
                                <w:color w:val="CCCCCC"/>
                                <w:sz w:val="14"/>
                                <w:szCs w:val="14"/>
                                <w:lang w:eastAsia="en-US"/>
                              </w:rPr>
                              <w:t>)</w:t>
                            </w:r>
                          </w:p>
                          <w:p w14:paraId="20D35FB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680C2D7F"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Obstacle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obstacle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randomObstacle</w:t>
                            </w:r>
                            <w:r w:rsidRPr="00553AEF">
                              <w:rPr>
                                <w:rFonts w:ascii="Menlo" w:eastAsia="Times New Roman" w:hAnsi="Menlo" w:cs="Menlo"/>
                                <w:color w:val="CCCCCC"/>
                                <w:sz w:val="14"/>
                                <w:szCs w:val="14"/>
                                <w:lang w:eastAsia="en-US"/>
                              </w:rPr>
                              <w:t>();</w:t>
                            </w:r>
                            <w:r w:rsidRPr="00553AEF">
                              <w:rPr>
                                <w:rFonts w:ascii="Menlo" w:eastAsia="Times New Roman" w:hAnsi="Menlo" w:cs="Menlo"/>
                                <w:color w:val="6A9955"/>
                                <w:sz w:val="14"/>
                                <w:szCs w:val="14"/>
                                <w:lang w:eastAsia="en-US"/>
                              </w:rPr>
                              <w:t xml:space="preserve"> // Calling function to return random weather</w:t>
                            </w:r>
                          </w:p>
                          <w:p w14:paraId="363A538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if statement to check if the obstacle is present or not</w:t>
                            </w:r>
                          </w:p>
                          <w:p w14:paraId="76A4301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obstacle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Obstacle</w:t>
                            </w:r>
                            <w:r w:rsidRPr="00553AEF">
                              <w:rPr>
                                <w:rFonts w:ascii="Menlo" w:eastAsia="Times New Roman" w:hAnsi="Menlo" w:cs="Menlo"/>
                                <w:color w:val="CCCCCC"/>
                                <w:sz w:val="14"/>
                                <w:szCs w:val="14"/>
                                <w:lang w:eastAsia="en-US"/>
                              </w:rPr>
                              <w:t>::</w:t>
                            </w:r>
                            <w:r w:rsidRPr="00553AEF">
                              <w:rPr>
                                <w:rFonts w:ascii="Menlo" w:eastAsia="Times New Roman" w:hAnsi="Menlo" w:cs="Menlo"/>
                                <w:color w:val="4FC1FF"/>
                                <w:sz w:val="14"/>
                                <w:szCs w:val="14"/>
                                <w:lang w:eastAsia="en-US"/>
                              </w:rPr>
                              <w:t>Yes</w:t>
                            </w:r>
                            <w:r w:rsidRPr="00553AEF">
                              <w:rPr>
                                <w:rFonts w:ascii="Menlo" w:eastAsia="Times New Roman" w:hAnsi="Menlo" w:cs="Menlo"/>
                                <w:color w:val="CCCCCC"/>
                                <w:sz w:val="14"/>
                                <w:szCs w:val="14"/>
                                <w:lang w:eastAsia="en-US"/>
                              </w:rPr>
                              <w:t>)</w:t>
                            </w:r>
                          </w:p>
                          <w:p w14:paraId="13D5194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7138751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"Obstacle detected! Rerouting...</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1DEFDBB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this_thread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sleep_for</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chrono</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seconds</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1</w:t>
                            </w:r>
                            <w:r w:rsidRPr="00553AEF">
                              <w:rPr>
                                <w:rFonts w:ascii="Menlo" w:eastAsia="Times New Roman" w:hAnsi="Menlo" w:cs="Menlo"/>
                                <w:color w:val="CCCCCC"/>
                                <w:sz w:val="14"/>
                                <w:szCs w:val="14"/>
                                <w:lang w:eastAsia="en-US"/>
                              </w:rPr>
                              <w:t>));</w:t>
                            </w:r>
                          </w:p>
                          <w:p w14:paraId="15CC49A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5</w:t>
                            </w:r>
                            <w:r w:rsidRPr="00553AEF">
                              <w:rPr>
                                <w:rFonts w:ascii="Menlo" w:eastAsia="Times New Roman" w:hAnsi="Menlo" w:cs="Menlo"/>
                                <w:color w:val="CCCCCC"/>
                                <w:sz w:val="14"/>
                                <w:szCs w:val="14"/>
                                <w:lang w:eastAsia="en-US"/>
                              </w:rPr>
                              <w:t>;</w:t>
                            </w:r>
                          </w:p>
                          <w:p w14:paraId="59326D86"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reroutes</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w:t>
                            </w:r>
                          </w:p>
                          <w:p w14:paraId="7EA0900F"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true</w:t>
                            </w:r>
                            <w:r w:rsidRPr="00553AEF">
                              <w:rPr>
                                <w:rFonts w:ascii="Menlo" w:eastAsia="Times New Roman" w:hAnsi="Menlo" w:cs="Menlo"/>
                                <w:color w:val="CCCCCC"/>
                                <w:sz w:val="14"/>
                                <w:szCs w:val="14"/>
                                <w:lang w:eastAsia="en-US"/>
                              </w:rPr>
                              <w:t>;</w:t>
                            </w:r>
                          </w:p>
                          <w:p w14:paraId="70C37C3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16824CD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false</w:t>
                            </w:r>
                            <w:r w:rsidRPr="00553AEF">
                              <w:rPr>
                                <w:rFonts w:ascii="Menlo" w:eastAsia="Times New Roman" w:hAnsi="Menlo" w:cs="Menlo"/>
                                <w:color w:val="CCCCCC"/>
                                <w:sz w:val="14"/>
                                <w:szCs w:val="14"/>
                                <w:lang w:eastAsia="en-US"/>
                              </w:rPr>
                              <w:t>;</w:t>
                            </w:r>
                          </w:p>
                          <w:p w14:paraId="1FCA806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36AC3D38" w14:textId="77777777" w:rsidR="00553AEF" w:rsidRPr="00553AEF" w:rsidRDefault="00553AEF" w:rsidP="00553AEF">
                            <w:pPr>
                              <w:spacing w:after="0" w:line="240" w:lineRule="auto"/>
                              <w:rPr>
                                <w:rFonts w:ascii="Menlo" w:eastAsia="Times New Roman" w:hAnsi="Menlo" w:cs="Menlo"/>
                                <w:color w:val="CCCCCC"/>
                                <w:sz w:val="14"/>
                                <w:szCs w:val="14"/>
                                <w:lang w:eastAsia="en-US"/>
                              </w:rPr>
                            </w:pPr>
                          </w:p>
                          <w:p w14:paraId="08B54C5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bool</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checkMalfunction</w:t>
                            </w:r>
                            <w:r w:rsidRPr="00553AEF">
                              <w:rPr>
                                <w:rFonts w:ascii="Menlo" w:eastAsia="Times New Roman" w:hAnsi="Menlo" w:cs="Menlo"/>
                                <w:color w:val="CCCCCC"/>
                                <w:sz w:val="14"/>
                                <w:szCs w:val="14"/>
                                <w:lang w:eastAsia="en-US"/>
                              </w:rPr>
                              <w:t>(</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failed</w:t>
                            </w:r>
                            <w:r w:rsidRPr="00553AEF">
                              <w:rPr>
                                <w:rFonts w:ascii="Menlo" w:eastAsia="Times New Roman" w:hAnsi="Menlo" w:cs="Menlo"/>
                                <w:color w:val="CCCCCC"/>
                                <w:sz w:val="14"/>
                                <w:szCs w:val="14"/>
                                <w:lang w:eastAsia="en-US"/>
                              </w:rPr>
                              <w:t>)</w:t>
                            </w:r>
                          </w:p>
                          <w:p w14:paraId="2E3F360C"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4A092EEB"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Condition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malfunction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randomMalfunction</w:t>
                            </w:r>
                            <w:r w:rsidRPr="00553AEF">
                              <w:rPr>
                                <w:rFonts w:ascii="Menlo" w:eastAsia="Times New Roman" w:hAnsi="Menlo" w:cs="Menlo"/>
                                <w:color w:val="CCCCCC"/>
                                <w:sz w:val="14"/>
                                <w:szCs w:val="14"/>
                                <w:lang w:eastAsia="en-US"/>
                              </w:rPr>
                              <w:t>();</w:t>
                            </w:r>
                            <w:r w:rsidRPr="00553AEF">
                              <w:rPr>
                                <w:rFonts w:ascii="Menlo" w:eastAsia="Times New Roman" w:hAnsi="Menlo" w:cs="Menlo"/>
                                <w:color w:val="6A9955"/>
                                <w:sz w:val="14"/>
                                <w:szCs w:val="14"/>
                                <w:lang w:eastAsia="en-US"/>
                              </w:rPr>
                              <w:t xml:space="preserve"> // Calling function to return random malfunction</w:t>
                            </w:r>
                          </w:p>
                          <w:p w14:paraId="5D59CEE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if statement to check if malfunction is generated or not</w:t>
                            </w:r>
                          </w:p>
                          <w:p w14:paraId="596446F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malfunction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Condition</w:t>
                            </w:r>
                            <w:r w:rsidRPr="00553AEF">
                              <w:rPr>
                                <w:rFonts w:ascii="Menlo" w:eastAsia="Times New Roman" w:hAnsi="Menlo" w:cs="Menlo"/>
                                <w:color w:val="CCCCCC"/>
                                <w:sz w:val="14"/>
                                <w:szCs w:val="14"/>
                                <w:lang w:eastAsia="en-US"/>
                              </w:rPr>
                              <w:t>::</w:t>
                            </w:r>
                            <w:r w:rsidRPr="00553AEF">
                              <w:rPr>
                                <w:rFonts w:ascii="Menlo" w:eastAsia="Times New Roman" w:hAnsi="Menlo" w:cs="Menlo"/>
                                <w:color w:val="4FC1FF"/>
                                <w:sz w:val="14"/>
                                <w:szCs w:val="14"/>
                                <w:lang w:eastAsia="en-US"/>
                              </w:rPr>
                              <w:t>Malfunction</w:t>
                            </w:r>
                            <w:r w:rsidRPr="00553AEF">
                              <w:rPr>
                                <w:rFonts w:ascii="Menlo" w:eastAsia="Times New Roman" w:hAnsi="Menlo" w:cs="Menlo"/>
                                <w:color w:val="CCCCCC"/>
                                <w:sz w:val="14"/>
                                <w:szCs w:val="14"/>
                                <w:lang w:eastAsia="en-US"/>
                              </w:rPr>
                              <w:t>)</w:t>
                            </w:r>
                          </w:p>
                          <w:p w14:paraId="77036F0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59C6948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"System malfunction! Delivery failed.</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323D52D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failed</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w:t>
                            </w:r>
                          </w:p>
                          <w:p w14:paraId="75A0D53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this_thread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sleep_for</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chrono</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seconds</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2</w:t>
                            </w:r>
                            <w:r w:rsidRPr="00553AEF">
                              <w:rPr>
                                <w:rFonts w:ascii="Menlo" w:eastAsia="Times New Roman" w:hAnsi="Menlo" w:cs="Menlo"/>
                                <w:color w:val="CCCCCC"/>
                                <w:sz w:val="14"/>
                                <w:szCs w:val="14"/>
                                <w:lang w:eastAsia="en-US"/>
                              </w:rPr>
                              <w:t>));</w:t>
                            </w:r>
                          </w:p>
                          <w:p w14:paraId="3621165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true</w:t>
                            </w:r>
                            <w:r w:rsidRPr="00553AEF">
                              <w:rPr>
                                <w:rFonts w:ascii="Menlo" w:eastAsia="Times New Roman" w:hAnsi="Menlo" w:cs="Menlo"/>
                                <w:color w:val="CCCCCC"/>
                                <w:sz w:val="14"/>
                                <w:szCs w:val="14"/>
                                <w:lang w:eastAsia="en-US"/>
                              </w:rPr>
                              <w:t>;</w:t>
                            </w:r>
                          </w:p>
                          <w:p w14:paraId="2E62123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0360C9C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false</w:t>
                            </w:r>
                            <w:r w:rsidRPr="00553AEF">
                              <w:rPr>
                                <w:rFonts w:ascii="Menlo" w:eastAsia="Times New Roman" w:hAnsi="Menlo" w:cs="Menlo"/>
                                <w:color w:val="CCCCCC"/>
                                <w:sz w:val="14"/>
                                <w:szCs w:val="14"/>
                                <w:lang w:eastAsia="en-US"/>
                              </w:rPr>
                              <w:t>;</w:t>
                            </w:r>
                          </w:p>
                          <w:p w14:paraId="332A9BCF"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04A821FB" w14:textId="77777777" w:rsidR="00553AEF" w:rsidRPr="00553AEF" w:rsidRDefault="00553AEF" w:rsidP="00553AEF">
                            <w:pPr>
                              <w:spacing w:after="0" w:line="240" w:lineRule="auto"/>
                              <w:rPr>
                                <w:rFonts w:ascii="Menlo" w:eastAsia="Times New Roman" w:hAnsi="Menlo" w:cs="Menlo"/>
                                <w:color w:val="CCCCCC"/>
                                <w:sz w:val="14"/>
                                <w:szCs w:val="14"/>
                                <w:lang w:eastAsia="en-US"/>
                              </w:rPr>
                            </w:pPr>
                          </w:p>
                          <w:p w14:paraId="412C3C2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void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recharge</w:t>
                            </w:r>
                            <w:r w:rsidRPr="00553AEF">
                              <w:rPr>
                                <w:rFonts w:ascii="Menlo" w:eastAsia="Times New Roman" w:hAnsi="Menlo" w:cs="Menlo"/>
                                <w:color w:val="CCCCCC"/>
                                <w:sz w:val="14"/>
                                <w:szCs w:val="14"/>
                                <w:lang w:eastAsia="en-US"/>
                              </w:rPr>
                              <w:t>(</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string</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choice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recharges</w:t>
                            </w:r>
                            <w:r w:rsidRPr="00553AEF">
                              <w:rPr>
                                <w:rFonts w:ascii="Menlo" w:eastAsia="Times New Roman" w:hAnsi="Menlo" w:cs="Menlo"/>
                                <w:color w:val="CCCCCC"/>
                                <w:sz w:val="14"/>
                                <w:szCs w:val="14"/>
                                <w:lang w:eastAsia="en-US"/>
                              </w:rPr>
                              <w:t>)</w:t>
                            </w:r>
                          </w:p>
                          <w:p w14:paraId="590B7C5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28AD812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Asking user if he wants to recharge his battery before continuing to the delivery</w:t>
                            </w:r>
                          </w:p>
                          <w:p w14:paraId="23407875"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"Your battery is "</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 "</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"Do you want to recharge the drone before the next delivery? (yes / no) : "</w:t>
                            </w:r>
                            <w:r w:rsidRPr="00553AEF">
                              <w:rPr>
                                <w:rFonts w:ascii="Menlo" w:eastAsia="Times New Roman" w:hAnsi="Menlo" w:cs="Menlo"/>
                                <w:color w:val="CCCCCC"/>
                                <w:sz w:val="14"/>
                                <w:szCs w:val="14"/>
                                <w:lang w:eastAsia="en-US"/>
                              </w:rPr>
                              <w:t>;</w:t>
                            </w:r>
                          </w:p>
                          <w:p w14:paraId="7B59D85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cin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&gt;&gt;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choice</w:t>
                            </w:r>
                            <w:r w:rsidRPr="00553AEF">
                              <w:rPr>
                                <w:rFonts w:ascii="Menlo" w:eastAsia="Times New Roman" w:hAnsi="Menlo" w:cs="Menlo"/>
                                <w:color w:val="CCCCCC"/>
                                <w:sz w:val="14"/>
                                <w:szCs w:val="14"/>
                                <w:lang w:eastAsia="en-US"/>
                              </w:rPr>
                              <w:t>;</w:t>
                            </w:r>
                          </w:p>
                          <w:p w14:paraId="40CCCE5B"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choice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"yes"</w:t>
                            </w:r>
                            <w:r w:rsidRPr="00553AEF">
                              <w:rPr>
                                <w:rFonts w:ascii="Menlo" w:eastAsia="Times New Roman" w:hAnsi="Menlo" w:cs="Menlo"/>
                                <w:color w:val="CCCCCC"/>
                                <w:sz w:val="14"/>
                                <w:szCs w:val="14"/>
                                <w:lang w:eastAsia="en-US"/>
                              </w:rPr>
                              <w:t>)</w:t>
                            </w:r>
                          </w:p>
                          <w:p w14:paraId="0C15499C"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27B5A34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"Returning to the base for recharging....</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7E45270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this_thread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sleep_for</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chrono</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seconds</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3</w:t>
                            </w:r>
                            <w:r w:rsidRPr="00553AEF">
                              <w:rPr>
                                <w:rFonts w:ascii="Menlo" w:eastAsia="Times New Roman" w:hAnsi="Menlo" w:cs="Menlo"/>
                                <w:color w:val="CCCCCC"/>
                                <w:sz w:val="14"/>
                                <w:szCs w:val="14"/>
                                <w:lang w:eastAsia="en-US"/>
                              </w:rPr>
                              <w:t>));</w:t>
                            </w:r>
                          </w:p>
                          <w:p w14:paraId="3DF6B0F3"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recharges</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w:t>
                            </w:r>
                          </w:p>
                          <w:p w14:paraId="3BEF34B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30</w:t>
                            </w:r>
                            <w:r w:rsidRPr="00553AEF">
                              <w:rPr>
                                <w:rFonts w:ascii="Menlo" w:eastAsia="Times New Roman" w:hAnsi="Menlo" w:cs="Menlo"/>
                                <w:color w:val="CCCCCC"/>
                                <w:sz w:val="14"/>
                                <w:szCs w:val="14"/>
                                <w:lang w:eastAsia="en-US"/>
                              </w:rPr>
                              <w:t>;</w:t>
                            </w:r>
                          </w:p>
                          <w:p w14:paraId="62C63389"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&gt;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100</w:t>
                            </w:r>
                            <w:r w:rsidRPr="00553AEF">
                              <w:rPr>
                                <w:rFonts w:ascii="Menlo" w:eastAsia="Times New Roman" w:hAnsi="Menlo" w:cs="Menlo"/>
                                <w:color w:val="CCCCCC"/>
                                <w:sz w:val="14"/>
                                <w:szCs w:val="14"/>
                                <w:lang w:eastAsia="en-US"/>
                              </w:rPr>
                              <w:t>)</w:t>
                            </w:r>
                          </w:p>
                          <w:p w14:paraId="68B3ED8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100</w:t>
                            </w:r>
                            <w:r w:rsidRPr="00553AEF">
                              <w:rPr>
                                <w:rFonts w:ascii="Menlo" w:eastAsia="Times New Roman" w:hAnsi="Menlo" w:cs="Menlo"/>
                                <w:color w:val="CCCCCC"/>
                                <w:sz w:val="14"/>
                                <w:szCs w:val="14"/>
                                <w:lang w:eastAsia="en-US"/>
                              </w:rPr>
                              <w:t>;</w:t>
                            </w:r>
                          </w:p>
                          <w:p w14:paraId="59AD31CF"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645CA82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else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choice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"no"</w:t>
                            </w:r>
                            <w:r w:rsidRPr="00553AEF">
                              <w:rPr>
                                <w:rFonts w:ascii="Menlo" w:eastAsia="Times New Roman" w:hAnsi="Menlo" w:cs="Menlo"/>
                                <w:color w:val="CCCCCC"/>
                                <w:sz w:val="14"/>
                                <w:szCs w:val="14"/>
                                <w:lang w:eastAsia="en-US"/>
                              </w:rPr>
                              <w:t>)</w:t>
                            </w:r>
                          </w:p>
                          <w:p w14:paraId="51AB540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34C38069"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"Continuing with the delivery....</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4B221D4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this_thread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sleep_for</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chrono</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seconds</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2</w:t>
                            </w:r>
                            <w:r w:rsidRPr="00553AEF">
                              <w:rPr>
                                <w:rFonts w:ascii="Menlo" w:eastAsia="Times New Roman" w:hAnsi="Menlo" w:cs="Menlo"/>
                                <w:color w:val="CCCCCC"/>
                                <w:sz w:val="14"/>
                                <w:szCs w:val="14"/>
                                <w:lang w:eastAsia="en-US"/>
                              </w:rPr>
                              <w:t>));</w:t>
                            </w:r>
                          </w:p>
                          <w:p w14:paraId="76C909AC"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1984FB21"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else</w:t>
                            </w:r>
                          </w:p>
                          <w:p w14:paraId="1DA2ED31"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0E72403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"Invalid Input!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5016B93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"Continuing....</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12CCBCD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5375449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54D64A4C" w14:textId="77777777" w:rsidR="00553AEF" w:rsidRPr="00553AEF" w:rsidRDefault="00553AEF" w:rsidP="00553AEF">
                            <w:pPr>
                              <w:spacing w:after="0" w:line="240" w:lineRule="auto"/>
                              <w:rPr>
                                <w:rFonts w:ascii="Menlo" w:eastAsia="Times New Roman" w:hAnsi="Menlo" w:cs="Menlo"/>
                                <w:color w:val="CCCCCC"/>
                                <w:sz w:val="14"/>
                                <w:szCs w:val="14"/>
                                <w:lang w:eastAsia="en-US"/>
                              </w:rPr>
                            </w:pPr>
                          </w:p>
                          <w:p w14:paraId="3BED2AD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void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batteryDrain</w:t>
                            </w:r>
                            <w:r w:rsidRPr="00553AEF">
                              <w:rPr>
                                <w:rFonts w:ascii="Menlo" w:eastAsia="Times New Roman" w:hAnsi="Menlo" w:cs="Menlo"/>
                                <w:color w:val="CCCCCC"/>
                                <w:sz w:val="14"/>
                                <w:szCs w:val="14"/>
                                <w:lang w:eastAsia="en-US"/>
                              </w:rPr>
                              <w:t>(</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drain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failed</w:t>
                            </w:r>
                            <w:r w:rsidRPr="00553AEF">
                              <w:rPr>
                                <w:rFonts w:ascii="Menlo" w:eastAsia="Times New Roman" w:hAnsi="Menlo" w:cs="Menlo"/>
                                <w:color w:val="CCCCCC"/>
                                <w:sz w:val="14"/>
                                <w:szCs w:val="14"/>
                                <w:lang w:eastAsia="en-US"/>
                              </w:rPr>
                              <w:t>)</w:t>
                            </w:r>
                          </w:p>
                          <w:p w14:paraId="14913CCB"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22D6048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Battery drain per trip</w:t>
                            </w:r>
                          </w:p>
                          <w:p w14:paraId="07794FAC"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drain</w:t>
                            </w:r>
                            <w:r w:rsidRPr="00553AEF">
                              <w:rPr>
                                <w:rFonts w:ascii="Menlo" w:eastAsia="Times New Roman" w:hAnsi="Menlo" w:cs="Menlo"/>
                                <w:color w:val="CCCCCC"/>
                                <w:sz w:val="14"/>
                                <w:szCs w:val="14"/>
                                <w:lang w:eastAsia="en-US"/>
                              </w:rPr>
                              <w:t>;</w:t>
                            </w:r>
                          </w:p>
                          <w:p w14:paraId="53F220AC"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0</w:t>
                            </w:r>
                            <w:r w:rsidRPr="00553AEF">
                              <w:rPr>
                                <w:rFonts w:ascii="Menlo" w:eastAsia="Times New Roman" w:hAnsi="Menlo" w:cs="Menlo"/>
                                <w:color w:val="CCCCCC"/>
                                <w:sz w:val="14"/>
                                <w:szCs w:val="14"/>
                                <w:lang w:eastAsia="en-US"/>
                              </w:rPr>
                              <w:t>)</w:t>
                            </w:r>
                          </w:p>
                          <w:p w14:paraId="0ADC4041"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3E99A1F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"Battery Depleted! Aborting mission.</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26E6EB2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0</w:t>
                            </w:r>
                            <w:r w:rsidRPr="00553AEF">
                              <w:rPr>
                                <w:rFonts w:ascii="Menlo" w:eastAsia="Times New Roman" w:hAnsi="Menlo" w:cs="Menlo"/>
                                <w:color w:val="CCCCCC"/>
                                <w:sz w:val="14"/>
                                <w:szCs w:val="14"/>
                                <w:lang w:eastAsia="en-US"/>
                              </w:rPr>
                              <w:t>;</w:t>
                            </w:r>
                          </w:p>
                          <w:p w14:paraId="03D80506"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failed</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w:t>
                            </w:r>
                          </w:p>
                          <w:p w14:paraId="1145601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2D8432F1"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43A30032" w14:textId="77777777" w:rsidR="00553AEF" w:rsidRPr="00553AEF" w:rsidRDefault="00553AEF" w:rsidP="00553AEF">
                            <w:pPr>
                              <w:spacing w:after="0" w:line="240" w:lineRule="auto"/>
                              <w:rPr>
                                <w:rFonts w:ascii="Menlo" w:eastAsia="Times New Roman" w:hAnsi="Menlo" w:cs="Menlo"/>
                                <w:color w:val="CCCCCC"/>
                                <w:sz w:val="14"/>
                                <w:szCs w:val="14"/>
                                <w:lang w:eastAsia="en-US"/>
                              </w:rPr>
                            </w:pPr>
                          </w:p>
                          <w:p w14:paraId="5F4B644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void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performance</w:t>
                            </w:r>
                            <w:r w:rsidRPr="00553AEF">
                              <w:rPr>
                                <w:rFonts w:ascii="Menlo" w:eastAsia="Times New Roman" w:hAnsi="Menlo" w:cs="Menlo"/>
                                <w:color w:val="CCCCCC"/>
                                <w:sz w:val="14"/>
                                <w:szCs w:val="14"/>
                                <w:lang w:eastAsia="en-US"/>
                              </w:rPr>
                              <w:t>(</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w:t>
                            </w:r>
                          </w:p>
                          <w:p w14:paraId="6A535AD3"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1AD038BB"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preformanceScore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w:t>
                            </w:r>
                          </w:p>
                          <w:p w14:paraId="411D1CE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setw</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30</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"The performance score of the drone is: "</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preformanceScore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14E98708" w14:textId="77777777" w:rsidR="00553AEF" w:rsidRPr="00553AEF" w:rsidRDefault="00553AEF" w:rsidP="00553AEF">
                            <w:pPr>
                              <w:spacing w:after="0" w:line="240" w:lineRule="auto"/>
                              <w:rPr>
                                <w:sz w:val="14"/>
                                <w:szCs w:val="14"/>
                              </w:rPr>
                            </w:pPr>
                            <w:r w:rsidRPr="00553AEF">
                              <w:rPr>
                                <w:rFonts w:ascii="Menlo" w:eastAsia="Times New Roman" w:hAnsi="Menlo" w:cs="Menlo"/>
                                <w:color w:val="CCCCCC"/>
                                <w:sz w:val="14"/>
                                <w:szCs w:val="14"/>
                                <w:lang w:eastAsia="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D17BE1" id="_x0000_s1030" type="#_x0000_t202" style="width:468pt;height:6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" fillcolor="black [3213]" stroked="f" strokeweight=".5pt">
                <v:textbox>
                  <w:txbxContent>
                    <w:p w14:paraId="5157653B"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bool</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checkObstacle</w:t>
                      </w:r>
                      <w:r w:rsidRPr="00553AEF">
                        <w:rPr>
                          <w:rFonts w:ascii="Menlo" w:eastAsia="Times New Roman" w:hAnsi="Menlo" w:cs="Menlo"/>
                          <w:color w:val="CCCCCC"/>
                          <w:sz w:val="14"/>
                          <w:szCs w:val="14"/>
                          <w:lang w:eastAsia="en-US"/>
                        </w:rPr>
                        <w:t>(</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reroutes</w:t>
                      </w:r>
                      <w:r w:rsidRPr="00553AEF">
                        <w:rPr>
                          <w:rFonts w:ascii="Menlo" w:eastAsia="Times New Roman" w:hAnsi="Menlo" w:cs="Menlo"/>
                          <w:color w:val="CCCCCC"/>
                          <w:sz w:val="14"/>
                          <w:szCs w:val="14"/>
                          <w:lang w:eastAsia="en-US"/>
                        </w:rPr>
                        <w:t>)</w:t>
                      </w:r>
                    </w:p>
                    <w:p w14:paraId="20D35FB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680C2D7F"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Obstacle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obstacle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randomObstacle</w:t>
                      </w:r>
                      <w:r w:rsidRPr="00553AEF">
                        <w:rPr>
                          <w:rFonts w:ascii="Menlo" w:eastAsia="Times New Roman" w:hAnsi="Menlo" w:cs="Menlo"/>
                          <w:color w:val="CCCCCC"/>
                          <w:sz w:val="14"/>
                          <w:szCs w:val="14"/>
                          <w:lang w:eastAsia="en-US"/>
                        </w:rPr>
                        <w:t>();</w:t>
                      </w:r>
                      <w:r w:rsidRPr="00553AEF">
                        <w:rPr>
                          <w:rFonts w:ascii="Menlo" w:eastAsia="Times New Roman" w:hAnsi="Menlo" w:cs="Menlo"/>
                          <w:color w:val="6A9955"/>
                          <w:sz w:val="14"/>
                          <w:szCs w:val="14"/>
                          <w:lang w:eastAsia="en-US"/>
                        </w:rPr>
                        <w:t xml:space="preserve"> // Calling function to return random weather</w:t>
                      </w:r>
                    </w:p>
                    <w:p w14:paraId="363A538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if statement to check if the obstacle is present or not</w:t>
                      </w:r>
                    </w:p>
                    <w:p w14:paraId="76A4301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obstacle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Obstacle</w:t>
                      </w:r>
                      <w:r w:rsidRPr="00553AEF">
                        <w:rPr>
                          <w:rFonts w:ascii="Menlo" w:eastAsia="Times New Roman" w:hAnsi="Menlo" w:cs="Menlo"/>
                          <w:color w:val="CCCCCC"/>
                          <w:sz w:val="14"/>
                          <w:szCs w:val="14"/>
                          <w:lang w:eastAsia="en-US"/>
                        </w:rPr>
                        <w:t>::</w:t>
                      </w:r>
                      <w:r w:rsidRPr="00553AEF">
                        <w:rPr>
                          <w:rFonts w:ascii="Menlo" w:eastAsia="Times New Roman" w:hAnsi="Menlo" w:cs="Menlo"/>
                          <w:color w:val="4FC1FF"/>
                          <w:sz w:val="14"/>
                          <w:szCs w:val="14"/>
                          <w:lang w:eastAsia="en-US"/>
                        </w:rPr>
                        <w:t>Yes</w:t>
                      </w:r>
                      <w:r w:rsidRPr="00553AEF">
                        <w:rPr>
                          <w:rFonts w:ascii="Menlo" w:eastAsia="Times New Roman" w:hAnsi="Menlo" w:cs="Menlo"/>
                          <w:color w:val="CCCCCC"/>
                          <w:sz w:val="14"/>
                          <w:szCs w:val="14"/>
                          <w:lang w:eastAsia="en-US"/>
                        </w:rPr>
                        <w:t>)</w:t>
                      </w:r>
                    </w:p>
                    <w:p w14:paraId="13D5194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7138751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"Obstacle detected! Rerouting...</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1DEFDBB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this_thread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sleep_for</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chrono</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seconds</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1</w:t>
                      </w:r>
                      <w:r w:rsidRPr="00553AEF">
                        <w:rPr>
                          <w:rFonts w:ascii="Menlo" w:eastAsia="Times New Roman" w:hAnsi="Menlo" w:cs="Menlo"/>
                          <w:color w:val="CCCCCC"/>
                          <w:sz w:val="14"/>
                          <w:szCs w:val="14"/>
                          <w:lang w:eastAsia="en-US"/>
                        </w:rPr>
                        <w:t>));</w:t>
                      </w:r>
                    </w:p>
                    <w:p w14:paraId="15CC49A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5</w:t>
                      </w:r>
                      <w:r w:rsidRPr="00553AEF">
                        <w:rPr>
                          <w:rFonts w:ascii="Menlo" w:eastAsia="Times New Roman" w:hAnsi="Menlo" w:cs="Menlo"/>
                          <w:color w:val="CCCCCC"/>
                          <w:sz w:val="14"/>
                          <w:szCs w:val="14"/>
                          <w:lang w:eastAsia="en-US"/>
                        </w:rPr>
                        <w:t>;</w:t>
                      </w:r>
                    </w:p>
                    <w:p w14:paraId="59326D86"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reroutes</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w:t>
                      </w:r>
                    </w:p>
                    <w:p w14:paraId="7EA0900F"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true</w:t>
                      </w:r>
                      <w:r w:rsidRPr="00553AEF">
                        <w:rPr>
                          <w:rFonts w:ascii="Menlo" w:eastAsia="Times New Roman" w:hAnsi="Menlo" w:cs="Menlo"/>
                          <w:color w:val="CCCCCC"/>
                          <w:sz w:val="14"/>
                          <w:szCs w:val="14"/>
                          <w:lang w:eastAsia="en-US"/>
                        </w:rPr>
                        <w:t>;</w:t>
                      </w:r>
                    </w:p>
                    <w:p w14:paraId="70C37C3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16824CD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false</w:t>
                      </w:r>
                      <w:r w:rsidRPr="00553AEF">
                        <w:rPr>
                          <w:rFonts w:ascii="Menlo" w:eastAsia="Times New Roman" w:hAnsi="Menlo" w:cs="Menlo"/>
                          <w:color w:val="CCCCCC"/>
                          <w:sz w:val="14"/>
                          <w:szCs w:val="14"/>
                          <w:lang w:eastAsia="en-US"/>
                        </w:rPr>
                        <w:t>;</w:t>
                      </w:r>
                    </w:p>
                    <w:p w14:paraId="1FCA806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36AC3D38" w14:textId="77777777" w:rsidR="00553AEF" w:rsidRPr="00553AEF" w:rsidRDefault="00553AEF" w:rsidP="00553AEF">
                      <w:pPr>
                        <w:spacing w:after="0" w:line="240" w:lineRule="auto"/>
                        <w:rPr>
                          <w:rFonts w:ascii="Menlo" w:eastAsia="Times New Roman" w:hAnsi="Menlo" w:cs="Menlo"/>
                          <w:color w:val="CCCCCC"/>
                          <w:sz w:val="14"/>
                          <w:szCs w:val="14"/>
                          <w:lang w:eastAsia="en-US"/>
                        </w:rPr>
                      </w:pPr>
                    </w:p>
                    <w:p w14:paraId="08B54C5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bool</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checkMalfunction</w:t>
                      </w:r>
                      <w:r w:rsidRPr="00553AEF">
                        <w:rPr>
                          <w:rFonts w:ascii="Menlo" w:eastAsia="Times New Roman" w:hAnsi="Menlo" w:cs="Menlo"/>
                          <w:color w:val="CCCCCC"/>
                          <w:sz w:val="14"/>
                          <w:szCs w:val="14"/>
                          <w:lang w:eastAsia="en-US"/>
                        </w:rPr>
                        <w:t>(</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failed</w:t>
                      </w:r>
                      <w:r w:rsidRPr="00553AEF">
                        <w:rPr>
                          <w:rFonts w:ascii="Menlo" w:eastAsia="Times New Roman" w:hAnsi="Menlo" w:cs="Menlo"/>
                          <w:color w:val="CCCCCC"/>
                          <w:sz w:val="14"/>
                          <w:szCs w:val="14"/>
                          <w:lang w:eastAsia="en-US"/>
                        </w:rPr>
                        <w:t>)</w:t>
                      </w:r>
                    </w:p>
                    <w:p w14:paraId="2E3F360C"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4A092EEB"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Condition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malfunction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randomMalfunction</w:t>
                      </w:r>
                      <w:r w:rsidRPr="00553AEF">
                        <w:rPr>
                          <w:rFonts w:ascii="Menlo" w:eastAsia="Times New Roman" w:hAnsi="Menlo" w:cs="Menlo"/>
                          <w:color w:val="CCCCCC"/>
                          <w:sz w:val="14"/>
                          <w:szCs w:val="14"/>
                          <w:lang w:eastAsia="en-US"/>
                        </w:rPr>
                        <w:t>();</w:t>
                      </w:r>
                      <w:r w:rsidRPr="00553AEF">
                        <w:rPr>
                          <w:rFonts w:ascii="Menlo" w:eastAsia="Times New Roman" w:hAnsi="Menlo" w:cs="Menlo"/>
                          <w:color w:val="6A9955"/>
                          <w:sz w:val="14"/>
                          <w:szCs w:val="14"/>
                          <w:lang w:eastAsia="en-US"/>
                        </w:rPr>
                        <w:t xml:space="preserve"> // Calling function to return random malfunction</w:t>
                      </w:r>
                    </w:p>
                    <w:p w14:paraId="5D59CEE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if statement to check if malfunction is generated or not</w:t>
                      </w:r>
                    </w:p>
                    <w:p w14:paraId="596446F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malfunction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Condition</w:t>
                      </w:r>
                      <w:r w:rsidRPr="00553AEF">
                        <w:rPr>
                          <w:rFonts w:ascii="Menlo" w:eastAsia="Times New Roman" w:hAnsi="Menlo" w:cs="Menlo"/>
                          <w:color w:val="CCCCCC"/>
                          <w:sz w:val="14"/>
                          <w:szCs w:val="14"/>
                          <w:lang w:eastAsia="en-US"/>
                        </w:rPr>
                        <w:t>::</w:t>
                      </w:r>
                      <w:r w:rsidRPr="00553AEF">
                        <w:rPr>
                          <w:rFonts w:ascii="Menlo" w:eastAsia="Times New Roman" w:hAnsi="Menlo" w:cs="Menlo"/>
                          <w:color w:val="4FC1FF"/>
                          <w:sz w:val="14"/>
                          <w:szCs w:val="14"/>
                          <w:lang w:eastAsia="en-US"/>
                        </w:rPr>
                        <w:t>Malfunction</w:t>
                      </w:r>
                      <w:r w:rsidRPr="00553AEF">
                        <w:rPr>
                          <w:rFonts w:ascii="Menlo" w:eastAsia="Times New Roman" w:hAnsi="Menlo" w:cs="Menlo"/>
                          <w:color w:val="CCCCCC"/>
                          <w:sz w:val="14"/>
                          <w:szCs w:val="14"/>
                          <w:lang w:eastAsia="en-US"/>
                        </w:rPr>
                        <w:t>)</w:t>
                      </w:r>
                    </w:p>
                    <w:p w14:paraId="77036F0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59C6948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"System malfunction! Delivery failed.</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323D52D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failed</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w:t>
                      </w:r>
                    </w:p>
                    <w:p w14:paraId="75A0D53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this_thread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sleep_for</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chrono</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seconds</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2</w:t>
                      </w:r>
                      <w:r w:rsidRPr="00553AEF">
                        <w:rPr>
                          <w:rFonts w:ascii="Menlo" w:eastAsia="Times New Roman" w:hAnsi="Menlo" w:cs="Menlo"/>
                          <w:color w:val="CCCCCC"/>
                          <w:sz w:val="14"/>
                          <w:szCs w:val="14"/>
                          <w:lang w:eastAsia="en-US"/>
                        </w:rPr>
                        <w:t>));</w:t>
                      </w:r>
                    </w:p>
                    <w:p w14:paraId="3621165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true</w:t>
                      </w:r>
                      <w:r w:rsidRPr="00553AEF">
                        <w:rPr>
                          <w:rFonts w:ascii="Menlo" w:eastAsia="Times New Roman" w:hAnsi="Menlo" w:cs="Menlo"/>
                          <w:color w:val="CCCCCC"/>
                          <w:sz w:val="14"/>
                          <w:szCs w:val="14"/>
                          <w:lang w:eastAsia="en-US"/>
                        </w:rPr>
                        <w:t>;</w:t>
                      </w:r>
                    </w:p>
                    <w:p w14:paraId="2E62123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0360C9C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false</w:t>
                      </w:r>
                      <w:r w:rsidRPr="00553AEF">
                        <w:rPr>
                          <w:rFonts w:ascii="Menlo" w:eastAsia="Times New Roman" w:hAnsi="Menlo" w:cs="Menlo"/>
                          <w:color w:val="CCCCCC"/>
                          <w:sz w:val="14"/>
                          <w:szCs w:val="14"/>
                          <w:lang w:eastAsia="en-US"/>
                        </w:rPr>
                        <w:t>;</w:t>
                      </w:r>
                    </w:p>
                    <w:p w14:paraId="332A9BCF"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04A821FB" w14:textId="77777777" w:rsidR="00553AEF" w:rsidRPr="00553AEF" w:rsidRDefault="00553AEF" w:rsidP="00553AEF">
                      <w:pPr>
                        <w:spacing w:after="0" w:line="240" w:lineRule="auto"/>
                        <w:rPr>
                          <w:rFonts w:ascii="Menlo" w:eastAsia="Times New Roman" w:hAnsi="Menlo" w:cs="Menlo"/>
                          <w:color w:val="CCCCCC"/>
                          <w:sz w:val="14"/>
                          <w:szCs w:val="14"/>
                          <w:lang w:eastAsia="en-US"/>
                        </w:rPr>
                      </w:pPr>
                    </w:p>
                    <w:p w14:paraId="412C3C2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void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recharge</w:t>
                      </w:r>
                      <w:r w:rsidRPr="00553AEF">
                        <w:rPr>
                          <w:rFonts w:ascii="Menlo" w:eastAsia="Times New Roman" w:hAnsi="Menlo" w:cs="Menlo"/>
                          <w:color w:val="CCCCCC"/>
                          <w:sz w:val="14"/>
                          <w:szCs w:val="14"/>
                          <w:lang w:eastAsia="en-US"/>
                        </w:rPr>
                        <w:t>(</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string</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choice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recharges</w:t>
                      </w:r>
                      <w:r w:rsidRPr="00553AEF">
                        <w:rPr>
                          <w:rFonts w:ascii="Menlo" w:eastAsia="Times New Roman" w:hAnsi="Menlo" w:cs="Menlo"/>
                          <w:color w:val="CCCCCC"/>
                          <w:sz w:val="14"/>
                          <w:szCs w:val="14"/>
                          <w:lang w:eastAsia="en-US"/>
                        </w:rPr>
                        <w:t>)</w:t>
                      </w:r>
                    </w:p>
                    <w:p w14:paraId="590B7C5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28AD812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Asking user if he wants to recharge his battery before continuing to the delivery</w:t>
                      </w:r>
                    </w:p>
                    <w:p w14:paraId="23407875"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"Your battery is "</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 "</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"Do you want to recharge the drone before the next delivery? (yes / no) : "</w:t>
                      </w:r>
                      <w:r w:rsidRPr="00553AEF">
                        <w:rPr>
                          <w:rFonts w:ascii="Menlo" w:eastAsia="Times New Roman" w:hAnsi="Menlo" w:cs="Menlo"/>
                          <w:color w:val="CCCCCC"/>
                          <w:sz w:val="14"/>
                          <w:szCs w:val="14"/>
                          <w:lang w:eastAsia="en-US"/>
                        </w:rPr>
                        <w:t>;</w:t>
                      </w:r>
                    </w:p>
                    <w:p w14:paraId="7B59D85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cin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&gt;&gt;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choice</w:t>
                      </w:r>
                      <w:r w:rsidRPr="00553AEF">
                        <w:rPr>
                          <w:rFonts w:ascii="Menlo" w:eastAsia="Times New Roman" w:hAnsi="Menlo" w:cs="Menlo"/>
                          <w:color w:val="CCCCCC"/>
                          <w:sz w:val="14"/>
                          <w:szCs w:val="14"/>
                          <w:lang w:eastAsia="en-US"/>
                        </w:rPr>
                        <w:t>;</w:t>
                      </w:r>
                    </w:p>
                    <w:p w14:paraId="40CCCE5B"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choice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"yes"</w:t>
                      </w:r>
                      <w:r w:rsidRPr="00553AEF">
                        <w:rPr>
                          <w:rFonts w:ascii="Menlo" w:eastAsia="Times New Roman" w:hAnsi="Menlo" w:cs="Menlo"/>
                          <w:color w:val="CCCCCC"/>
                          <w:sz w:val="14"/>
                          <w:szCs w:val="14"/>
                          <w:lang w:eastAsia="en-US"/>
                        </w:rPr>
                        <w:t>)</w:t>
                      </w:r>
                    </w:p>
                    <w:p w14:paraId="0C15499C"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27B5A34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"Returning to the base for recharging....</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7E45270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this_thread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sleep_for</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chrono</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seconds</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3</w:t>
                      </w:r>
                      <w:r w:rsidRPr="00553AEF">
                        <w:rPr>
                          <w:rFonts w:ascii="Menlo" w:eastAsia="Times New Roman" w:hAnsi="Menlo" w:cs="Menlo"/>
                          <w:color w:val="CCCCCC"/>
                          <w:sz w:val="14"/>
                          <w:szCs w:val="14"/>
                          <w:lang w:eastAsia="en-US"/>
                        </w:rPr>
                        <w:t>));</w:t>
                      </w:r>
                    </w:p>
                    <w:p w14:paraId="3DF6B0F3"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recharges</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w:t>
                      </w:r>
                    </w:p>
                    <w:p w14:paraId="3BEF34B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30</w:t>
                      </w:r>
                      <w:r w:rsidRPr="00553AEF">
                        <w:rPr>
                          <w:rFonts w:ascii="Menlo" w:eastAsia="Times New Roman" w:hAnsi="Menlo" w:cs="Menlo"/>
                          <w:color w:val="CCCCCC"/>
                          <w:sz w:val="14"/>
                          <w:szCs w:val="14"/>
                          <w:lang w:eastAsia="en-US"/>
                        </w:rPr>
                        <w:t>;</w:t>
                      </w:r>
                    </w:p>
                    <w:p w14:paraId="62C63389"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&gt;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100</w:t>
                      </w:r>
                      <w:r w:rsidRPr="00553AEF">
                        <w:rPr>
                          <w:rFonts w:ascii="Menlo" w:eastAsia="Times New Roman" w:hAnsi="Menlo" w:cs="Menlo"/>
                          <w:color w:val="CCCCCC"/>
                          <w:sz w:val="14"/>
                          <w:szCs w:val="14"/>
                          <w:lang w:eastAsia="en-US"/>
                        </w:rPr>
                        <w:t>)</w:t>
                      </w:r>
                    </w:p>
                    <w:p w14:paraId="68B3ED8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100</w:t>
                      </w:r>
                      <w:r w:rsidRPr="00553AEF">
                        <w:rPr>
                          <w:rFonts w:ascii="Menlo" w:eastAsia="Times New Roman" w:hAnsi="Menlo" w:cs="Menlo"/>
                          <w:color w:val="CCCCCC"/>
                          <w:sz w:val="14"/>
                          <w:szCs w:val="14"/>
                          <w:lang w:eastAsia="en-US"/>
                        </w:rPr>
                        <w:t>;</w:t>
                      </w:r>
                    </w:p>
                    <w:p w14:paraId="59AD31CF"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645CA82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else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choice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"no"</w:t>
                      </w:r>
                      <w:r w:rsidRPr="00553AEF">
                        <w:rPr>
                          <w:rFonts w:ascii="Menlo" w:eastAsia="Times New Roman" w:hAnsi="Menlo" w:cs="Menlo"/>
                          <w:color w:val="CCCCCC"/>
                          <w:sz w:val="14"/>
                          <w:szCs w:val="14"/>
                          <w:lang w:eastAsia="en-US"/>
                        </w:rPr>
                        <w:t>)</w:t>
                      </w:r>
                    </w:p>
                    <w:p w14:paraId="51AB540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34C38069"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"Continuing with the delivery....</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4B221D4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this_thread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sleep_for</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chrono</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seconds</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2</w:t>
                      </w:r>
                      <w:r w:rsidRPr="00553AEF">
                        <w:rPr>
                          <w:rFonts w:ascii="Menlo" w:eastAsia="Times New Roman" w:hAnsi="Menlo" w:cs="Menlo"/>
                          <w:color w:val="CCCCCC"/>
                          <w:sz w:val="14"/>
                          <w:szCs w:val="14"/>
                          <w:lang w:eastAsia="en-US"/>
                        </w:rPr>
                        <w:t>));</w:t>
                      </w:r>
                    </w:p>
                    <w:p w14:paraId="76C909AC"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1984FB21"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else</w:t>
                      </w:r>
                    </w:p>
                    <w:p w14:paraId="1DA2ED31"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0E72403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"Invalid Input!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5016B93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"Continuing....</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12CCBCD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5375449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54D64A4C" w14:textId="77777777" w:rsidR="00553AEF" w:rsidRPr="00553AEF" w:rsidRDefault="00553AEF" w:rsidP="00553AEF">
                      <w:pPr>
                        <w:spacing w:after="0" w:line="240" w:lineRule="auto"/>
                        <w:rPr>
                          <w:rFonts w:ascii="Menlo" w:eastAsia="Times New Roman" w:hAnsi="Menlo" w:cs="Menlo"/>
                          <w:color w:val="CCCCCC"/>
                          <w:sz w:val="14"/>
                          <w:szCs w:val="14"/>
                          <w:lang w:eastAsia="en-US"/>
                        </w:rPr>
                      </w:pPr>
                    </w:p>
                    <w:p w14:paraId="3BED2AD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void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batteryDrain</w:t>
                      </w:r>
                      <w:r w:rsidRPr="00553AEF">
                        <w:rPr>
                          <w:rFonts w:ascii="Menlo" w:eastAsia="Times New Roman" w:hAnsi="Menlo" w:cs="Menlo"/>
                          <w:color w:val="CCCCCC"/>
                          <w:sz w:val="14"/>
                          <w:szCs w:val="14"/>
                          <w:lang w:eastAsia="en-US"/>
                        </w:rPr>
                        <w:t>(</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drain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failed</w:t>
                      </w:r>
                      <w:r w:rsidRPr="00553AEF">
                        <w:rPr>
                          <w:rFonts w:ascii="Menlo" w:eastAsia="Times New Roman" w:hAnsi="Menlo" w:cs="Menlo"/>
                          <w:color w:val="CCCCCC"/>
                          <w:sz w:val="14"/>
                          <w:szCs w:val="14"/>
                          <w:lang w:eastAsia="en-US"/>
                        </w:rPr>
                        <w:t>)</w:t>
                      </w:r>
                    </w:p>
                    <w:p w14:paraId="14913CCB"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22D6048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Battery drain per trip</w:t>
                      </w:r>
                    </w:p>
                    <w:p w14:paraId="07794FAC"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drain</w:t>
                      </w:r>
                      <w:r w:rsidRPr="00553AEF">
                        <w:rPr>
                          <w:rFonts w:ascii="Menlo" w:eastAsia="Times New Roman" w:hAnsi="Menlo" w:cs="Menlo"/>
                          <w:color w:val="CCCCCC"/>
                          <w:sz w:val="14"/>
                          <w:szCs w:val="14"/>
                          <w:lang w:eastAsia="en-US"/>
                        </w:rPr>
                        <w:t>;</w:t>
                      </w:r>
                    </w:p>
                    <w:p w14:paraId="53F220AC"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0</w:t>
                      </w:r>
                      <w:r w:rsidRPr="00553AEF">
                        <w:rPr>
                          <w:rFonts w:ascii="Menlo" w:eastAsia="Times New Roman" w:hAnsi="Menlo" w:cs="Menlo"/>
                          <w:color w:val="CCCCCC"/>
                          <w:sz w:val="14"/>
                          <w:szCs w:val="14"/>
                          <w:lang w:eastAsia="en-US"/>
                        </w:rPr>
                        <w:t>)</w:t>
                      </w:r>
                    </w:p>
                    <w:p w14:paraId="0ADC4041"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3E99A1F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"Battery Depleted! Aborting mission.</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26E6EB2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0</w:t>
                      </w:r>
                      <w:r w:rsidRPr="00553AEF">
                        <w:rPr>
                          <w:rFonts w:ascii="Menlo" w:eastAsia="Times New Roman" w:hAnsi="Menlo" w:cs="Menlo"/>
                          <w:color w:val="CCCCCC"/>
                          <w:sz w:val="14"/>
                          <w:szCs w:val="14"/>
                          <w:lang w:eastAsia="en-US"/>
                        </w:rPr>
                        <w:t>;</w:t>
                      </w:r>
                    </w:p>
                    <w:p w14:paraId="03D80506"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failed</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w:t>
                      </w:r>
                    </w:p>
                    <w:p w14:paraId="1145601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2D8432F1"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43A30032" w14:textId="77777777" w:rsidR="00553AEF" w:rsidRPr="00553AEF" w:rsidRDefault="00553AEF" w:rsidP="00553AEF">
                      <w:pPr>
                        <w:spacing w:after="0" w:line="240" w:lineRule="auto"/>
                        <w:rPr>
                          <w:rFonts w:ascii="Menlo" w:eastAsia="Times New Roman" w:hAnsi="Menlo" w:cs="Menlo"/>
                          <w:color w:val="CCCCCC"/>
                          <w:sz w:val="14"/>
                          <w:szCs w:val="14"/>
                          <w:lang w:eastAsia="en-US"/>
                        </w:rPr>
                      </w:pPr>
                    </w:p>
                    <w:p w14:paraId="5F4B644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void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performance</w:t>
                      </w:r>
                      <w:r w:rsidRPr="00553AEF">
                        <w:rPr>
                          <w:rFonts w:ascii="Menlo" w:eastAsia="Times New Roman" w:hAnsi="Menlo" w:cs="Menlo"/>
                          <w:color w:val="CCCCCC"/>
                          <w:sz w:val="14"/>
                          <w:szCs w:val="14"/>
                          <w:lang w:eastAsia="en-US"/>
                        </w:rPr>
                        <w:t>(</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w:t>
                      </w:r>
                    </w:p>
                    <w:p w14:paraId="6A535AD3"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1AD038BB"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preformanceScore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w:t>
                      </w:r>
                    </w:p>
                    <w:p w14:paraId="411D1CE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setw</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30</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"The performance score of the drone is: "</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preformanceScore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14E98708" w14:textId="77777777" w:rsidR="00553AEF" w:rsidRPr="00553AEF" w:rsidRDefault="00553AEF" w:rsidP="00553AEF">
                      <w:pPr>
                        <w:spacing w:after="0" w:line="240" w:lineRule="auto"/>
                        <w:rPr>
                          <w:sz w:val="14"/>
                          <w:szCs w:val="14"/>
                        </w:rPr>
                      </w:pPr>
                      <w:r w:rsidRPr="00553AEF">
                        <w:rPr>
                          <w:rFonts w:ascii="Menlo" w:eastAsia="Times New Roman" w:hAnsi="Menlo" w:cs="Menlo"/>
                          <w:color w:val="CCCCCC"/>
                          <w:sz w:val="14"/>
                          <w:szCs w:val="14"/>
                          <w:lang w:eastAsia="en-US"/>
                        </w:rPr>
                        <w:t>}</w:t>
                      </w:r>
                    </w:p>
                  </w:txbxContent>
                </v:textbox>
                <w10:anchorlock/>
              </v:shape>
            </w:pict>
          </mc:Fallback>
        </mc:AlternateContent>
      </w:r>
    </w:p>
    <w:p w14:paraId="2DFCE070" w14:textId="77777777" w:rsidR="00553AEF" w:rsidRPr="00553AEF" w:rsidRDefault="00553AEF" w:rsidP="00553AEF">
      <w:pPr>
        <w:rPr>
          <w:rFonts w:ascii="Menlo" w:hAnsi="Menlo" w:cs="Menlo"/>
          <w:b/>
          <w:bCs/>
          <w:sz w:val="20"/>
          <w:szCs w:val="20"/>
        </w:rPr>
      </w:pPr>
      <w:r>
        <w:rPr>
          <w:rStyle w:val="Monospace"/>
        </w:rPr>
        <w:lastRenderedPageBreak/>
        <w:t>utils</w:t>
      </w:r>
      <w:r w:rsidRPr="001824EA">
        <w:rPr>
          <w:rStyle w:val="Monospace"/>
        </w:rPr>
        <w:t>.</w:t>
      </w:r>
      <w:r>
        <w:rPr>
          <w:rStyle w:val="Monospace"/>
        </w:rPr>
        <w:t>c</w:t>
      </w:r>
      <w:r w:rsidRPr="001824EA">
        <w:rPr>
          <w:rStyle w:val="Monospace"/>
        </w:rPr>
        <w:t>pp</w:t>
      </w:r>
    </w:p>
    <w:p w14:paraId="718632C2" w14:textId="237A00AF" w:rsidR="001824EA" w:rsidRDefault="00553AEF" w:rsidP="00553AEF">
      <w:r>
        <w:rPr>
          <w:noProof/>
        </w:rPr>
        <mc:AlternateContent>
          <mc:Choice Requires="wps">
            <w:drawing>
              <wp:inline distT="0" distB="0" distL="0" distR="0" wp14:anchorId="466CD745" wp14:editId="588B41DD">
                <wp:extent cx="5943600" cy="7837394"/>
                <wp:effectExtent l="0" t="0" r="0" b="0"/>
                <wp:docPr id="331806815" name="Text Box 1"/>
                <wp:cNvGraphicFramePr/>
                <a:graphic xmlns:a="http://schemas.openxmlformats.org/drawingml/2006/main">
                  <a:graphicData uri="http://schemas.microsoft.com/office/word/2010/wordprocessingShape">
                    <wps:wsp>
                      <wps:cNvSpPr txBox="1"/>
                      <wps:spPr>
                        <a:xfrm>
                          <a:off x="0" y="0"/>
                          <a:ext cx="5943600" cy="7837394"/>
                        </a:xfrm>
                        <a:prstGeom prst="rect">
                          <a:avLst/>
                        </a:prstGeom>
                        <a:solidFill>
                          <a:schemeClr val="tx1"/>
                        </a:solidFill>
                        <a:ln w="6350">
                          <a:noFill/>
                        </a:ln>
                      </wps:spPr>
                      <wps:txbx>
                        <w:txbxContent>
                          <w:p w14:paraId="0FF353A9"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void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displayLocation</w:t>
                            </w:r>
                            <w:r w:rsidRPr="00553AEF">
                              <w:rPr>
                                <w:rFonts w:ascii="Menlo" w:eastAsia="Times New Roman" w:hAnsi="Menlo" w:cs="Menlo"/>
                                <w:color w:val="CCCCCC"/>
                                <w:sz w:val="14"/>
                                <w:szCs w:val="14"/>
                                <w:lang w:eastAsia="en-US"/>
                              </w:rPr>
                              <w:t>(</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deliveries</w:t>
                            </w:r>
                            <w:r w:rsidRPr="00553AEF">
                              <w:rPr>
                                <w:rFonts w:ascii="Menlo" w:eastAsia="Times New Roman" w:hAnsi="Menlo" w:cs="Menlo"/>
                                <w:color w:val="CCCCCC"/>
                                <w:sz w:val="14"/>
                                <w:szCs w:val="14"/>
                                <w:lang w:eastAsia="en-US"/>
                              </w:rPr>
                              <w:t>)</w:t>
                            </w:r>
                          </w:p>
                          <w:p w14:paraId="04DD31C5"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34CB0EF6"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switch statement to execute if the drone has completed it's delivery</w:t>
                            </w:r>
                          </w:p>
                          <w:p w14:paraId="6D09B64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switch</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deliveries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w:t>
                            </w:r>
                            <w:r w:rsidRPr="00553AEF">
                              <w:rPr>
                                <w:rFonts w:ascii="Menlo" w:eastAsia="Times New Roman" w:hAnsi="Menlo" w:cs="Menlo"/>
                                <w:color w:val="CCCCCC"/>
                                <w:sz w:val="14"/>
                                <w:szCs w:val="14"/>
                                <w:lang w:eastAsia="en-US"/>
                              </w:rPr>
                              <w:t>)</w:t>
                            </w:r>
                          </w:p>
                          <w:p w14:paraId="28A2A38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026739F3"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case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w:t>
                            </w:r>
                            <w:r w:rsidRPr="00553AEF">
                              <w:rPr>
                                <w:rFonts w:ascii="Menlo" w:eastAsia="Times New Roman" w:hAnsi="Menlo" w:cs="Menlo"/>
                                <w:color w:val="CCCCCC"/>
                                <w:sz w:val="14"/>
                                <w:szCs w:val="14"/>
                                <w:lang w:eastAsia="en-US"/>
                              </w:rPr>
                              <w:t>:</w:t>
                            </w:r>
                          </w:p>
                          <w:p w14:paraId="4D26C79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"The Drone has successfully delivered to Location A.</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63C3BB0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break</w:t>
                            </w:r>
                            <w:r w:rsidRPr="00553AEF">
                              <w:rPr>
                                <w:rFonts w:ascii="Menlo" w:eastAsia="Times New Roman" w:hAnsi="Menlo" w:cs="Menlo"/>
                                <w:color w:val="CCCCCC"/>
                                <w:sz w:val="14"/>
                                <w:szCs w:val="14"/>
                                <w:lang w:eastAsia="en-US"/>
                              </w:rPr>
                              <w:t>;</w:t>
                            </w:r>
                          </w:p>
                          <w:p w14:paraId="66EBF8B3"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case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2</w:t>
                            </w:r>
                            <w:r w:rsidRPr="00553AEF">
                              <w:rPr>
                                <w:rFonts w:ascii="Menlo" w:eastAsia="Times New Roman" w:hAnsi="Menlo" w:cs="Menlo"/>
                                <w:color w:val="CCCCCC"/>
                                <w:sz w:val="14"/>
                                <w:szCs w:val="14"/>
                                <w:lang w:eastAsia="en-US"/>
                              </w:rPr>
                              <w:t>:</w:t>
                            </w:r>
                          </w:p>
                          <w:p w14:paraId="05B0EB75"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"The Drone has successfully delivered to Location B.</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6F45A7B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break</w:t>
                            </w:r>
                            <w:r w:rsidRPr="00553AEF">
                              <w:rPr>
                                <w:rFonts w:ascii="Menlo" w:eastAsia="Times New Roman" w:hAnsi="Menlo" w:cs="Menlo"/>
                                <w:color w:val="CCCCCC"/>
                                <w:sz w:val="14"/>
                                <w:szCs w:val="14"/>
                                <w:lang w:eastAsia="en-US"/>
                              </w:rPr>
                              <w:t>;</w:t>
                            </w:r>
                          </w:p>
                          <w:p w14:paraId="5E400AD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default</w:t>
                            </w:r>
                            <w:r w:rsidRPr="00553AEF">
                              <w:rPr>
                                <w:rFonts w:ascii="Menlo" w:eastAsia="Times New Roman" w:hAnsi="Menlo" w:cs="Menlo"/>
                                <w:color w:val="CCCCCC"/>
                                <w:sz w:val="14"/>
                                <w:szCs w:val="14"/>
                                <w:lang w:eastAsia="en-US"/>
                              </w:rPr>
                              <w:t>:</w:t>
                            </w:r>
                          </w:p>
                          <w:p w14:paraId="59EDDC5C"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"The Drone has successfully delivered to Location C.</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152B9CF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break</w:t>
                            </w:r>
                            <w:r w:rsidRPr="00553AEF">
                              <w:rPr>
                                <w:rFonts w:ascii="Menlo" w:eastAsia="Times New Roman" w:hAnsi="Menlo" w:cs="Menlo"/>
                                <w:color w:val="CCCCCC"/>
                                <w:sz w:val="14"/>
                                <w:szCs w:val="14"/>
                                <w:lang w:eastAsia="en-US"/>
                              </w:rPr>
                              <w:t>;</w:t>
                            </w:r>
                          </w:p>
                          <w:p w14:paraId="4531D75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5BB9B503" w14:textId="3FB6E1B2"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7E622DEB"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bool</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startSimulation</w:t>
                            </w:r>
                            <w:r w:rsidRPr="00553AEF">
                              <w:rPr>
                                <w:rFonts w:ascii="Menlo" w:eastAsia="Times New Roman" w:hAnsi="Menlo" w:cs="Menlo"/>
                                <w:color w:val="CCCCCC"/>
                                <w:sz w:val="14"/>
                                <w:szCs w:val="14"/>
                                <w:lang w:eastAsia="en-US"/>
                              </w:rPr>
                              <w:t>(</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deliveries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start</w:t>
                            </w:r>
                            <w:r w:rsidRPr="00553AEF">
                              <w:rPr>
                                <w:rFonts w:ascii="Menlo" w:eastAsia="Times New Roman" w:hAnsi="Menlo" w:cs="Menlo"/>
                                <w:color w:val="CCCCCC"/>
                                <w:sz w:val="14"/>
                                <w:szCs w:val="14"/>
                                <w:lang w:eastAsia="en-US"/>
                              </w:rPr>
                              <w:t>)</w:t>
                            </w:r>
                          </w:p>
                          <w:p w14:paraId="17889DE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6F1ED22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0C7017B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"Delivery #"</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deliveries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 | Battery Level: "</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r w:rsidRPr="00553AEF">
                              <w:rPr>
                                <w:rFonts w:ascii="Menlo" w:eastAsia="Times New Roman" w:hAnsi="Menlo" w:cs="Menlo"/>
                                <w:color w:val="6A9955"/>
                                <w:sz w:val="14"/>
                                <w:szCs w:val="14"/>
                                <w:lang w:eastAsia="en-US"/>
                              </w:rPr>
                              <w:t xml:space="preserve"> // Displaying initial battery and delivery number</w:t>
                            </w:r>
                          </w:p>
                          <w:p w14:paraId="434A147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0BFF8B99"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"Enter 1 to begin the delivery or -1 to quit: "</w:t>
                            </w:r>
                            <w:r w:rsidRPr="00553AEF">
                              <w:rPr>
                                <w:rFonts w:ascii="Menlo" w:eastAsia="Times New Roman" w:hAnsi="Menlo" w:cs="Menlo"/>
                                <w:color w:val="CCCCCC"/>
                                <w:sz w:val="14"/>
                                <w:szCs w:val="14"/>
                                <w:lang w:eastAsia="en-US"/>
                              </w:rPr>
                              <w:t>;</w:t>
                            </w:r>
                          </w:p>
                          <w:p w14:paraId="659B1DCF"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cin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&gt;&gt;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start</w:t>
                            </w:r>
                            <w:r w:rsidRPr="00553AEF">
                              <w:rPr>
                                <w:rFonts w:ascii="Menlo" w:eastAsia="Times New Roman" w:hAnsi="Menlo" w:cs="Menlo"/>
                                <w:color w:val="CCCCCC"/>
                                <w:sz w:val="14"/>
                                <w:szCs w:val="14"/>
                                <w:lang w:eastAsia="en-US"/>
                              </w:rPr>
                              <w:t>;</w:t>
                            </w:r>
                          </w:p>
                          <w:p w14:paraId="0AD37501"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if statement break the loop if the user enters 1</w:t>
                            </w:r>
                          </w:p>
                          <w:p w14:paraId="6D3C62E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start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B5CEA8"/>
                                <w:sz w:val="14"/>
                                <w:szCs w:val="14"/>
                                <w:lang w:eastAsia="en-US"/>
                              </w:rPr>
                              <w:t>1</w:t>
                            </w:r>
                            <w:r w:rsidRPr="00553AEF">
                              <w:rPr>
                                <w:rFonts w:ascii="Menlo" w:eastAsia="Times New Roman" w:hAnsi="Menlo" w:cs="Menlo"/>
                                <w:color w:val="CCCCCC"/>
                                <w:sz w:val="14"/>
                                <w:szCs w:val="14"/>
                                <w:lang w:eastAsia="en-US"/>
                              </w:rPr>
                              <w:t>)</w:t>
                            </w:r>
                          </w:p>
                          <w:p w14:paraId="40AC2DCF"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286646E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"Simulation Aborted!</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76B9CFB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false</w:t>
                            </w:r>
                            <w:r w:rsidRPr="00553AEF">
                              <w:rPr>
                                <w:rFonts w:ascii="Menlo" w:eastAsia="Times New Roman" w:hAnsi="Menlo" w:cs="Menlo"/>
                                <w:color w:val="CCCCCC"/>
                                <w:sz w:val="14"/>
                                <w:szCs w:val="14"/>
                                <w:lang w:eastAsia="en-US"/>
                              </w:rPr>
                              <w:t>;</w:t>
                            </w:r>
                          </w:p>
                          <w:p w14:paraId="5161D513"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31382C05"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else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start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w:t>
                            </w:r>
                            <w:r w:rsidRPr="00553AEF">
                              <w:rPr>
                                <w:rFonts w:ascii="Menlo" w:eastAsia="Times New Roman" w:hAnsi="Menlo" w:cs="Menlo"/>
                                <w:color w:val="CCCCCC"/>
                                <w:sz w:val="14"/>
                                <w:szCs w:val="14"/>
                                <w:lang w:eastAsia="en-US"/>
                              </w:rPr>
                              <w:t>)</w:t>
                            </w:r>
                          </w:p>
                          <w:p w14:paraId="52FD87CB"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634F57A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"Invalid Input!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75E19001"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false</w:t>
                            </w:r>
                            <w:r w:rsidRPr="00553AEF">
                              <w:rPr>
                                <w:rFonts w:ascii="Menlo" w:eastAsia="Times New Roman" w:hAnsi="Menlo" w:cs="Menlo"/>
                                <w:color w:val="CCCCCC"/>
                                <w:sz w:val="14"/>
                                <w:szCs w:val="14"/>
                                <w:lang w:eastAsia="en-US"/>
                              </w:rPr>
                              <w:t>;</w:t>
                            </w:r>
                          </w:p>
                          <w:p w14:paraId="695E725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675671A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true</w:t>
                            </w:r>
                            <w:r w:rsidRPr="00553AEF">
                              <w:rPr>
                                <w:rFonts w:ascii="Menlo" w:eastAsia="Times New Roman" w:hAnsi="Menlo" w:cs="Menlo"/>
                                <w:color w:val="CCCCCC"/>
                                <w:sz w:val="14"/>
                                <w:szCs w:val="14"/>
                                <w:lang w:eastAsia="en-US"/>
                              </w:rPr>
                              <w:t>;</w:t>
                            </w:r>
                          </w:p>
                          <w:p w14:paraId="3ED49D12" w14:textId="4290952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66987D7C"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void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runSimulation</w:t>
                            </w:r>
                            <w:r w:rsidRPr="00553AEF">
                              <w:rPr>
                                <w:rFonts w:ascii="Menlo" w:eastAsia="Times New Roman" w:hAnsi="Menlo" w:cs="Menlo"/>
                                <w:color w:val="CCCCCC"/>
                                <w:sz w:val="14"/>
                                <w:szCs w:val="14"/>
                                <w:lang w:eastAsia="en-US"/>
                              </w:rPr>
                              <w:t>(</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deliveries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failed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drain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delay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recharges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reroutes</w:t>
                            </w:r>
                            <w:r w:rsidRPr="00553AEF">
                              <w:rPr>
                                <w:rFonts w:ascii="Menlo" w:eastAsia="Times New Roman" w:hAnsi="Menlo" w:cs="Menlo"/>
                                <w:color w:val="CCCCCC"/>
                                <w:sz w:val="14"/>
                                <w:szCs w:val="14"/>
                                <w:lang w:eastAsia="en-US"/>
                              </w:rPr>
                              <w:t>)</w:t>
                            </w:r>
                          </w:p>
                          <w:p w14:paraId="0312FA8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0A20F56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While loop which will run 3 times</w:t>
                            </w:r>
                          </w:p>
                          <w:p w14:paraId="2D72BE9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while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deliveries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3</w:t>
                            </w:r>
                            <w:r w:rsidRPr="00553AEF">
                              <w:rPr>
                                <w:rFonts w:ascii="Menlo" w:eastAsia="Times New Roman" w:hAnsi="Menlo" w:cs="Menlo"/>
                                <w:color w:val="CCCCCC"/>
                                <w:sz w:val="14"/>
                                <w:szCs w:val="14"/>
                                <w:lang w:eastAsia="en-US"/>
                              </w:rPr>
                              <w:t>)</w:t>
                            </w:r>
                          </w:p>
                          <w:p w14:paraId="26069FB5"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6729ACD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start</w:t>
                            </w:r>
                            <w:r w:rsidRPr="00553AEF">
                              <w:rPr>
                                <w:rFonts w:ascii="Menlo" w:eastAsia="Times New Roman" w:hAnsi="Menlo" w:cs="Menlo"/>
                                <w:color w:val="CCCCCC"/>
                                <w:sz w:val="14"/>
                                <w:szCs w:val="14"/>
                                <w:lang w:eastAsia="en-US"/>
                              </w:rPr>
                              <w:t>;</w:t>
                            </w:r>
                          </w:p>
                          <w:p w14:paraId="44D7D01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bool</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proceed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startSimulation</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deliveries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start</w:t>
                            </w:r>
                            <w:r w:rsidRPr="00553AEF">
                              <w:rPr>
                                <w:rFonts w:ascii="Menlo" w:eastAsia="Times New Roman" w:hAnsi="Menlo" w:cs="Menlo"/>
                                <w:color w:val="CCCCCC"/>
                                <w:sz w:val="14"/>
                                <w:szCs w:val="14"/>
                                <w:lang w:eastAsia="en-US"/>
                              </w:rPr>
                              <w:t>);</w:t>
                            </w:r>
                            <w:r w:rsidRPr="00553AEF">
                              <w:rPr>
                                <w:rFonts w:ascii="Menlo" w:eastAsia="Times New Roman" w:hAnsi="Menlo" w:cs="Menlo"/>
                                <w:color w:val="6A9955"/>
                                <w:sz w:val="14"/>
                                <w:szCs w:val="14"/>
                                <w:lang w:eastAsia="en-US"/>
                              </w:rPr>
                              <w:t xml:space="preserve"> // Calling the startSimulation funtion to start the simulation</w:t>
                            </w:r>
                          </w:p>
                          <w:p w14:paraId="2657C646"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string</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choice</w:t>
                            </w:r>
                            <w:r w:rsidRPr="00553AEF">
                              <w:rPr>
                                <w:rFonts w:ascii="Menlo" w:eastAsia="Times New Roman" w:hAnsi="Menlo" w:cs="Menlo"/>
                                <w:color w:val="CCCCCC"/>
                                <w:sz w:val="14"/>
                                <w:szCs w:val="14"/>
                                <w:lang w:eastAsia="en-US"/>
                              </w:rPr>
                              <w:t>;</w:t>
                            </w:r>
                          </w:p>
                          <w:p w14:paraId="105E27D3"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drain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rand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16</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10</w:t>
                            </w:r>
                            <w:r w:rsidRPr="00553AEF">
                              <w:rPr>
                                <w:rFonts w:ascii="Menlo" w:eastAsia="Times New Roman" w:hAnsi="Menlo" w:cs="Menlo"/>
                                <w:color w:val="CCCCCC"/>
                                <w:sz w:val="14"/>
                                <w:szCs w:val="14"/>
                                <w:lang w:eastAsia="en-US"/>
                              </w:rPr>
                              <w:t>;</w:t>
                            </w:r>
                          </w:p>
                          <w:p w14:paraId="072A8C91" w14:textId="77777777" w:rsidR="00553AEF" w:rsidRPr="00553AEF" w:rsidRDefault="00553AEF" w:rsidP="00553AEF">
                            <w:pPr>
                              <w:spacing w:after="0" w:line="240" w:lineRule="auto"/>
                              <w:rPr>
                                <w:rFonts w:ascii="Menlo" w:eastAsia="Times New Roman" w:hAnsi="Menlo" w:cs="Menlo"/>
                                <w:color w:val="CCCCCC"/>
                                <w:sz w:val="14"/>
                                <w:szCs w:val="14"/>
                                <w:lang w:eastAsia="en-US"/>
                              </w:rPr>
                            </w:pPr>
                          </w:p>
                          <w:p w14:paraId="065F5206"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9CDCFE"/>
                                <w:sz w:val="14"/>
                                <w:szCs w:val="14"/>
                                <w:lang w:eastAsia="en-US"/>
                              </w:rPr>
                              <w:t>proceed</w:t>
                            </w:r>
                            <w:r w:rsidRPr="00553AEF">
                              <w:rPr>
                                <w:rFonts w:ascii="Menlo" w:eastAsia="Times New Roman" w:hAnsi="Menlo" w:cs="Menlo"/>
                                <w:color w:val="CCCCCC"/>
                                <w:sz w:val="14"/>
                                <w:szCs w:val="14"/>
                                <w:lang w:eastAsia="en-US"/>
                              </w:rPr>
                              <w:t>)</w:t>
                            </w:r>
                          </w:p>
                          <w:p w14:paraId="11DA5E4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3D7BBBCA" w14:textId="5ADFDCF4"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start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B5CEA8"/>
                                <w:sz w:val="14"/>
                                <w:szCs w:val="14"/>
                                <w:lang w:eastAsia="en-US"/>
                              </w:rPr>
                              <w:t>1</w:t>
                            </w:r>
                            <w:r w:rsidRPr="00553AEF">
                              <w:rPr>
                                <w:rFonts w:ascii="Menlo" w:eastAsia="Times New Roman" w:hAnsi="Menlo" w:cs="Menlo"/>
                                <w:color w:val="CCCCCC"/>
                                <w:sz w:val="14"/>
                                <w:szCs w:val="14"/>
                                <w:lang w:eastAsia="en-US"/>
                              </w:rPr>
                              <w:t>)</w:t>
                            </w:r>
                            <w:r>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break</w:t>
                            </w:r>
                            <w:r w:rsidRPr="00553AEF">
                              <w:rPr>
                                <w:rFonts w:ascii="Menlo" w:eastAsia="Times New Roman" w:hAnsi="Menlo" w:cs="Menlo"/>
                                <w:color w:val="CCCCCC"/>
                                <w:sz w:val="14"/>
                                <w:szCs w:val="14"/>
                                <w:lang w:eastAsia="en-US"/>
                              </w:rPr>
                              <w:t>;</w:t>
                            </w:r>
                          </w:p>
                          <w:p w14:paraId="4AD7DAE2" w14:textId="7187EB88"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Pr>
                                <w:rFonts w:ascii="Menlo" w:eastAsia="Times New Roman" w:hAnsi="Menlo" w:cs="Menlo"/>
                                <w:color w:val="C586C0"/>
                                <w:sz w:val="14"/>
                                <w:szCs w:val="14"/>
                                <w:lang w:eastAsia="en-US"/>
                              </w:rPr>
                              <w:t>e</w:t>
                            </w:r>
                            <w:r w:rsidRPr="00553AEF">
                              <w:rPr>
                                <w:rFonts w:ascii="Menlo" w:eastAsia="Times New Roman" w:hAnsi="Menlo" w:cs="Menlo"/>
                                <w:color w:val="C586C0"/>
                                <w:sz w:val="14"/>
                                <w:szCs w:val="14"/>
                                <w:lang w:eastAsia="en-US"/>
                              </w:rPr>
                              <w:t>lse</w:t>
                            </w:r>
                            <w:r>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continue</w:t>
                            </w:r>
                            <w:r w:rsidRPr="00553AEF">
                              <w:rPr>
                                <w:rFonts w:ascii="Menlo" w:eastAsia="Times New Roman" w:hAnsi="Menlo" w:cs="Menlo"/>
                                <w:color w:val="CCCCCC"/>
                                <w:sz w:val="14"/>
                                <w:szCs w:val="14"/>
                                <w:lang w:eastAsia="en-US"/>
                              </w:rPr>
                              <w:t>;</w:t>
                            </w:r>
                          </w:p>
                          <w:p w14:paraId="55F4DC4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2DB46BC3" w14:textId="30224A8F"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checkWeather</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delay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recharges</w:t>
                            </w:r>
                            <w:r w:rsidRPr="00553AEF">
                              <w:rPr>
                                <w:rFonts w:ascii="Menlo" w:eastAsia="Times New Roman" w:hAnsi="Menlo" w:cs="Menlo"/>
                                <w:color w:val="CCCCCC"/>
                                <w:sz w:val="14"/>
                                <w:szCs w:val="14"/>
                                <w:lang w:eastAsia="en-US"/>
                              </w:rPr>
                              <w:t>);</w:t>
                            </w:r>
                            <w:r w:rsidRPr="00553AEF">
                              <w:rPr>
                                <w:rFonts w:ascii="Menlo" w:eastAsia="Times New Roman" w:hAnsi="Menlo" w:cs="Menlo"/>
                                <w:color w:val="6A9955"/>
                                <w:sz w:val="14"/>
                                <w:szCs w:val="14"/>
                                <w:lang w:eastAsia="en-US"/>
                              </w:rPr>
                              <w:t xml:space="preserve"> // Calling the function to execute</w:t>
                            </w:r>
                          </w:p>
                          <w:p w14:paraId="7D96DFFE" w14:textId="6006090F"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checkObstacle</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reroutes</w:t>
                            </w:r>
                            <w:r w:rsidRPr="00553AEF">
                              <w:rPr>
                                <w:rFonts w:ascii="Menlo" w:eastAsia="Times New Roman" w:hAnsi="Menlo" w:cs="Menlo"/>
                                <w:color w:val="CCCCCC"/>
                                <w:sz w:val="14"/>
                                <w:szCs w:val="14"/>
                                <w:lang w:eastAsia="en-US"/>
                              </w:rPr>
                              <w:t>);</w:t>
                            </w:r>
                            <w:r w:rsidRPr="00553AEF">
                              <w:rPr>
                                <w:rFonts w:ascii="Menlo" w:eastAsia="Times New Roman" w:hAnsi="Menlo" w:cs="Menlo"/>
                                <w:color w:val="6A9955"/>
                                <w:sz w:val="14"/>
                                <w:szCs w:val="14"/>
                                <w:lang w:eastAsia="en-US"/>
                              </w:rPr>
                              <w:t xml:space="preserve">        // Calling the function to execute</w:t>
                            </w:r>
                          </w:p>
                          <w:p w14:paraId="201C1068" w14:textId="76A9309B" w:rsidR="00553AEF" w:rsidRPr="00553AEF" w:rsidRDefault="00553AEF" w:rsidP="00553AEF">
                            <w:pPr>
                              <w:spacing w:after="0" w:line="240" w:lineRule="auto"/>
                              <w:rPr>
                                <w:rFonts w:ascii="Menlo" w:eastAsia="Times New Roman" w:hAnsi="Menlo" w:cs="Menlo"/>
                                <w:color w:val="CCCCCC"/>
                                <w:sz w:val="14"/>
                                <w:szCs w:val="14"/>
                                <w:lang w:eastAsia="en-US"/>
                              </w:rPr>
                            </w:pPr>
                          </w:p>
                          <w:p w14:paraId="6FAE264B"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bool</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malfunction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checkMalfunction</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failed</w:t>
                            </w:r>
                            <w:r w:rsidRPr="00553AEF">
                              <w:rPr>
                                <w:rFonts w:ascii="Menlo" w:eastAsia="Times New Roman" w:hAnsi="Menlo" w:cs="Menlo"/>
                                <w:color w:val="CCCCCC"/>
                                <w:sz w:val="14"/>
                                <w:szCs w:val="14"/>
                                <w:lang w:eastAsia="en-US"/>
                              </w:rPr>
                              <w:t>);</w:t>
                            </w:r>
                            <w:r w:rsidRPr="00553AEF">
                              <w:rPr>
                                <w:rFonts w:ascii="Menlo" w:eastAsia="Times New Roman" w:hAnsi="Menlo" w:cs="Menlo"/>
                                <w:color w:val="6A9955"/>
                                <w:sz w:val="14"/>
                                <w:szCs w:val="14"/>
                                <w:lang w:eastAsia="en-US"/>
                              </w:rPr>
                              <w:t xml:space="preserve"> // Calling the checkMalfunction function to start the simulation</w:t>
                            </w:r>
                          </w:p>
                          <w:p w14:paraId="5432DDC9" w14:textId="4B511A8B"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malfunction</w:t>
                            </w:r>
                            <w:r w:rsidRPr="00553AEF">
                              <w:rPr>
                                <w:rFonts w:ascii="Menlo" w:eastAsia="Times New Roman" w:hAnsi="Menlo" w:cs="Menlo"/>
                                <w:color w:val="CCCCCC"/>
                                <w:sz w:val="14"/>
                                <w:szCs w:val="14"/>
                                <w:lang w:eastAsia="en-US"/>
                              </w:rPr>
                              <w:t>)</w:t>
                            </w:r>
                            <w:r>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continue</w:t>
                            </w:r>
                            <w:r w:rsidRPr="00553AEF">
                              <w:rPr>
                                <w:rFonts w:ascii="Menlo" w:eastAsia="Times New Roman" w:hAnsi="Menlo" w:cs="Menlo"/>
                                <w:color w:val="CCCCCC"/>
                                <w:sz w:val="14"/>
                                <w:szCs w:val="14"/>
                                <w:lang w:eastAsia="en-US"/>
                              </w:rPr>
                              <w:t>;</w:t>
                            </w:r>
                          </w:p>
                          <w:p w14:paraId="3E7348D4" w14:textId="77777777" w:rsidR="00553AEF" w:rsidRPr="00553AEF" w:rsidRDefault="00553AEF" w:rsidP="00553AEF">
                            <w:pPr>
                              <w:spacing w:after="0" w:line="240" w:lineRule="auto"/>
                              <w:rPr>
                                <w:rFonts w:ascii="Menlo" w:eastAsia="Times New Roman" w:hAnsi="Menlo" w:cs="Menlo"/>
                                <w:color w:val="CCCCCC"/>
                                <w:sz w:val="14"/>
                                <w:szCs w:val="14"/>
                                <w:lang w:eastAsia="en-US"/>
                              </w:rPr>
                            </w:pPr>
                          </w:p>
                          <w:p w14:paraId="67BDBA9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Switch statement to execute if the drone has completed it's delivery</w:t>
                            </w:r>
                          </w:p>
                          <w:p w14:paraId="74AB267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displayLocation</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deliveries</w:t>
                            </w:r>
                            <w:r w:rsidRPr="00553AEF">
                              <w:rPr>
                                <w:rFonts w:ascii="Menlo" w:eastAsia="Times New Roman" w:hAnsi="Menlo" w:cs="Menlo"/>
                                <w:color w:val="CCCCCC"/>
                                <w:sz w:val="14"/>
                                <w:szCs w:val="14"/>
                                <w:lang w:eastAsia="en-US"/>
                              </w:rPr>
                              <w:t>);</w:t>
                            </w:r>
                          </w:p>
                          <w:p w14:paraId="64EE87C1" w14:textId="77777777" w:rsidR="00553AEF" w:rsidRPr="00553AEF" w:rsidRDefault="00553AEF" w:rsidP="00553AEF">
                            <w:pPr>
                              <w:spacing w:after="0" w:line="240" w:lineRule="auto"/>
                              <w:rPr>
                                <w:rFonts w:ascii="Menlo" w:eastAsia="Times New Roman" w:hAnsi="Menlo" w:cs="Menlo"/>
                                <w:color w:val="CCCCCC"/>
                                <w:sz w:val="14"/>
                                <w:szCs w:val="14"/>
                                <w:lang w:eastAsia="en-US"/>
                              </w:rPr>
                            </w:pPr>
                          </w:p>
                          <w:p w14:paraId="2DDAD4B3"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Calling the function to drain the battery after each delivery</w:t>
                            </w:r>
                          </w:p>
                          <w:p w14:paraId="3F1EABD9"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batteryDrain</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drain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failed</w:t>
                            </w:r>
                            <w:r w:rsidRPr="00553AEF">
                              <w:rPr>
                                <w:rFonts w:ascii="Menlo" w:eastAsia="Times New Roman" w:hAnsi="Menlo" w:cs="Menlo"/>
                                <w:color w:val="CCCCCC"/>
                                <w:sz w:val="14"/>
                                <w:szCs w:val="14"/>
                                <w:lang w:eastAsia="en-US"/>
                              </w:rPr>
                              <w:t>);</w:t>
                            </w:r>
                          </w:p>
                          <w:p w14:paraId="16B36EFD" w14:textId="77777777" w:rsidR="00553AEF" w:rsidRPr="00553AEF" w:rsidRDefault="00553AEF" w:rsidP="00553AEF">
                            <w:pPr>
                              <w:spacing w:after="0" w:line="240" w:lineRule="auto"/>
                              <w:rPr>
                                <w:rFonts w:ascii="Menlo" w:eastAsia="Times New Roman" w:hAnsi="Menlo" w:cs="Menlo"/>
                                <w:color w:val="CCCCCC"/>
                                <w:sz w:val="14"/>
                                <w:szCs w:val="14"/>
                                <w:lang w:eastAsia="en-US"/>
                              </w:rPr>
                            </w:pPr>
                          </w:p>
                          <w:p w14:paraId="7CB59A8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if statement, so that after delivering to final location, it doesnt ask again to recharge</w:t>
                            </w:r>
                          </w:p>
                          <w:p w14:paraId="48B4CD78" w14:textId="000E604A"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deliveries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2</w:t>
                            </w:r>
                            <w:r w:rsidRPr="00553AEF">
                              <w:rPr>
                                <w:rFonts w:ascii="Menlo" w:eastAsia="Times New Roman" w:hAnsi="Menlo" w:cs="Menlo"/>
                                <w:color w:val="CCCCCC"/>
                                <w:sz w:val="14"/>
                                <w:szCs w:val="14"/>
                                <w:lang w:eastAsia="en-US"/>
                              </w:rPr>
                              <w:t>)</w:t>
                            </w:r>
                            <w:r>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recharge</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choice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recharges</w:t>
                            </w:r>
                            <w:r w:rsidRPr="00553AEF">
                              <w:rPr>
                                <w:rFonts w:ascii="Menlo" w:eastAsia="Times New Roman" w:hAnsi="Menlo" w:cs="Menlo"/>
                                <w:color w:val="CCCCCC"/>
                                <w:sz w:val="14"/>
                                <w:szCs w:val="14"/>
                                <w:lang w:eastAsia="en-US"/>
                              </w:rPr>
                              <w:t>);</w:t>
                            </w:r>
                          </w:p>
                          <w:p w14:paraId="5B3B400C"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Incrementing deliveries at the end of the loop</w:t>
                            </w:r>
                          </w:p>
                          <w:p w14:paraId="0B14E2D5"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deliveries</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w:t>
                            </w:r>
                          </w:p>
                          <w:p w14:paraId="3B4EAA05"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53DD54D6"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41154F2C" w14:textId="77777777" w:rsidR="00553AEF" w:rsidRPr="00553AEF" w:rsidRDefault="00553AEF" w:rsidP="00553AEF">
                            <w:pPr>
                              <w:spacing w:after="0" w:line="240" w:lineRule="auto"/>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6CD745" id="_x0000_s1031" type="#_x0000_t202" style="width:468pt;height:6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" fillcolor="black [3213]" stroked="f" strokeweight=".5pt">
                <v:textbox>
                  <w:txbxContent>
                    <w:p w14:paraId="0FF353A9"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void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displayLocation</w:t>
                      </w:r>
                      <w:r w:rsidRPr="00553AEF">
                        <w:rPr>
                          <w:rFonts w:ascii="Menlo" w:eastAsia="Times New Roman" w:hAnsi="Menlo" w:cs="Menlo"/>
                          <w:color w:val="CCCCCC"/>
                          <w:sz w:val="14"/>
                          <w:szCs w:val="14"/>
                          <w:lang w:eastAsia="en-US"/>
                        </w:rPr>
                        <w:t>(</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deliveries</w:t>
                      </w:r>
                      <w:r w:rsidRPr="00553AEF">
                        <w:rPr>
                          <w:rFonts w:ascii="Menlo" w:eastAsia="Times New Roman" w:hAnsi="Menlo" w:cs="Menlo"/>
                          <w:color w:val="CCCCCC"/>
                          <w:sz w:val="14"/>
                          <w:szCs w:val="14"/>
                          <w:lang w:eastAsia="en-US"/>
                        </w:rPr>
                        <w:t>)</w:t>
                      </w:r>
                    </w:p>
                    <w:p w14:paraId="04DD31C5"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34CB0EF6"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switch statement to execute if the drone has completed it's delivery</w:t>
                      </w:r>
                    </w:p>
                    <w:p w14:paraId="6D09B64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switch</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deliveries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w:t>
                      </w:r>
                      <w:r w:rsidRPr="00553AEF">
                        <w:rPr>
                          <w:rFonts w:ascii="Menlo" w:eastAsia="Times New Roman" w:hAnsi="Menlo" w:cs="Menlo"/>
                          <w:color w:val="CCCCCC"/>
                          <w:sz w:val="14"/>
                          <w:szCs w:val="14"/>
                          <w:lang w:eastAsia="en-US"/>
                        </w:rPr>
                        <w:t>)</w:t>
                      </w:r>
                    </w:p>
                    <w:p w14:paraId="28A2A38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026739F3"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case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w:t>
                      </w:r>
                      <w:r w:rsidRPr="00553AEF">
                        <w:rPr>
                          <w:rFonts w:ascii="Menlo" w:eastAsia="Times New Roman" w:hAnsi="Menlo" w:cs="Menlo"/>
                          <w:color w:val="CCCCCC"/>
                          <w:sz w:val="14"/>
                          <w:szCs w:val="14"/>
                          <w:lang w:eastAsia="en-US"/>
                        </w:rPr>
                        <w:t>:</w:t>
                      </w:r>
                    </w:p>
                    <w:p w14:paraId="4D26C79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"The Drone has successfully delivered to Location A.</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63C3BB0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break</w:t>
                      </w:r>
                      <w:r w:rsidRPr="00553AEF">
                        <w:rPr>
                          <w:rFonts w:ascii="Menlo" w:eastAsia="Times New Roman" w:hAnsi="Menlo" w:cs="Menlo"/>
                          <w:color w:val="CCCCCC"/>
                          <w:sz w:val="14"/>
                          <w:szCs w:val="14"/>
                          <w:lang w:eastAsia="en-US"/>
                        </w:rPr>
                        <w:t>;</w:t>
                      </w:r>
                    </w:p>
                    <w:p w14:paraId="66EBF8B3"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case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2</w:t>
                      </w:r>
                      <w:r w:rsidRPr="00553AEF">
                        <w:rPr>
                          <w:rFonts w:ascii="Menlo" w:eastAsia="Times New Roman" w:hAnsi="Menlo" w:cs="Menlo"/>
                          <w:color w:val="CCCCCC"/>
                          <w:sz w:val="14"/>
                          <w:szCs w:val="14"/>
                          <w:lang w:eastAsia="en-US"/>
                        </w:rPr>
                        <w:t>:</w:t>
                      </w:r>
                    </w:p>
                    <w:p w14:paraId="05B0EB75"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"The Drone has successfully delivered to Location B.</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6F45A7B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break</w:t>
                      </w:r>
                      <w:r w:rsidRPr="00553AEF">
                        <w:rPr>
                          <w:rFonts w:ascii="Menlo" w:eastAsia="Times New Roman" w:hAnsi="Menlo" w:cs="Menlo"/>
                          <w:color w:val="CCCCCC"/>
                          <w:sz w:val="14"/>
                          <w:szCs w:val="14"/>
                          <w:lang w:eastAsia="en-US"/>
                        </w:rPr>
                        <w:t>;</w:t>
                      </w:r>
                    </w:p>
                    <w:p w14:paraId="5E400AD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default</w:t>
                      </w:r>
                      <w:r w:rsidRPr="00553AEF">
                        <w:rPr>
                          <w:rFonts w:ascii="Menlo" w:eastAsia="Times New Roman" w:hAnsi="Menlo" w:cs="Menlo"/>
                          <w:color w:val="CCCCCC"/>
                          <w:sz w:val="14"/>
                          <w:szCs w:val="14"/>
                          <w:lang w:eastAsia="en-US"/>
                        </w:rPr>
                        <w:t>:</w:t>
                      </w:r>
                    </w:p>
                    <w:p w14:paraId="59EDDC5C"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"The Drone has successfully delivered to Location C.</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152B9CF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break</w:t>
                      </w:r>
                      <w:r w:rsidRPr="00553AEF">
                        <w:rPr>
                          <w:rFonts w:ascii="Menlo" w:eastAsia="Times New Roman" w:hAnsi="Menlo" w:cs="Menlo"/>
                          <w:color w:val="CCCCCC"/>
                          <w:sz w:val="14"/>
                          <w:szCs w:val="14"/>
                          <w:lang w:eastAsia="en-US"/>
                        </w:rPr>
                        <w:t>;</w:t>
                      </w:r>
                    </w:p>
                    <w:p w14:paraId="4531D75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5BB9B503" w14:textId="3FB6E1B2"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7E622DEB"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bool</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startSimulation</w:t>
                      </w:r>
                      <w:r w:rsidRPr="00553AEF">
                        <w:rPr>
                          <w:rFonts w:ascii="Menlo" w:eastAsia="Times New Roman" w:hAnsi="Menlo" w:cs="Menlo"/>
                          <w:color w:val="CCCCCC"/>
                          <w:sz w:val="14"/>
                          <w:szCs w:val="14"/>
                          <w:lang w:eastAsia="en-US"/>
                        </w:rPr>
                        <w:t>(</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deliveries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start</w:t>
                      </w:r>
                      <w:r w:rsidRPr="00553AEF">
                        <w:rPr>
                          <w:rFonts w:ascii="Menlo" w:eastAsia="Times New Roman" w:hAnsi="Menlo" w:cs="Menlo"/>
                          <w:color w:val="CCCCCC"/>
                          <w:sz w:val="14"/>
                          <w:szCs w:val="14"/>
                          <w:lang w:eastAsia="en-US"/>
                        </w:rPr>
                        <w:t>)</w:t>
                      </w:r>
                    </w:p>
                    <w:p w14:paraId="17889DE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6F1ED22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0C7017B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"Delivery #"</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deliveries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 | Battery Level: "</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r w:rsidRPr="00553AEF">
                        <w:rPr>
                          <w:rFonts w:ascii="Menlo" w:eastAsia="Times New Roman" w:hAnsi="Menlo" w:cs="Menlo"/>
                          <w:color w:val="6A9955"/>
                          <w:sz w:val="14"/>
                          <w:szCs w:val="14"/>
                          <w:lang w:eastAsia="en-US"/>
                        </w:rPr>
                        <w:t xml:space="preserve"> // Displaying initial battery and delivery number</w:t>
                      </w:r>
                    </w:p>
                    <w:p w14:paraId="434A147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0BFF8B99"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"Enter 1 to begin the delivery or -1 to quit: "</w:t>
                      </w:r>
                      <w:r w:rsidRPr="00553AEF">
                        <w:rPr>
                          <w:rFonts w:ascii="Menlo" w:eastAsia="Times New Roman" w:hAnsi="Menlo" w:cs="Menlo"/>
                          <w:color w:val="CCCCCC"/>
                          <w:sz w:val="14"/>
                          <w:szCs w:val="14"/>
                          <w:lang w:eastAsia="en-US"/>
                        </w:rPr>
                        <w:t>;</w:t>
                      </w:r>
                    </w:p>
                    <w:p w14:paraId="659B1DCF"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cin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&gt;&gt;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start</w:t>
                      </w:r>
                      <w:r w:rsidRPr="00553AEF">
                        <w:rPr>
                          <w:rFonts w:ascii="Menlo" w:eastAsia="Times New Roman" w:hAnsi="Menlo" w:cs="Menlo"/>
                          <w:color w:val="CCCCCC"/>
                          <w:sz w:val="14"/>
                          <w:szCs w:val="14"/>
                          <w:lang w:eastAsia="en-US"/>
                        </w:rPr>
                        <w:t>;</w:t>
                      </w:r>
                    </w:p>
                    <w:p w14:paraId="0AD37501"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if statement break the loop if the user enters 1</w:t>
                      </w:r>
                    </w:p>
                    <w:p w14:paraId="6D3C62E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start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B5CEA8"/>
                          <w:sz w:val="14"/>
                          <w:szCs w:val="14"/>
                          <w:lang w:eastAsia="en-US"/>
                        </w:rPr>
                        <w:t>1</w:t>
                      </w:r>
                      <w:r w:rsidRPr="00553AEF">
                        <w:rPr>
                          <w:rFonts w:ascii="Menlo" w:eastAsia="Times New Roman" w:hAnsi="Menlo" w:cs="Menlo"/>
                          <w:color w:val="CCCCCC"/>
                          <w:sz w:val="14"/>
                          <w:szCs w:val="14"/>
                          <w:lang w:eastAsia="en-US"/>
                        </w:rPr>
                        <w:t>)</w:t>
                      </w:r>
                    </w:p>
                    <w:p w14:paraId="40AC2DCF"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286646E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"Simulation Aborted!</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76B9CFB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false</w:t>
                      </w:r>
                      <w:r w:rsidRPr="00553AEF">
                        <w:rPr>
                          <w:rFonts w:ascii="Menlo" w:eastAsia="Times New Roman" w:hAnsi="Menlo" w:cs="Menlo"/>
                          <w:color w:val="CCCCCC"/>
                          <w:sz w:val="14"/>
                          <w:szCs w:val="14"/>
                          <w:lang w:eastAsia="en-US"/>
                        </w:rPr>
                        <w:t>;</w:t>
                      </w:r>
                    </w:p>
                    <w:p w14:paraId="5161D513"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31382C05"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else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start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w:t>
                      </w:r>
                      <w:r w:rsidRPr="00553AEF">
                        <w:rPr>
                          <w:rFonts w:ascii="Menlo" w:eastAsia="Times New Roman" w:hAnsi="Menlo" w:cs="Menlo"/>
                          <w:color w:val="CCCCCC"/>
                          <w:sz w:val="14"/>
                          <w:szCs w:val="14"/>
                          <w:lang w:eastAsia="en-US"/>
                        </w:rPr>
                        <w:t>)</w:t>
                      </w:r>
                    </w:p>
                    <w:p w14:paraId="52FD87CB"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634F57A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"Invalid Input!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75E19001"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false</w:t>
                      </w:r>
                      <w:r w:rsidRPr="00553AEF">
                        <w:rPr>
                          <w:rFonts w:ascii="Menlo" w:eastAsia="Times New Roman" w:hAnsi="Menlo" w:cs="Menlo"/>
                          <w:color w:val="CCCCCC"/>
                          <w:sz w:val="14"/>
                          <w:szCs w:val="14"/>
                          <w:lang w:eastAsia="en-US"/>
                        </w:rPr>
                        <w:t>;</w:t>
                      </w:r>
                    </w:p>
                    <w:p w14:paraId="695E725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675671A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return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true</w:t>
                      </w:r>
                      <w:r w:rsidRPr="00553AEF">
                        <w:rPr>
                          <w:rFonts w:ascii="Menlo" w:eastAsia="Times New Roman" w:hAnsi="Menlo" w:cs="Menlo"/>
                          <w:color w:val="CCCCCC"/>
                          <w:sz w:val="14"/>
                          <w:szCs w:val="14"/>
                          <w:lang w:eastAsia="en-US"/>
                        </w:rPr>
                        <w:t>;</w:t>
                      </w:r>
                    </w:p>
                    <w:p w14:paraId="3ED49D12" w14:textId="4290952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66987D7C"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void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runSimulation</w:t>
                      </w:r>
                      <w:r w:rsidRPr="00553AEF">
                        <w:rPr>
                          <w:rFonts w:ascii="Menlo" w:eastAsia="Times New Roman" w:hAnsi="Menlo" w:cs="Menlo"/>
                          <w:color w:val="CCCCCC"/>
                          <w:sz w:val="14"/>
                          <w:szCs w:val="14"/>
                          <w:lang w:eastAsia="en-US"/>
                        </w:rPr>
                        <w:t>(</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deliveries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failed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drain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delay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recharges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reroutes</w:t>
                      </w:r>
                      <w:r w:rsidRPr="00553AEF">
                        <w:rPr>
                          <w:rFonts w:ascii="Menlo" w:eastAsia="Times New Roman" w:hAnsi="Menlo" w:cs="Menlo"/>
                          <w:color w:val="CCCCCC"/>
                          <w:sz w:val="14"/>
                          <w:szCs w:val="14"/>
                          <w:lang w:eastAsia="en-US"/>
                        </w:rPr>
                        <w:t>)</w:t>
                      </w:r>
                    </w:p>
                    <w:p w14:paraId="0312FA8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0A20F56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While loop which will run 3 times</w:t>
                      </w:r>
                    </w:p>
                    <w:p w14:paraId="2D72BE9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while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deliveries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3</w:t>
                      </w:r>
                      <w:r w:rsidRPr="00553AEF">
                        <w:rPr>
                          <w:rFonts w:ascii="Menlo" w:eastAsia="Times New Roman" w:hAnsi="Menlo" w:cs="Menlo"/>
                          <w:color w:val="CCCCCC"/>
                          <w:sz w:val="14"/>
                          <w:szCs w:val="14"/>
                          <w:lang w:eastAsia="en-US"/>
                        </w:rPr>
                        <w:t>)</w:t>
                      </w:r>
                    </w:p>
                    <w:p w14:paraId="26069FB5"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6729ACD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start</w:t>
                      </w:r>
                      <w:r w:rsidRPr="00553AEF">
                        <w:rPr>
                          <w:rFonts w:ascii="Menlo" w:eastAsia="Times New Roman" w:hAnsi="Menlo" w:cs="Menlo"/>
                          <w:color w:val="CCCCCC"/>
                          <w:sz w:val="14"/>
                          <w:szCs w:val="14"/>
                          <w:lang w:eastAsia="en-US"/>
                        </w:rPr>
                        <w:t>;</w:t>
                      </w:r>
                    </w:p>
                    <w:p w14:paraId="44D7D01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bool</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proceed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startSimulation</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deliveries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start</w:t>
                      </w:r>
                      <w:r w:rsidRPr="00553AEF">
                        <w:rPr>
                          <w:rFonts w:ascii="Menlo" w:eastAsia="Times New Roman" w:hAnsi="Menlo" w:cs="Menlo"/>
                          <w:color w:val="CCCCCC"/>
                          <w:sz w:val="14"/>
                          <w:szCs w:val="14"/>
                          <w:lang w:eastAsia="en-US"/>
                        </w:rPr>
                        <w:t>);</w:t>
                      </w:r>
                      <w:r w:rsidRPr="00553AEF">
                        <w:rPr>
                          <w:rFonts w:ascii="Menlo" w:eastAsia="Times New Roman" w:hAnsi="Menlo" w:cs="Menlo"/>
                          <w:color w:val="6A9955"/>
                          <w:sz w:val="14"/>
                          <w:szCs w:val="14"/>
                          <w:lang w:eastAsia="en-US"/>
                        </w:rPr>
                        <w:t xml:space="preserve"> // Calling the startSimulation funtion to start the simulation</w:t>
                      </w:r>
                    </w:p>
                    <w:p w14:paraId="2657C646"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4EC9B0"/>
                          <w:sz w:val="14"/>
                          <w:szCs w:val="14"/>
                          <w:lang w:eastAsia="en-US"/>
                        </w:rPr>
                        <w:t>string</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choice</w:t>
                      </w:r>
                      <w:r w:rsidRPr="00553AEF">
                        <w:rPr>
                          <w:rFonts w:ascii="Menlo" w:eastAsia="Times New Roman" w:hAnsi="Menlo" w:cs="Menlo"/>
                          <w:color w:val="CCCCCC"/>
                          <w:sz w:val="14"/>
                          <w:szCs w:val="14"/>
                          <w:lang w:eastAsia="en-US"/>
                        </w:rPr>
                        <w:t>;</w:t>
                      </w:r>
                    </w:p>
                    <w:p w14:paraId="105E27D3"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drain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rand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16</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10</w:t>
                      </w:r>
                      <w:r w:rsidRPr="00553AEF">
                        <w:rPr>
                          <w:rFonts w:ascii="Menlo" w:eastAsia="Times New Roman" w:hAnsi="Menlo" w:cs="Menlo"/>
                          <w:color w:val="CCCCCC"/>
                          <w:sz w:val="14"/>
                          <w:szCs w:val="14"/>
                          <w:lang w:eastAsia="en-US"/>
                        </w:rPr>
                        <w:t>;</w:t>
                      </w:r>
                    </w:p>
                    <w:p w14:paraId="072A8C91" w14:textId="77777777" w:rsidR="00553AEF" w:rsidRPr="00553AEF" w:rsidRDefault="00553AEF" w:rsidP="00553AEF">
                      <w:pPr>
                        <w:spacing w:after="0" w:line="240" w:lineRule="auto"/>
                        <w:rPr>
                          <w:rFonts w:ascii="Menlo" w:eastAsia="Times New Roman" w:hAnsi="Menlo" w:cs="Menlo"/>
                          <w:color w:val="CCCCCC"/>
                          <w:sz w:val="14"/>
                          <w:szCs w:val="14"/>
                          <w:lang w:eastAsia="en-US"/>
                        </w:rPr>
                      </w:pPr>
                    </w:p>
                    <w:p w14:paraId="065F5206"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9CDCFE"/>
                          <w:sz w:val="14"/>
                          <w:szCs w:val="14"/>
                          <w:lang w:eastAsia="en-US"/>
                        </w:rPr>
                        <w:t>proceed</w:t>
                      </w:r>
                      <w:r w:rsidRPr="00553AEF">
                        <w:rPr>
                          <w:rFonts w:ascii="Menlo" w:eastAsia="Times New Roman" w:hAnsi="Menlo" w:cs="Menlo"/>
                          <w:color w:val="CCCCCC"/>
                          <w:sz w:val="14"/>
                          <w:szCs w:val="14"/>
                          <w:lang w:eastAsia="en-US"/>
                        </w:rPr>
                        <w:t>)</w:t>
                      </w:r>
                    </w:p>
                    <w:p w14:paraId="11DA5E4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3D7BBBCA" w14:textId="5ADFDCF4"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start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B5CEA8"/>
                          <w:sz w:val="14"/>
                          <w:szCs w:val="14"/>
                          <w:lang w:eastAsia="en-US"/>
                        </w:rPr>
                        <w:t>1</w:t>
                      </w:r>
                      <w:r w:rsidRPr="00553AEF">
                        <w:rPr>
                          <w:rFonts w:ascii="Menlo" w:eastAsia="Times New Roman" w:hAnsi="Menlo" w:cs="Menlo"/>
                          <w:color w:val="CCCCCC"/>
                          <w:sz w:val="14"/>
                          <w:szCs w:val="14"/>
                          <w:lang w:eastAsia="en-US"/>
                        </w:rPr>
                        <w:t>)</w:t>
                      </w:r>
                      <w:r>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break</w:t>
                      </w:r>
                      <w:r w:rsidRPr="00553AEF">
                        <w:rPr>
                          <w:rFonts w:ascii="Menlo" w:eastAsia="Times New Roman" w:hAnsi="Menlo" w:cs="Menlo"/>
                          <w:color w:val="CCCCCC"/>
                          <w:sz w:val="14"/>
                          <w:szCs w:val="14"/>
                          <w:lang w:eastAsia="en-US"/>
                        </w:rPr>
                        <w:t>;</w:t>
                      </w:r>
                    </w:p>
                    <w:p w14:paraId="4AD7DAE2" w14:textId="7187EB88"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Pr>
                          <w:rFonts w:ascii="Menlo" w:eastAsia="Times New Roman" w:hAnsi="Menlo" w:cs="Menlo"/>
                          <w:color w:val="C586C0"/>
                          <w:sz w:val="14"/>
                          <w:szCs w:val="14"/>
                          <w:lang w:eastAsia="en-US"/>
                        </w:rPr>
                        <w:t>e</w:t>
                      </w:r>
                      <w:r w:rsidRPr="00553AEF">
                        <w:rPr>
                          <w:rFonts w:ascii="Menlo" w:eastAsia="Times New Roman" w:hAnsi="Menlo" w:cs="Menlo"/>
                          <w:color w:val="C586C0"/>
                          <w:sz w:val="14"/>
                          <w:szCs w:val="14"/>
                          <w:lang w:eastAsia="en-US"/>
                        </w:rPr>
                        <w:t>lse</w:t>
                      </w:r>
                      <w:r>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continue</w:t>
                      </w:r>
                      <w:r w:rsidRPr="00553AEF">
                        <w:rPr>
                          <w:rFonts w:ascii="Menlo" w:eastAsia="Times New Roman" w:hAnsi="Menlo" w:cs="Menlo"/>
                          <w:color w:val="CCCCCC"/>
                          <w:sz w:val="14"/>
                          <w:szCs w:val="14"/>
                          <w:lang w:eastAsia="en-US"/>
                        </w:rPr>
                        <w:t>;</w:t>
                      </w:r>
                    </w:p>
                    <w:p w14:paraId="55F4DC4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2DB46BC3" w14:textId="30224A8F"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checkWeather</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delay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recharges</w:t>
                      </w:r>
                      <w:r w:rsidRPr="00553AEF">
                        <w:rPr>
                          <w:rFonts w:ascii="Menlo" w:eastAsia="Times New Roman" w:hAnsi="Menlo" w:cs="Menlo"/>
                          <w:color w:val="CCCCCC"/>
                          <w:sz w:val="14"/>
                          <w:szCs w:val="14"/>
                          <w:lang w:eastAsia="en-US"/>
                        </w:rPr>
                        <w:t>);</w:t>
                      </w:r>
                      <w:r w:rsidRPr="00553AEF">
                        <w:rPr>
                          <w:rFonts w:ascii="Menlo" w:eastAsia="Times New Roman" w:hAnsi="Menlo" w:cs="Menlo"/>
                          <w:color w:val="6A9955"/>
                          <w:sz w:val="14"/>
                          <w:szCs w:val="14"/>
                          <w:lang w:eastAsia="en-US"/>
                        </w:rPr>
                        <w:t xml:space="preserve"> // Calling the function to execute</w:t>
                      </w:r>
                    </w:p>
                    <w:p w14:paraId="7D96DFFE" w14:textId="6006090F"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checkObstacle</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reroutes</w:t>
                      </w:r>
                      <w:r w:rsidRPr="00553AEF">
                        <w:rPr>
                          <w:rFonts w:ascii="Menlo" w:eastAsia="Times New Roman" w:hAnsi="Menlo" w:cs="Menlo"/>
                          <w:color w:val="CCCCCC"/>
                          <w:sz w:val="14"/>
                          <w:szCs w:val="14"/>
                          <w:lang w:eastAsia="en-US"/>
                        </w:rPr>
                        <w:t>);</w:t>
                      </w:r>
                      <w:r w:rsidRPr="00553AEF">
                        <w:rPr>
                          <w:rFonts w:ascii="Menlo" w:eastAsia="Times New Roman" w:hAnsi="Menlo" w:cs="Menlo"/>
                          <w:color w:val="6A9955"/>
                          <w:sz w:val="14"/>
                          <w:szCs w:val="14"/>
                          <w:lang w:eastAsia="en-US"/>
                        </w:rPr>
                        <w:t xml:space="preserve">        // Calling the function to execute</w:t>
                      </w:r>
                    </w:p>
                    <w:p w14:paraId="201C1068" w14:textId="76A9309B" w:rsidR="00553AEF" w:rsidRPr="00553AEF" w:rsidRDefault="00553AEF" w:rsidP="00553AEF">
                      <w:pPr>
                        <w:spacing w:after="0" w:line="240" w:lineRule="auto"/>
                        <w:rPr>
                          <w:rFonts w:ascii="Menlo" w:eastAsia="Times New Roman" w:hAnsi="Menlo" w:cs="Menlo"/>
                          <w:color w:val="CCCCCC"/>
                          <w:sz w:val="14"/>
                          <w:szCs w:val="14"/>
                          <w:lang w:eastAsia="en-US"/>
                        </w:rPr>
                      </w:pPr>
                    </w:p>
                    <w:p w14:paraId="6FAE264B"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bool</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malfunction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checkMalfunction</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failed</w:t>
                      </w:r>
                      <w:r w:rsidRPr="00553AEF">
                        <w:rPr>
                          <w:rFonts w:ascii="Menlo" w:eastAsia="Times New Roman" w:hAnsi="Menlo" w:cs="Menlo"/>
                          <w:color w:val="CCCCCC"/>
                          <w:sz w:val="14"/>
                          <w:szCs w:val="14"/>
                          <w:lang w:eastAsia="en-US"/>
                        </w:rPr>
                        <w:t>);</w:t>
                      </w:r>
                      <w:r w:rsidRPr="00553AEF">
                        <w:rPr>
                          <w:rFonts w:ascii="Menlo" w:eastAsia="Times New Roman" w:hAnsi="Menlo" w:cs="Menlo"/>
                          <w:color w:val="6A9955"/>
                          <w:sz w:val="14"/>
                          <w:szCs w:val="14"/>
                          <w:lang w:eastAsia="en-US"/>
                        </w:rPr>
                        <w:t xml:space="preserve"> // Calling the checkMalfunction function to start the simulation</w:t>
                      </w:r>
                    </w:p>
                    <w:p w14:paraId="5432DDC9" w14:textId="4B511A8B"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malfunction</w:t>
                      </w:r>
                      <w:r w:rsidRPr="00553AEF">
                        <w:rPr>
                          <w:rFonts w:ascii="Menlo" w:eastAsia="Times New Roman" w:hAnsi="Menlo" w:cs="Menlo"/>
                          <w:color w:val="CCCCCC"/>
                          <w:sz w:val="14"/>
                          <w:szCs w:val="14"/>
                          <w:lang w:eastAsia="en-US"/>
                        </w:rPr>
                        <w:t>)</w:t>
                      </w:r>
                      <w:r>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continue</w:t>
                      </w:r>
                      <w:r w:rsidRPr="00553AEF">
                        <w:rPr>
                          <w:rFonts w:ascii="Menlo" w:eastAsia="Times New Roman" w:hAnsi="Menlo" w:cs="Menlo"/>
                          <w:color w:val="CCCCCC"/>
                          <w:sz w:val="14"/>
                          <w:szCs w:val="14"/>
                          <w:lang w:eastAsia="en-US"/>
                        </w:rPr>
                        <w:t>;</w:t>
                      </w:r>
                    </w:p>
                    <w:p w14:paraId="3E7348D4" w14:textId="77777777" w:rsidR="00553AEF" w:rsidRPr="00553AEF" w:rsidRDefault="00553AEF" w:rsidP="00553AEF">
                      <w:pPr>
                        <w:spacing w:after="0" w:line="240" w:lineRule="auto"/>
                        <w:rPr>
                          <w:rFonts w:ascii="Menlo" w:eastAsia="Times New Roman" w:hAnsi="Menlo" w:cs="Menlo"/>
                          <w:color w:val="CCCCCC"/>
                          <w:sz w:val="14"/>
                          <w:szCs w:val="14"/>
                          <w:lang w:eastAsia="en-US"/>
                        </w:rPr>
                      </w:pPr>
                    </w:p>
                    <w:p w14:paraId="67BDBA9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Switch statement to execute if the drone has completed it's delivery</w:t>
                      </w:r>
                    </w:p>
                    <w:p w14:paraId="74AB267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displayLocation</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deliveries</w:t>
                      </w:r>
                      <w:r w:rsidRPr="00553AEF">
                        <w:rPr>
                          <w:rFonts w:ascii="Menlo" w:eastAsia="Times New Roman" w:hAnsi="Menlo" w:cs="Menlo"/>
                          <w:color w:val="CCCCCC"/>
                          <w:sz w:val="14"/>
                          <w:szCs w:val="14"/>
                          <w:lang w:eastAsia="en-US"/>
                        </w:rPr>
                        <w:t>);</w:t>
                      </w:r>
                    </w:p>
                    <w:p w14:paraId="64EE87C1" w14:textId="77777777" w:rsidR="00553AEF" w:rsidRPr="00553AEF" w:rsidRDefault="00553AEF" w:rsidP="00553AEF">
                      <w:pPr>
                        <w:spacing w:after="0" w:line="240" w:lineRule="auto"/>
                        <w:rPr>
                          <w:rFonts w:ascii="Menlo" w:eastAsia="Times New Roman" w:hAnsi="Menlo" w:cs="Menlo"/>
                          <w:color w:val="CCCCCC"/>
                          <w:sz w:val="14"/>
                          <w:szCs w:val="14"/>
                          <w:lang w:eastAsia="en-US"/>
                        </w:rPr>
                      </w:pPr>
                    </w:p>
                    <w:p w14:paraId="2DDAD4B3"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Calling the function to drain the battery after each delivery</w:t>
                      </w:r>
                    </w:p>
                    <w:p w14:paraId="3F1EABD9"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batteryDrain</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drain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failed</w:t>
                      </w:r>
                      <w:r w:rsidRPr="00553AEF">
                        <w:rPr>
                          <w:rFonts w:ascii="Menlo" w:eastAsia="Times New Roman" w:hAnsi="Menlo" w:cs="Menlo"/>
                          <w:color w:val="CCCCCC"/>
                          <w:sz w:val="14"/>
                          <w:szCs w:val="14"/>
                          <w:lang w:eastAsia="en-US"/>
                        </w:rPr>
                        <w:t>);</w:t>
                      </w:r>
                    </w:p>
                    <w:p w14:paraId="16B36EFD" w14:textId="77777777" w:rsidR="00553AEF" w:rsidRPr="00553AEF" w:rsidRDefault="00553AEF" w:rsidP="00553AEF">
                      <w:pPr>
                        <w:spacing w:after="0" w:line="240" w:lineRule="auto"/>
                        <w:rPr>
                          <w:rFonts w:ascii="Menlo" w:eastAsia="Times New Roman" w:hAnsi="Menlo" w:cs="Menlo"/>
                          <w:color w:val="CCCCCC"/>
                          <w:sz w:val="14"/>
                          <w:szCs w:val="14"/>
                          <w:lang w:eastAsia="en-US"/>
                        </w:rPr>
                      </w:pPr>
                    </w:p>
                    <w:p w14:paraId="7CB59A8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if statement, so that after delivering to final location, it doesnt ask again to recharge</w:t>
                      </w:r>
                    </w:p>
                    <w:p w14:paraId="48B4CD78" w14:textId="000E604A"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586C0"/>
                          <w:sz w:val="14"/>
                          <w:szCs w:val="14"/>
                          <w:lang w:eastAsia="en-US"/>
                        </w:rPr>
                        <w:t>if</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deliveries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2</w:t>
                      </w:r>
                      <w:r w:rsidRPr="00553AEF">
                        <w:rPr>
                          <w:rFonts w:ascii="Menlo" w:eastAsia="Times New Roman" w:hAnsi="Menlo" w:cs="Menlo"/>
                          <w:color w:val="CCCCCC"/>
                          <w:sz w:val="14"/>
                          <w:szCs w:val="14"/>
                          <w:lang w:eastAsia="en-US"/>
                        </w:rPr>
                        <w:t>)</w:t>
                      </w:r>
                      <w:r>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recharge</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choice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recharges</w:t>
                      </w:r>
                      <w:r w:rsidRPr="00553AEF">
                        <w:rPr>
                          <w:rFonts w:ascii="Menlo" w:eastAsia="Times New Roman" w:hAnsi="Menlo" w:cs="Menlo"/>
                          <w:color w:val="CCCCCC"/>
                          <w:sz w:val="14"/>
                          <w:szCs w:val="14"/>
                          <w:lang w:eastAsia="en-US"/>
                        </w:rPr>
                        <w:t>);</w:t>
                      </w:r>
                    </w:p>
                    <w:p w14:paraId="5B3B400C"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Incrementing deliveries at the end of the loop</w:t>
                      </w:r>
                    </w:p>
                    <w:p w14:paraId="0B14E2D5"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deliveries</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w:t>
                      </w:r>
                    </w:p>
                    <w:p w14:paraId="3B4EAA05"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p>
                    <w:p w14:paraId="53DD54D6"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41154F2C" w14:textId="77777777" w:rsidR="00553AEF" w:rsidRPr="00553AEF" w:rsidRDefault="00553AEF" w:rsidP="00553AEF">
                      <w:pPr>
                        <w:spacing w:after="0" w:line="240" w:lineRule="auto"/>
                        <w:rPr>
                          <w:sz w:val="14"/>
                          <w:szCs w:val="14"/>
                        </w:rPr>
                      </w:pPr>
                    </w:p>
                  </w:txbxContent>
                </v:textbox>
                <w10:anchorlock/>
              </v:shape>
            </w:pict>
          </mc:Fallback>
        </mc:AlternateContent>
      </w:r>
    </w:p>
    <w:p w14:paraId="27234496" w14:textId="52FDC9F1" w:rsidR="00553AEF" w:rsidRPr="00553AEF" w:rsidRDefault="00553AEF" w:rsidP="00553AEF">
      <w:pPr>
        <w:rPr>
          <w:rFonts w:ascii="Menlo" w:hAnsi="Menlo" w:cs="Menlo"/>
          <w:b/>
          <w:bCs/>
          <w:sz w:val="20"/>
          <w:szCs w:val="20"/>
        </w:rPr>
      </w:pPr>
      <w:r>
        <w:rPr>
          <w:rStyle w:val="Monospace"/>
        </w:rPr>
        <w:lastRenderedPageBreak/>
        <w:t>utils</w:t>
      </w:r>
      <w:r w:rsidRPr="001824EA">
        <w:rPr>
          <w:rStyle w:val="Monospace"/>
        </w:rPr>
        <w:t>.</w:t>
      </w:r>
      <w:r>
        <w:rPr>
          <w:rStyle w:val="Monospace"/>
        </w:rPr>
        <w:t>c</w:t>
      </w:r>
      <w:r w:rsidRPr="001824EA">
        <w:rPr>
          <w:rStyle w:val="Monospace"/>
        </w:rPr>
        <w:t>pp</w:t>
      </w:r>
    </w:p>
    <w:p w14:paraId="479361FA" w14:textId="30E59DAC" w:rsidR="00553AEF" w:rsidRDefault="00553AEF" w:rsidP="00553AEF">
      <w:pPr>
        <w:rPr>
          <w:rStyle w:val="Monospace"/>
        </w:rPr>
      </w:pPr>
      <w:r>
        <w:rPr>
          <w:noProof/>
        </w:rPr>
        <mc:AlternateContent>
          <mc:Choice Requires="wps">
            <w:drawing>
              <wp:inline distT="0" distB="0" distL="0" distR="0" wp14:anchorId="73DE9C48" wp14:editId="619A581F">
                <wp:extent cx="5943600" cy="1828800"/>
                <wp:effectExtent l="0" t="0" r="0" b="0"/>
                <wp:docPr id="1755475868" name="Text Box 1"/>
                <wp:cNvGraphicFramePr/>
                <a:graphic xmlns:a="http://schemas.openxmlformats.org/drawingml/2006/main">
                  <a:graphicData uri="http://schemas.microsoft.com/office/word/2010/wordprocessingShape">
                    <wps:wsp>
                      <wps:cNvSpPr txBox="1"/>
                      <wps:spPr>
                        <a:xfrm>
                          <a:off x="0" y="0"/>
                          <a:ext cx="5943600" cy="1828800"/>
                        </a:xfrm>
                        <a:prstGeom prst="rect">
                          <a:avLst/>
                        </a:prstGeom>
                        <a:solidFill>
                          <a:schemeClr val="tx1"/>
                        </a:solidFill>
                        <a:ln w="6350">
                          <a:noFill/>
                        </a:ln>
                      </wps:spPr>
                      <wps:txbx>
                        <w:txbxContent>
                          <w:p w14:paraId="5EA1D01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void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missionSummary</w:t>
                            </w:r>
                            <w:r w:rsidRPr="00553AEF">
                              <w:rPr>
                                <w:rFonts w:ascii="Menlo" w:eastAsia="Times New Roman" w:hAnsi="Menlo" w:cs="Menlo"/>
                                <w:color w:val="CCCCCC"/>
                                <w:sz w:val="14"/>
                                <w:szCs w:val="14"/>
                                <w:lang w:eastAsia="en-US"/>
                              </w:rPr>
                              <w:t>(</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deliveries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delay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failed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recharges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reroutes</w:t>
                            </w:r>
                            <w:r w:rsidRPr="00553AEF">
                              <w:rPr>
                                <w:rFonts w:ascii="Menlo" w:eastAsia="Times New Roman" w:hAnsi="Menlo" w:cs="Menlo"/>
                                <w:color w:val="CCCCCC"/>
                                <w:sz w:val="14"/>
                                <w:szCs w:val="14"/>
                                <w:lang w:eastAsia="en-US"/>
                              </w:rPr>
                              <w:t>)</w:t>
                            </w:r>
                          </w:p>
                          <w:p w14:paraId="00B8EE8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51A47C26"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Displaying the mission summary</w:t>
                            </w:r>
                          </w:p>
                          <w:p w14:paraId="2E3BB159"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430F65B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                                        MISSION SUMMARY</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40BE1B23"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5823D8A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left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setw</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30</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"Remaining Battery: "</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723AFDF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setw</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30</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"Total deliveries: "</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deliveries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5C2EE11F"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setw</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30</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"Total deliveries delayed: "</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delay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0D7F590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setw</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30</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"Total deliveries failed: "</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failed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6987113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setw</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30</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"Total recharges: "</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recharges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7DAB9915"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setw</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30</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"Total reroutes: "</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reroutes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3B1CA66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performance</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w:t>
                            </w:r>
                          </w:p>
                          <w:p w14:paraId="5527925B"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3FE180A5" w14:textId="77777777" w:rsidR="00553AEF" w:rsidRPr="00553AEF" w:rsidRDefault="00553AEF" w:rsidP="00553AEF">
                            <w:pPr>
                              <w:spacing w:after="0" w:line="240" w:lineRule="auto"/>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DE9C48" id="_x0000_s1032" type="#_x0000_t202" style="width:468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" fillcolor="black [3213]" stroked="f" strokeweight=".5pt">
                <v:textbox>
                  <w:txbxContent>
                    <w:p w14:paraId="5EA1D01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void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missionSummary</w:t>
                      </w:r>
                      <w:r w:rsidRPr="00553AEF">
                        <w:rPr>
                          <w:rFonts w:ascii="Menlo" w:eastAsia="Times New Roman" w:hAnsi="Menlo" w:cs="Menlo"/>
                          <w:color w:val="CCCCCC"/>
                          <w:sz w:val="14"/>
                          <w:szCs w:val="14"/>
                          <w:lang w:eastAsia="en-US"/>
                        </w:rPr>
                        <w:t>(</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deliveries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delay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failed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recharges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int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&amp;</w:t>
                      </w:r>
                      <w:r w:rsidRPr="00553AEF">
                        <w:rPr>
                          <w:rFonts w:ascii="Menlo" w:eastAsia="Times New Roman" w:hAnsi="Menlo" w:cs="Menlo"/>
                          <w:color w:val="9CDCFE"/>
                          <w:sz w:val="14"/>
                          <w:szCs w:val="14"/>
                          <w:lang w:eastAsia="en-US"/>
                        </w:rPr>
                        <w:t>reroutes</w:t>
                      </w:r>
                      <w:r w:rsidRPr="00553AEF">
                        <w:rPr>
                          <w:rFonts w:ascii="Menlo" w:eastAsia="Times New Roman" w:hAnsi="Menlo" w:cs="Menlo"/>
                          <w:color w:val="CCCCCC"/>
                          <w:sz w:val="14"/>
                          <w:szCs w:val="14"/>
                          <w:lang w:eastAsia="en-US"/>
                        </w:rPr>
                        <w:t>)</w:t>
                      </w:r>
                    </w:p>
                    <w:p w14:paraId="00B8EE8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51A47C26"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 Displaying the mission summary</w:t>
                      </w:r>
                    </w:p>
                    <w:p w14:paraId="2E3BB159"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430F65B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                                        MISSION SUMMARY</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40BE1B23"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5823D8A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left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setw</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30</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"Remaining Battery: "</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723AFDFE"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setw</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30</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"Total deliveries: "</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deliveries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5C2EE11F"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setw</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30</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"Total deliveries delayed: "</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delay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0D7F590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setw</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30</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"Total deliveries failed: "</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failed</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6987113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setw</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30</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"Total recharges: "</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recharges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7DAB9915"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cout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std</w:t>
                      </w:r>
                      <w:r w:rsidRPr="00553AEF">
                        <w:rPr>
                          <w:rFonts w:ascii="Menlo" w:eastAsia="Times New Roman" w:hAnsi="Menlo" w:cs="Menlo"/>
                          <w:color w:val="CCCCCC"/>
                          <w:sz w:val="14"/>
                          <w:szCs w:val="14"/>
                          <w:lang w:eastAsia="en-US"/>
                        </w:rPr>
                        <w:t>::</w:t>
                      </w:r>
                      <w:r w:rsidRPr="00553AEF">
                        <w:rPr>
                          <w:rFonts w:ascii="Menlo" w:eastAsia="Times New Roman" w:hAnsi="Menlo" w:cs="Menlo"/>
                          <w:color w:val="DCDCAA"/>
                          <w:sz w:val="14"/>
                          <w:szCs w:val="14"/>
                          <w:lang w:eastAsia="en-US"/>
                        </w:rPr>
                        <w:t>setw</w:t>
                      </w:r>
                      <w:r w:rsidRPr="00553AEF">
                        <w:rPr>
                          <w:rFonts w:ascii="Menlo" w:eastAsia="Times New Roman" w:hAnsi="Menlo" w:cs="Menlo"/>
                          <w:color w:val="CCCCCC"/>
                          <w:sz w:val="14"/>
                          <w:szCs w:val="14"/>
                          <w:lang w:eastAsia="en-US"/>
                        </w:rPr>
                        <w:t>(</w:t>
                      </w:r>
                      <w:r w:rsidRPr="00553AEF">
                        <w:rPr>
                          <w:rFonts w:ascii="Menlo" w:eastAsia="Times New Roman" w:hAnsi="Menlo" w:cs="Menlo"/>
                          <w:color w:val="B5CEA8"/>
                          <w:sz w:val="14"/>
                          <w:szCs w:val="14"/>
                          <w:lang w:eastAsia="en-US"/>
                        </w:rPr>
                        <w:t>30</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"Total reroutes: "</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9CDCFE"/>
                          <w:sz w:val="14"/>
                          <w:szCs w:val="14"/>
                          <w:lang w:eastAsia="en-US"/>
                        </w:rPr>
                        <w:t>reroutes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&lt;&lt;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CE9178"/>
                          <w:sz w:val="14"/>
                          <w:szCs w:val="14"/>
                          <w:lang w:eastAsia="en-US"/>
                        </w:rPr>
                        <w:t>'</w:t>
                      </w:r>
                      <w:r w:rsidRPr="00553AEF">
                        <w:rPr>
                          <w:rFonts w:ascii="Menlo" w:eastAsia="Times New Roman" w:hAnsi="Menlo" w:cs="Menlo"/>
                          <w:color w:val="D7BA7D"/>
                          <w:sz w:val="14"/>
                          <w:szCs w:val="14"/>
                          <w:lang w:eastAsia="en-US"/>
                        </w:rPr>
                        <w:t>\n</w:t>
                      </w:r>
                      <w:r w:rsidRPr="00553AEF">
                        <w:rPr>
                          <w:rFonts w:ascii="Menlo" w:eastAsia="Times New Roman" w:hAnsi="Menlo" w:cs="Menlo"/>
                          <w:color w:val="CE9178"/>
                          <w:sz w:val="14"/>
                          <w:szCs w:val="14"/>
                          <w:lang w:eastAsia="en-US"/>
                        </w:rPr>
                        <w:t>'</w:t>
                      </w:r>
                      <w:r w:rsidRPr="00553AEF">
                        <w:rPr>
                          <w:rFonts w:ascii="Menlo" w:eastAsia="Times New Roman" w:hAnsi="Menlo" w:cs="Menlo"/>
                          <w:color w:val="CCCCCC"/>
                          <w:sz w:val="14"/>
                          <w:szCs w:val="14"/>
                          <w:lang w:eastAsia="en-US"/>
                        </w:rPr>
                        <w:t>;</w:t>
                      </w:r>
                    </w:p>
                    <w:p w14:paraId="3B1CA66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CDCAA"/>
                          <w:sz w:val="14"/>
                          <w:szCs w:val="14"/>
                          <w:lang w:eastAsia="en-US"/>
                        </w:rPr>
                        <w:t>performance</w:t>
                      </w:r>
                      <w:r w:rsidRPr="00553AEF">
                        <w:rPr>
                          <w:rFonts w:ascii="Menlo" w:eastAsia="Times New Roman" w:hAnsi="Menlo" w:cs="Menlo"/>
                          <w:color w:val="CCCCCC"/>
                          <w:sz w:val="14"/>
                          <w:szCs w:val="14"/>
                          <w:lang w:eastAsia="en-US"/>
                        </w:rPr>
                        <w:t>(</w:t>
                      </w:r>
                      <w:r w:rsidRPr="00553AEF">
                        <w:rPr>
                          <w:rFonts w:ascii="Menlo" w:eastAsia="Times New Roman" w:hAnsi="Menlo" w:cs="Menlo"/>
                          <w:color w:val="9CDCFE"/>
                          <w:sz w:val="14"/>
                          <w:szCs w:val="14"/>
                          <w:lang w:eastAsia="en-US"/>
                        </w:rPr>
                        <w:t>battery</w:t>
                      </w:r>
                      <w:r w:rsidRPr="00553AEF">
                        <w:rPr>
                          <w:rFonts w:ascii="Menlo" w:eastAsia="Times New Roman" w:hAnsi="Menlo" w:cs="Menlo"/>
                          <w:color w:val="CCCCCC"/>
                          <w:sz w:val="14"/>
                          <w:szCs w:val="14"/>
                          <w:lang w:eastAsia="en-US"/>
                        </w:rPr>
                        <w:t>);</w:t>
                      </w:r>
                    </w:p>
                    <w:p w14:paraId="5527925B"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3FE180A5" w14:textId="77777777" w:rsidR="00553AEF" w:rsidRPr="00553AEF" w:rsidRDefault="00553AEF" w:rsidP="00553AEF">
                      <w:pPr>
                        <w:spacing w:after="0" w:line="240" w:lineRule="auto"/>
                        <w:rPr>
                          <w:sz w:val="14"/>
                          <w:szCs w:val="14"/>
                        </w:rPr>
                      </w:pPr>
                    </w:p>
                  </w:txbxContent>
                </v:textbox>
                <w10:anchorlock/>
              </v:shape>
            </w:pict>
          </mc:Fallback>
        </mc:AlternateContent>
      </w:r>
    </w:p>
    <w:p w14:paraId="1DCCE57B" w14:textId="73D4D8F0" w:rsidR="00553AEF" w:rsidRDefault="00553AEF" w:rsidP="00553AEF">
      <w:pPr>
        <w:rPr>
          <w:rStyle w:val="Monospace"/>
        </w:rPr>
      </w:pPr>
      <w:r>
        <w:rPr>
          <w:rStyle w:val="Monospace"/>
        </w:rPr>
        <w:t>structures</w:t>
      </w:r>
      <w:r w:rsidRPr="001824EA">
        <w:rPr>
          <w:rStyle w:val="Monospace"/>
        </w:rPr>
        <w:t>.</w:t>
      </w:r>
      <w:r>
        <w:rPr>
          <w:rStyle w:val="Monospace"/>
        </w:rPr>
        <w:t>h</w:t>
      </w:r>
      <w:r w:rsidRPr="001824EA">
        <w:rPr>
          <w:rStyle w:val="Monospace"/>
        </w:rPr>
        <w:t>pp</w:t>
      </w:r>
    </w:p>
    <w:p w14:paraId="74F95F60" w14:textId="2A06C524" w:rsidR="00553AEF" w:rsidRDefault="00553AEF" w:rsidP="00553AEF">
      <w:r>
        <w:rPr>
          <w:noProof/>
        </w:rPr>
        <mc:AlternateContent>
          <mc:Choice Requires="wps">
            <w:drawing>
              <wp:inline distT="0" distB="0" distL="0" distR="0" wp14:anchorId="60C5C26E" wp14:editId="6DE55447">
                <wp:extent cx="5943600" cy="2579594"/>
                <wp:effectExtent l="0" t="0" r="0" b="0"/>
                <wp:docPr id="35563832" name="Text Box 1"/>
                <wp:cNvGraphicFramePr/>
                <a:graphic xmlns:a="http://schemas.openxmlformats.org/drawingml/2006/main">
                  <a:graphicData uri="http://schemas.microsoft.com/office/word/2010/wordprocessingShape">
                    <wps:wsp>
                      <wps:cNvSpPr txBox="1"/>
                      <wps:spPr>
                        <a:xfrm>
                          <a:off x="0" y="0"/>
                          <a:ext cx="5943600" cy="2579594"/>
                        </a:xfrm>
                        <a:prstGeom prst="rect">
                          <a:avLst/>
                        </a:prstGeom>
                        <a:solidFill>
                          <a:schemeClr val="tx1"/>
                        </a:solidFill>
                        <a:ln w="6350">
                          <a:noFill/>
                        </a:ln>
                      </wps:spPr>
                      <wps:txbx>
                        <w:txbxContent>
                          <w:p w14:paraId="1B952DD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586C0"/>
                                <w:sz w:val="14"/>
                                <w:szCs w:val="14"/>
                                <w:lang w:eastAsia="en-US"/>
                              </w:rPr>
                              <w:t>#pragma</w:t>
                            </w:r>
                            <w:r w:rsidRPr="00553AEF">
                              <w:rPr>
                                <w:rFonts w:ascii="Menlo" w:eastAsia="Times New Roman" w:hAnsi="Menlo" w:cs="Menlo"/>
                                <w:color w:val="569CD6"/>
                                <w:sz w:val="14"/>
                                <w:szCs w:val="14"/>
                                <w:lang w:eastAsia="en-US"/>
                              </w:rPr>
                              <w:t xml:space="preserve"> </w:t>
                            </w:r>
                            <w:r w:rsidRPr="00553AEF">
                              <w:rPr>
                                <w:rFonts w:ascii="Menlo" w:eastAsia="Times New Roman" w:hAnsi="Menlo" w:cs="Menlo"/>
                                <w:color w:val="9CDCFE"/>
                                <w:sz w:val="14"/>
                                <w:szCs w:val="14"/>
                                <w:lang w:eastAsia="en-US"/>
                              </w:rPr>
                              <w:t>once</w:t>
                            </w:r>
                          </w:p>
                          <w:p w14:paraId="450B85AA" w14:textId="77777777" w:rsidR="00553AEF" w:rsidRPr="00553AEF" w:rsidRDefault="00553AEF" w:rsidP="00553AEF">
                            <w:pPr>
                              <w:spacing w:after="0" w:line="240" w:lineRule="auto"/>
                              <w:rPr>
                                <w:rFonts w:ascii="Menlo" w:eastAsia="Times New Roman" w:hAnsi="Menlo" w:cs="Menlo"/>
                                <w:color w:val="CCCCCC"/>
                                <w:sz w:val="14"/>
                                <w:szCs w:val="14"/>
                                <w:lang w:eastAsia="en-US"/>
                              </w:rPr>
                            </w:pPr>
                          </w:p>
                          <w:p w14:paraId="6613A35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w:t>
                            </w:r>
                            <w:r w:rsidRPr="00553AEF">
                              <w:rPr>
                                <w:rFonts w:ascii="Menlo" w:eastAsia="Times New Roman" w:hAnsi="Menlo" w:cs="Menlo"/>
                                <w:color w:val="569CD6"/>
                                <w:sz w:val="14"/>
                                <w:szCs w:val="14"/>
                                <w:lang w:eastAsia="en-US"/>
                              </w:rPr>
                              <w:t>@brief</w:t>
                            </w:r>
                            <w:r w:rsidRPr="00553AEF">
                              <w:rPr>
                                <w:rFonts w:ascii="Menlo" w:eastAsia="Times New Roman" w:hAnsi="Menlo" w:cs="Menlo"/>
                                <w:color w:val="6A9955"/>
                                <w:sz w:val="14"/>
                                <w:szCs w:val="14"/>
                                <w:lang w:eastAsia="en-US"/>
                              </w:rPr>
                              <w:t xml:space="preserve"> Enum representing different weather conditions.</w:t>
                            </w:r>
                          </w:p>
                          <w:p w14:paraId="1A6D757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enum</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class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Weather</w:t>
                            </w:r>
                          </w:p>
                          <w:p w14:paraId="743FB5DC"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4B30A72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FC1FF"/>
                                <w:sz w:val="14"/>
                                <w:szCs w:val="14"/>
                                <w:lang w:eastAsia="en-US"/>
                              </w:rPr>
                              <w:t>Sunny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w:t>
                            </w:r>
                            <w:r w:rsidRPr="00553AEF">
                              <w:rPr>
                                <w:rFonts w:ascii="Menlo" w:eastAsia="Times New Roman" w:hAnsi="Menlo" w:cs="Menlo"/>
                                <w:color w:val="CCCCCC"/>
                                <w:sz w:val="14"/>
                                <w:szCs w:val="14"/>
                                <w:lang w:eastAsia="en-US"/>
                              </w:rPr>
                              <w:t>,</w:t>
                            </w:r>
                          </w:p>
                          <w:p w14:paraId="2488F169"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FC1FF"/>
                                <w:sz w:val="14"/>
                                <w:szCs w:val="14"/>
                                <w:lang w:eastAsia="en-US"/>
                              </w:rPr>
                              <w:t>Windy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2</w:t>
                            </w:r>
                            <w:r w:rsidRPr="00553AEF">
                              <w:rPr>
                                <w:rFonts w:ascii="Menlo" w:eastAsia="Times New Roman" w:hAnsi="Menlo" w:cs="Menlo"/>
                                <w:color w:val="CCCCCC"/>
                                <w:sz w:val="14"/>
                                <w:szCs w:val="14"/>
                                <w:lang w:eastAsia="en-US"/>
                              </w:rPr>
                              <w:t>,</w:t>
                            </w:r>
                          </w:p>
                          <w:p w14:paraId="34A2211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FC1FF"/>
                                <w:sz w:val="14"/>
                                <w:szCs w:val="14"/>
                                <w:lang w:eastAsia="en-US"/>
                              </w:rPr>
                              <w:t>Rainy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3</w:t>
                            </w:r>
                          </w:p>
                          <w:p w14:paraId="4ADD127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1E19B978" w14:textId="77777777" w:rsidR="00553AEF" w:rsidRPr="00553AEF" w:rsidRDefault="00553AEF" w:rsidP="00553AEF">
                            <w:pPr>
                              <w:spacing w:after="0" w:line="240" w:lineRule="auto"/>
                              <w:rPr>
                                <w:rFonts w:ascii="Menlo" w:eastAsia="Times New Roman" w:hAnsi="Menlo" w:cs="Menlo"/>
                                <w:color w:val="CCCCCC"/>
                                <w:sz w:val="14"/>
                                <w:szCs w:val="14"/>
                                <w:lang w:eastAsia="en-US"/>
                              </w:rPr>
                            </w:pPr>
                          </w:p>
                          <w:p w14:paraId="5BECF57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w:t>
                            </w:r>
                            <w:r w:rsidRPr="00553AEF">
                              <w:rPr>
                                <w:rFonts w:ascii="Menlo" w:eastAsia="Times New Roman" w:hAnsi="Menlo" w:cs="Menlo"/>
                                <w:color w:val="569CD6"/>
                                <w:sz w:val="14"/>
                                <w:szCs w:val="14"/>
                                <w:lang w:eastAsia="en-US"/>
                              </w:rPr>
                              <w:t>@brief</w:t>
                            </w:r>
                            <w:r w:rsidRPr="00553AEF">
                              <w:rPr>
                                <w:rFonts w:ascii="Menlo" w:eastAsia="Times New Roman" w:hAnsi="Menlo" w:cs="Menlo"/>
                                <w:color w:val="6A9955"/>
                                <w:sz w:val="14"/>
                                <w:szCs w:val="14"/>
                                <w:lang w:eastAsia="en-US"/>
                              </w:rPr>
                              <w:t xml:space="preserve"> Enum representing the presence of an obstacle.</w:t>
                            </w:r>
                          </w:p>
                          <w:p w14:paraId="2C913A35"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enum</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class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Obstacle</w:t>
                            </w:r>
                          </w:p>
                          <w:p w14:paraId="5A72DFA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03FA6EFF"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FC1FF"/>
                                <w:sz w:val="14"/>
                                <w:szCs w:val="14"/>
                                <w:lang w:eastAsia="en-US"/>
                              </w:rPr>
                              <w:t>None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0</w:t>
                            </w:r>
                            <w:r w:rsidRPr="00553AEF">
                              <w:rPr>
                                <w:rFonts w:ascii="Menlo" w:eastAsia="Times New Roman" w:hAnsi="Menlo" w:cs="Menlo"/>
                                <w:color w:val="CCCCCC"/>
                                <w:sz w:val="14"/>
                                <w:szCs w:val="14"/>
                                <w:lang w:eastAsia="en-US"/>
                              </w:rPr>
                              <w:t>,</w:t>
                            </w:r>
                          </w:p>
                          <w:p w14:paraId="3980ED0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FC1FF"/>
                                <w:sz w:val="14"/>
                                <w:szCs w:val="14"/>
                                <w:lang w:eastAsia="en-US"/>
                              </w:rPr>
                              <w:t>Yes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w:t>
                            </w:r>
                          </w:p>
                          <w:p w14:paraId="2210F3F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7F6C11D5" w14:textId="77777777" w:rsidR="00553AEF" w:rsidRPr="00553AEF" w:rsidRDefault="00553AEF" w:rsidP="00553AEF">
                            <w:pPr>
                              <w:spacing w:after="0" w:line="240" w:lineRule="auto"/>
                              <w:rPr>
                                <w:rFonts w:ascii="Menlo" w:eastAsia="Times New Roman" w:hAnsi="Menlo" w:cs="Menlo"/>
                                <w:color w:val="CCCCCC"/>
                                <w:sz w:val="14"/>
                                <w:szCs w:val="14"/>
                                <w:lang w:eastAsia="en-US"/>
                              </w:rPr>
                            </w:pPr>
                          </w:p>
                          <w:p w14:paraId="6FF5270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w:t>
                            </w:r>
                            <w:r w:rsidRPr="00553AEF">
                              <w:rPr>
                                <w:rFonts w:ascii="Menlo" w:eastAsia="Times New Roman" w:hAnsi="Menlo" w:cs="Menlo"/>
                                <w:color w:val="569CD6"/>
                                <w:sz w:val="14"/>
                                <w:szCs w:val="14"/>
                                <w:lang w:eastAsia="en-US"/>
                              </w:rPr>
                              <w:t>@brief</w:t>
                            </w:r>
                            <w:r w:rsidRPr="00553AEF">
                              <w:rPr>
                                <w:rFonts w:ascii="Menlo" w:eastAsia="Times New Roman" w:hAnsi="Menlo" w:cs="Menlo"/>
                                <w:color w:val="6A9955"/>
                                <w:sz w:val="14"/>
                                <w:szCs w:val="14"/>
                                <w:lang w:eastAsia="en-US"/>
                              </w:rPr>
                              <w:t xml:space="preserve"> Enum representing the condition of the drone.</w:t>
                            </w:r>
                          </w:p>
                          <w:p w14:paraId="2AE7A4D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enum</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class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Condition</w:t>
                            </w:r>
                          </w:p>
                          <w:p w14:paraId="13ABAFD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3C85758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FC1FF"/>
                                <w:sz w:val="14"/>
                                <w:szCs w:val="14"/>
                                <w:lang w:eastAsia="en-US"/>
                              </w:rPr>
                              <w:t>Normal</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0</w:t>
                            </w:r>
                            <w:r w:rsidRPr="00553AEF">
                              <w:rPr>
                                <w:rFonts w:ascii="Menlo" w:eastAsia="Times New Roman" w:hAnsi="Menlo" w:cs="Menlo"/>
                                <w:color w:val="CCCCCC"/>
                                <w:sz w:val="14"/>
                                <w:szCs w:val="14"/>
                                <w:lang w:eastAsia="en-US"/>
                              </w:rPr>
                              <w:t>,</w:t>
                            </w:r>
                          </w:p>
                          <w:p w14:paraId="66FA1B7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FC1FF"/>
                                <w:sz w:val="14"/>
                                <w:szCs w:val="14"/>
                                <w:lang w:eastAsia="en-US"/>
                              </w:rPr>
                              <w:t>Malfunction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w:t>
                            </w:r>
                          </w:p>
                          <w:p w14:paraId="23FBE41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116A33FB" w14:textId="77777777" w:rsidR="00553AEF" w:rsidRPr="00553AEF" w:rsidRDefault="00553AEF" w:rsidP="00553AEF">
                            <w:pPr>
                              <w:spacing w:after="0" w:line="240" w:lineRule="auto"/>
                              <w:rPr>
                                <w:rFonts w:ascii="Menlo" w:eastAsia="Times New Roman" w:hAnsi="Menlo" w:cs="Menlo"/>
                                <w:color w:val="CCCCCC"/>
                                <w:sz w:val="14"/>
                                <w:szCs w:val="14"/>
                                <w:lang w:eastAsia="en-US"/>
                              </w:rPr>
                            </w:pPr>
                          </w:p>
                          <w:p w14:paraId="3066EA22" w14:textId="77777777" w:rsidR="00553AEF" w:rsidRPr="00553AEF" w:rsidRDefault="00553AEF" w:rsidP="00553AEF">
                            <w:pPr>
                              <w:spacing w:after="0" w:line="240" w:lineRule="auto"/>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C5C26E" id="_x0000_s1033" type="#_x0000_t202" style="width:468pt;height:20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" fillcolor="black [3213]" stroked="f" strokeweight=".5pt">
                <v:textbox>
                  <w:txbxContent>
                    <w:p w14:paraId="1B952DD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586C0"/>
                          <w:sz w:val="14"/>
                          <w:szCs w:val="14"/>
                          <w:lang w:eastAsia="en-US"/>
                        </w:rPr>
                        <w:t>#pragma</w:t>
                      </w:r>
                      <w:r w:rsidRPr="00553AEF">
                        <w:rPr>
                          <w:rFonts w:ascii="Menlo" w:eastAsia="Times New Roman" w:hAnsi="Menlo" w:cs="Menlo"/>
                          <w:color w:val="569CD6"/>
                          <w:sz w:val="14"/>
                          <w:szCs w:val="14"/>
                          <w:lang w:eastAsia="en-US"/>
                        </w:rPr>
                        <w:t xml:space="preserve"> </w:t>
                      </w:r>
                      <w:r w:rsidRPr="00553AEF">
                        <w:rPr>
                          <w:rFonts w:ascii="Menlo" w:eastAsia="Times New Roman" w:hAnsi="Menlo" w:cs="Menlo"/>
                          <w:color w:val="9CDCFE"/>
                          <w:sz w:val="14"/>
                          <w:szCs w:val="14"/>
                          <w:lang w:eastAsia="en-US"/>
                        </w:rPr>
                        <w:t>once</w:t>
                      </w:r>
                    </w:p>
                    <w:p w14:paraId="450B85AA" w14:textId="77777777" w:rsidR="00553AEF" w:rsidRPr="00553AEF" w:rsidRDefault="00553AEF" w:rsidP="00553AEF">
                      <w:pPr>
                        <w:spacing w:after="0" w:line="240" w:lineRule="auto"/>
                        <w:rPr>
                          <w:rFonts w:ascii="Menlo" w:eastAsia="Times New Roman" w:hAnsi="Menlo" w:cs="Menlo"/>
                          <w:color w:val="CCCCCC"/>
                          <w:sz w:val="14"/>
                          <w:szCs w:val="14"/>
                          <w:lang w:eastAsia="en-US"/>
                        </w:rPr>
                      </w:pPr>
                    </w:p>
                    <w:p w14:paraId="6613A35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w:t>
                      </w:r>
                      <w:r w:rsidRPr="00553AEF">
                        <w:rPr>
                          <w:rFonts w:ascii="Menlo" w:eastAsia="Times New Roman" w:hAnsi="Menlo" w:cs="Menlo"/>
                          <w:color w:val="569CD6"/>
                          <w:sz w:val="14"/>
                          <w:szCs w:val="14"/>
                          <w:lang w:eastAsia="en-US"/>
                        </w:rPr>
                        <w:t>@brief</w:t>
                      </w:r>
                      <w:r w:rsidRPr="00553AEF">
                        <w:rPr>
                          <w:rFonts w:ascii="Menlo" w:eastAsia="Times New Roman" w:hAnsi="Menlo" w:cs="Menlo"/>
                          <w:color w:val="6A9955"/>
                          <w:sz w:val="14"/>
                          <w:szCs w:val="14"/>
                          <w:lang w:eastAsia="en-US"/>
                        </w:rPr>
                        <w:t xml:space="preserve"> Enum representing different weather conditions.</w:t>
                      </w:r>
                    </w:p>
                    <w:p w14:paraId="1A6D757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enum</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class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Weather</w:t>
                      </w:r>
                    </w:p>
                    <w:p w14:paraId="743FB5DC"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4B30A72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FC1FF"/>
                          <w:sz w:val="14"/>
                          <w:szCs w:val="14"/>
                          <w:lang w:eastAsia="en-US"/>
                        </w:rPr>
                        <w:t>Sunny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w:t>
                      </w:r>
                      <w:r w:rsidRPr="00553AEF">
                        <w:rPr>
                          <w:rFonts w:ascii="Menlo" w:eastAsia="Times New Roman" w:hAnsi="Menlo" w:cs="Menlo"/>
                          <w:color w:val="CCCCCC"/>
                          <w:sz w:val="14"/>
                          <w:szCs w:val="14"/>
                          <w:lang w:eastAsia="en-US"/>
                        </w:rPr>
                        <w:t>,</w:t>
                      </w:r>
                    </w:p>
                    <w:p w14:paraId="2488F169"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FC1FF"/>
                          <w:sz w:val="14"/>
                          <w:szCs w:val="14"/>
                          <w:lang w:eastAsia="en-US"/>
                        </w:rPr>
                        <w:t>Windy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2</w:t>
                      </w:r>
                      <w:r w:rsidRPr="00553AEF">
                        <w:rPr>
                          <w:rFonts w:ascii="Menlo" w:eastAsia="Times New Roman" w:hAnsi="Menlo" w:cs="Menlo"/>
                          <w:color w:val="CCCCCC"/>
                          <w:sz w:val="14"/>
                          <w:szCs w:val="14"/>
                          <w:lang w:eastAsia="en-US"/>
                        </w:rPr>
                        <w:t>,</w:t>
                      </w:r>
                    </w:p>
                    <w:p w14:paraId="34A2211D"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FC1FF"/>
                          <w:sz w:val="14"/>
                          <w:szCs w:val="14"/>
                          <w:lang w:eastAsia="en-US"/>
                        </w:rPr>
                        <w:t>Rainy</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3</w:t>
                      </w:r>
                    </w:p>
                    <w:p w14:paraId="4ADD127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1E19B978" w14:textId="77777777" w:rsidR="00553AEF" w:rsidRPr="00553AEF" w:rsidRDefault="00553AEF" w:rsidP="00553AEF">
                      <w:pPr>
                        <w:spacing w:after="0" w:line="240" w:lineRule="auto"/>
                        <w:rPr>
                          <w:rFonts w:ascii="Menlo" w:eastAsia="Times New Roman" w:hAnsi="Menlo" w:cs="Menlo"/>
                          <w:color w:val="CCCCCC"/>
                          <w:sz w:val="14"/>
                          <w:szCs w:val="14"/>
                          <w:lang w:eastAsia="en-US"/>
                        </w:rPr>
                      </w:pPr>
                    </w:p>
                    <w:p w14:paraId="5BECF57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w:t>
                      </w:r>
                      <w:r w:rsidRPr="00553AEF">
                        <w:rPr>
                          <w:rFonts w:ascii="Menlo" w:eastAsia="Times New Roman" w:hAnsi="Menlo" w:cs="Menlo"/>
                          <w:color w:val="569CD6"/>
                          <w:sz w:val="14"/>
                          <w:szCs w:val="14"/>
                          <w:lang w:eastAsia="en-US"/>
                        </w:rPr>
                        <w:t>@brief</w:t>
                      </w:r>
                      <w:r w:rsidRPr="00553AEF">
                        <w:rPr>
                          <w:rFonts w:ascii="Menlo" w:eastAsia="Times New Roman" w:hAnsi="Menlo" w:cs="Menlo"/>
                          <w:color w:val="6A9955"/>
                          <w:sz w:val="14"/>
                          <w:szCs w:val="14"/>
                          <w:lang w:eastAsia="en-US"/>
                        </w:rPr>
                        <w:t xml:space="preserve"> Enum representing the presence of an obstacle.</w:t>
                      </w:r>
                    </w:p>
                    <w:p w14:paraId="2C913A35"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enum</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class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Obstacle</w:t>
                      </w:r>
                    </w:p>
                    <w:p w14:paraId="5A72DFA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03FA6EFF"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FC1FF"/>
                          <w:sz w:val="14"/>
                          <w:szCs w:val="14"/>
                          <w:lang w:eastAsia="en-US"/>
                        </w:rPr>
                        <w:t>None</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0</w:t>
                      </w:r>
                      <w:r w:rsidRPr="00553AEF">
                        <w:rPr>
                          <w:rFonts w:ascii="Menlo" w:eastAsia="Times New Roman" w:hAnsi="Menlo" w:cs="Menlo"/>
                          <w:color w:val="CCCCCC"/>
                          <w:sz w:val="14"/>
                          <w:szCs w:val="14"/>
                          <w:lang w:eastAsia="en-US"/>
                        </w:rPr>
                        <w:t>,</w:t>
                      </w:r>
                    </w:p>
                    <w:p w14:paraId="3980ED00"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FC1FF"/>
                          <w:sz w:val="14"/>
                          <w:szCs w:val="14"/>
                          <w:lang w:eastAsia="en-US"/>
                        </w:rPr>
                        <w:t>Yes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w:t>
                      </w:r>
                    </w:p>
                    <w:p w14:paraId="2210F3F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7F6C11D5" w14:textId="77777777" w:rsidR="00553AEF" w:rsidRPr="00553AEF" w:rsidRDefault="00553AEF" w:rsidP="00553AEF">
                      <w:pPr>
                        <w:spacing w:after="0" w:line="240" w:lineRule="auto"/>
                        <w:rPr>
                          <w:rFonts w:ascii="Menlo" w:eastAsia="Times New Roman" w:hAnsi="Menlo" w:cs="Menlo"/>
                          <w:color w:val="CCCCCC"/>
                          <w:sz w:val="14"/>
                          <w:szCs w:val="14"/>
                          <w:lang w:eastAsia="en-US"/>
                        </w:rPr>
                      </w:pPr>
                    </w:p>
                    <w:p w14:paraId="6FF5270A"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6A9955"/>
                          <w:sz w:val="14"/>
                          <w:szCs w:val="14"/>
                          <w:lang w:eastAsia="en-US"/>
                        </w:rPr>
                        <w:t xml:space="preserve">/// </w:t>
                      </w:r>
                      <w:r w:rsidRPr="00553AEF">
                        <w:rPr>
                          <w:rFonts w:ascii="Menlo" w:eastAsia="Times New Roman" w:hAnsi="Menlo" w:cs="Menlo"/>
                          <w:color w:val="569CD6"/>
                          <w:sz w:val="14"/>
                          <w:szCs w:val="14"/>
                          <w:lang w:eastAsia="en-US"/>
                        </w:rPr>
                        <w:t>@brief</w:t>
                      </w:r>
                      <w:r w:rsidRPr="00553AEF">
                        <w:rPr>
                          <w:rFonts w:ascii="Menlo" w:eastAsia="Times New Roman" w:hAnsi="Menlo" w:cs="Menlo"/>
                          <w:color w:val="6A9955"/>
                          <w:sz w:val="14"/>
                          <w:szCs w:val="14"/>
                          <w:lang w:eastAsia="en-US"/>
                        </w:rPr>
                        <w:t xml:space="preserve"> Enum representing the condition of the drone.</w:t>
                      </w:r>
                    </w:p>
                    <w:p w14:paraId="2AE7A4D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569CD6"/>
                          <w:sz w:val="14"/>
                          <w:szCs w:val="14"/>
                          <w:lang w:eastAsia="en-US"/>
                        </w:rPr>
                        <w:t>enum</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569CD6"/>
                          <w:sz w:val="14"/>
                          <w:szCs w:val="14"/>
                          <w:lang w:eastAsia="en-US"/>
                        </w:rPr>
                        <w:t>class</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EC9B0"/>
                          <w:sz w:val="14"/>
                          <w:szCs w:val="14"/>
                          <w:lang w:eastAsia="en-US"/>
                        </w:rPr>
                        <w:t>Condition</w:t>
                      </w:r>
                    </w:p>
                    <w:p w14:paraId="13ABAFD7"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3C857584"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FC1FF"/>
                          <w:sz w:val="14"/>
                          <w:szCs w:val="14"/>
                          <w:lang w:eastAsia="en-US"/>
                        </w:rPr>
                        <w:t>Normal</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0</w:t>
                      </w:r>
                      <w:r w:rsidRPr="00553AEF">
                        <w:rPr>
                          <w:rFonts w:ascii="Menlo" w:eastAsia="Times New Roman" w:hAnsi="Menlo" w:cs="Menlo"/>
                          <w:color w:val="CCCCCC"/>
                          <w:sz w:val="14"/>
                          <w:szCs w:val="14"/>
                          <w:lang w:eastAsia="en-US"/>
                        </w:rPr>
                        <w:t>,</w:t>
                      </w:r>
                    </w:p>
                    <w:p w14:paraId="66FA1B72"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4FC1FF"/>
                          <w:sz w:val="14"/>
                          <w:szCs w:val="14"/>
                          <w:lang w:eastAsia="en-US"/>
                        </w:rPr>
                        <w:t>Malfunction</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D4D4D4"/>
                          <w:sz w:val="14"/>
                          <w:szCs w:val="14"/>
                          <w:lang w:eastAsia="en-US"/>
                        </w:rPr>
                        <w:t>=</w:t>
                      </w:r>
                      <w:r w:rsidRPr="00553AEF">
                        <w:rPr>
                          <w:rFonts w:ascii="Menlo" w:eastAsia="Times New Roman" w:hAnsi="Menlo" w:cs="Menlo"/>
                          <w:color w:val="CCCCCC"/>
                          <w:sz w:val="14"/>
                          <w:szCs w:val="14"/>
                          <w:lang w:eastAsia="en-US"/>
                        </w:rPr>
                        <w:t xml:space="preserve"> </w:t>
                      </w:r>
                      <w:r w:rsidRPr="00553AEF">
                        <w:rPr>
                          <w:rFonts w:ascii="Menlo" w:eastAsia="Times New Roman" w:hAnsi="Menlo" w:cs="Menlo"/>
                          <w:color w:val="B5CEA8"/>
                          <w:sz w:val="14"/>
                          <w:szCs w:val="14"/>
                          <w:lang w:eastAsia="en-US"/>
                        </w:rPr>
                        <w:t>1</w:t>
                      </w:r>
                    </w:p>
                    <w:p w14:paraId="23FBE418" w14:textId="77777777" w:rsidR="00553AEF" w:rsidRPr="00553AEF" w:rsidRDefault="00553AEF" w:rsidP="00553AEF">
                      <w:pPr>
                        <w:spacing w:after="0" w:line="240" w:lineRule="auto"/>
                        <w:rPr>
                          <w:rFonts w:ascii="Menlo" w:eastAsia="Times New Roman" w:hAnsi="Menlo" w:cs="Menlo"/>
                          <w:color w:val="CCCCCC"/>
                          <w:sz w:val="14"/>
                          <w:szCs w:val="14"/>
                          <w:lang w:eastAsia="en-US"/>
                        </w:rPr>
                      </w:pPr>
                      <w:r w:rsidRPr="00553AEF">
                        <w:rPr>
                          <w:rFonts w:ascii="Menlo" w:eastAsia="Times New Roman" w:hAnsi="Menlo" w:cs="Menlo"/>
                          <w:color w:val="CCCCCC"/>
                          <w:sz w:val="14"/>
                          <w:szCs w:val="14"/>
                          <w:lang w:eastAsia="en-US"/>
                        </w:rPr>
                        <w:t>};</w:t>
                      </w:r>
                    </w:p>
                    <w:p w14:paraId="116A33FB" w14:textId="77777777" w:rsidR="00553AEF" w:rsidRPr="00553AEF" w:rsidRDefault="00553AEF" w:rsidP="00553AEF">
                      <w:pPr>
                        <w:spacing w:after="0" w:line="240" w:lineRule="auto"/>
                        <w:rPr>
                          <w:rFonts w:ascii="Menlo" w:eastAsia="Times New Roman" w:hAnsi="Menlo" w:cs="Menlo"/>
                          <w:color w:val="CCCCCC"/>
                          <w:sz w:val="14"/>
                          <w:szCs w:val="14"/>
                          <w:lang w:eastAsia="en-US"/>
                        </w:rPr>
                      </w:pPr>
                    </w:p>
                    <w:p w14:paraId="3066EA22" w14:textId="77777777" w:rsidR="00553AEF" w:rsidRPr="00553AEF" w:rsidRDefault="00553AEF" w:rsidP="00553AEF">
                      <w:pPr>
                        <w:spacing w:after="0" w:line="240" w:lineRule="auto"/>
                        <w:rPr>
                          <w:sz w:val="14"/>
                          <w:szCs w:val="14"/>
                        </w:rPr>
                      </w:pPr>
                    </w:p>
                  </w:txbxContent>
                </v:textbox>
                <w10:anchorlock/>
              </v:shape>
            </w:pict>
          </mc:Fallback>
        </mc:AlternateContent>
      </w:r>
    </w:p>
    <w:p w14:paraId="21B2547C" w14:textId="77777777" w:rsidR="00624542" w:rsidRDefault="00624542">
      <w:pPr>
        <w:rPr>
          <w:rFonts w:asciiTheme="majorHAnsi" w:eastAsiaTheme="majorEastAsia" w:hAnsiTheme="majorHAnsi" w:cstheme="majorBidi"/>
          <w:color w:val="0F4761" w:themeColor="accent1" w:themeShade="BF"/>
          <w:sz w:val="32"/>
          <w:szCs w:val="32"/>
        </w:rPr>
      </w:pPr>
      <w:r>
        <w:br w:type="page"/>
      </w:r>
    </w:p>
    <w:p w14:paraId="2E9A4531" w14:textId="5B4286A7" w:rsidR="00553AEF" w:rsidRDefault="00553AEF" w:rsidP="00553AEF">
      <w:pPr>
        <w:pStyle w:val="Heading2"/>
      </w:pPr>
      <w:bookmarkStart w:id="18" w:name="_Toc212403511"/>
      <w:r>
        <w:lastRenderedPageBreak/>
        <w:t>Output</w:t>
      </w:r>
      <w:r w:rsidR="00330725">
        <w:t xml:space="preserve"> Screenshots</w:t>
      </w:r>
      <w:bookmarkEnd w:id="18"/>
    </w:p>
    <w:p w14:paraId="355DFEEF" w14:textId="77777777" w:rsidR="00632718" w:rsidRPr="00632718" w:rsidRDefault="00632718" w:rsidP="00632718"/>
    <w:p w14:paraId="679FAF86" w14:textId="2AD93384" w:rsidR="00624542" w:rsidRDefault="00330725" w:rsidP="00624542">
      <w:r>
        <w:rPr>
          <w:noProof/>
        </w:rPr>
        <w:drawing>
          <wp:inline distT="0" distB="0" distL="0" distR="0" wp14:anchorId="699A2797" wp14:editId="13E6ACE4">
            <wp:extent cx="5943600" cy="3225801"/>
            <wp:effectExtent l="0" t="0" r="0" b="0"/>
            <wp:docPr id="2059869983"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69983" name="Picture 5"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25801"/>
                    </a:xfrm>
                    <a:prstGeom prst="rect">
                      <a:avLst/>
                    </a:prstGeom>
                  </pic:spPr>
                </pic:pic>
              </a:graphicData>
            </a:graphic>
          </wp:inline>
        </w:drawing>
      </w:r>
    </w:p>
    <w:p w14:paraId="008B10A5" w14:textId="77777777" w:rsidR="00632718" w:rsidRDefault="00632718" w:rsidP="00624542"/>
    <w:p w14:paraId="65A0F336" w14:textId="7C7BCD2F" w:rsidR="00330725" w:rsidRDefault="00330725" w:rsidP="00624542">
      <w:r>
        <w:rPr>
          <w:noProof/>
        </w:rPr>
        <w:drawing>
          <wp:inline distT="0" distB="0" distL="0" distR="0" wp14:anchorId="347B8E78" wp14:editId="135C7F9C">
            <wp:extent cx="5943600" cy="3213100"/>
            <wp:effectExtent l="0" t="0" r="0" b="0"/>
            <wp:docPr id="9425565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56554" name="Picture 9425565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14:paraId="0365D3D6" w14:textId="625C4884" w:rsidR="00330725" w:rsidRPr="00624542" w:rsidRDefault="00330725" w:rsidP="00624542">
      <w:r>
        <w:rPr>
          <w:noProof/>
        </w:rPr>
        <w:lastRenderedPageBreak/>
        <w:drawing>
          <wp:inline distT="0" distB="0" distL="0" distR="0" wp14:anchorId="0956E3DF" wp14:editId="479D4E17">
            <wp:extent cx="5943600" cy="3194685"/>
            <wp:effectExtent l="0" t="0" r="0" b="5715"/>
            <wp:docPr id="13175497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49754" name="Picture 131754975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sectPr w:rsidR="00330725" w:rsidRPr="00624542" w:rsidSect="00372F12">
      <w:footerReference w:type="even" r:id="rId16"/>
      <w:footerReference w:type="default" r:id="rId17"/>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D2EFF" w14:textId="77777777" w:rsidR="00C025D9" w:rsidRDefault="00C025D9" w:rsidP="00926BE4">
      <w:pPr>
        <w:spacing w:after="0" w:line="240" w:lineRule="auto"/>
      </w:pPr>
      <w:r>
        <w:separator/>
      </w:r>
    </w:p>
  </w:endnote>
  <w:endnote w:type="continuationSeparator" w:id="0">
    <w:p w14:paraId="780A3EFE" w14:textId="77777777" w:rsidR="00C025D9" w:rsidRDefault="00C025D9" w:rsidP="00926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82066822"/>
      <w:docPartObj>
        <w:docPartGallery w:val="Page Numbers (Bottom of Page)"/>
        <w:docPartUnique/>
      </w:docPartObj>
    </w:sdtPr>
    <w:sdtContent>
      <w:p w14:paraId="1FDA6FEB" w14:textId="77777777" w:rsidR="00926BE4" w:rsidRDefault="00926BE4" w:rsidP="00201A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A043F7F" w14:textId="77777777" w:rsidR="00926BE4" w:rsidRDefault="00926BE4" w:rsidP="00926B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DDD4D" w14:textId="58E80814" w:rsidR="00926BE4" w:rsidRDefault="00372F12" w:rsidP="00372F12">
    <w:r>
      <w:ptab w:relativeTo="margin" w:alignment="center" w:leader="none"/>
    </w:r>
    <w:hyperlink r:id="rId1" w:history="1">
      <w:r w:rsidRPr="003D12E3">
        <w:rPr>
          <w:rStyle w:val="Hyperlink"/>
        </w:rPr>
        <w:t>https://github.com/aerolink-corp/aerolink-demo</w:t>
      </w:r>
    </w:hyperlink>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D3B27" w14:textId="77777777" w:rsidR="00C025D9" w:rsidRDefault="00C025D9" w:rsidP="00926BE4">
      <w:pPr>
        <w:spacing w:after="0" w:line="240" w:lineRule="auto"/>
      </w:pPr>
      <w:r>
        <w:separator/>
      </w:r>
    </w:p>
  </w:footnote>
  <w:footnote w:type="continuationSeparator" w:id="0">
    <w:p w14:paraId="640C06A6" w14:textId="77777777" w:rsidR="00C025D9" w:rsidRDefault="00C025D9" w:rsidP="00926BE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F4838"/>
    <w:multiLevelType w:val="hybridMultilevel"/>
    <w:tmpl w:val="F1B69736"/>
    <w:lvl w:ilvl="0" w:tplc="5B46E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35B7D"/>
    <w:multiLevelType w:val="hybridMultilevel"/>
    <w:tmpl w:val="FD10F6BA"/>
    <w:lvl w:ilvl="0" w:tplc="FB34C0EA">
      <w:start w:val="1"/>
      <w:numFmt w:val="decimal"/>
      <w:lvlText w:val="%1."/>
      <w:lvlJc w:val="left"/>
      <w:pPr>
        <w:ind w:left="720" w:hanging="360"/>
      </w:pPr>
    </w:lvl>
    <w:lvl w:ilvl="1" w:tplc="7CF66C18">
      <w:start w:val="1"/>
      <w:numFmt w:val="lowerLetter"/>
      <w:lvlText w:val="%2."/>
      <w:lvlJc w:val="left"/>
      <w:pPr>
        <w:ind w:left="1440" w:hanging="360"/>
      </w:pPr>
    </w:lvl>
    <w:lvl w:ilvl="2" w:tplc="5784CECA">
      <w:start w:val="1"/>
      <w:numFmt w:val="lowerRoman"/>
      <w:lvlText w:val="%3."/>
      <w:lvlJc w:val="right"/>
      <w:pPr>
        <w:ind w:left="2160" w:hanging="180"/>
      </w:pPr>
    </w:lvl>
    <w:lvl w:ilvl="3" w:tplc="8F786D64">
      <w:start w:val="1"/>
      <w:numFmt w:val="decimal"/>
      <w:lvlText w:val="%4."/>
      <w:lvlJc w:val="left"/>
      <w:pPr>
        <w:ind w:left="2880" w:hanging="360"/>
      </w:pPr>
    </w:lvl>
    <w:lvl w:ilvl="4" w:tplc="260055B8">
      <w:start w:val="1"/>
      <w:numFmt w:val="lowerLetter"/>
      <w:lvlText w:val="%5."/>
      <w:lvlJc w:val="left"/>
      <w:pPr>
        <w:ind w:left="3600" w:hanging="360"/>
      </w:pPr>
    </w:lvl>
    <w:lvl w:ilvl="5" w:tplc="0EAE8590">
      <w:start w:val="1"/>
      <w:numFmt w:val="lowerRoman"/>
      <w:lvlText w:val="%6."/>
      <w:lvlJc w:val="right"/>
      <w:pPr>
        <w:ind w:left="4320" w:hanging="180"/>
      </w:pPr>
    </w:lvl>
    <w:lvl w:ilvl="6" w:tplc="8FECCB68">
      <w:start w:val="1"/>
      <w:numFmt w:val="decimal"/>
      <w:lvlText w:val="%7."/>
      <w:lvlJc w:val="left"/>
      <w:pPr>
        <w:ind w:left="5040" w:hanging="360"/>
      </w:pPr>
    </w:lvl>
    <w:lvl w:ilvl="7" w:tplc="C86A23C8">
      <w:start w:val="1"/>
      <w:numFmt w:val="lowerLetter"/>
      <w:lvlText w:val="%8."/>
      <w:lvlJc w:val="left"/>
      <w:pPr>
        <w:ind w:left="5760" w:hanging="360"/>
      </w:pPr>
    </w:lvl>
    <w:lvl w:ilvl="8" w:tplc="1AE89354">
      <w:start w:val="1"/>
      <w:numFmt w:val="lowerRoman"/>
      <w:lvlText w:val="%9."/>
      <w:lvlJc w:val="right"/>
      <w:pPr>
        <w:ind w:left="6480" w:hanging="180"/>
      </w:pPr>
    </w:lvl>
  </w:abstractNum>
  <w:abstractNum w:abstractNumId="2" w15:restartNumberingAfterBreak="0">
    <w:nsid w:val="0AFE7EEB"/>
    <w:multiLevelType w:val="hybridMultilevel"/>
    <w:tmpl w:val="55E6D848"/>
    <w:lvl w:ilvl="0" w:tplc="D9C26B6A">
      <w:start w:val="1"/>
      <w:numFmt w:val="bullet"/>
      <w:lvlText w:val="-"/>
      <w:lvlJc w:val="left"/>
      <w:pPr>
        <w:ind w:left="720" w:hanging="360"/>
      </w:pPr>
      <w:rPr>
        <w:rFonts w:ascii="Aptos" w:hAnsi="Aptos" w:hint="default"/>
      </w:rPr>
    </w:lvl>
    <w:lvl w:ilvl="1" w:tplc="3FC4BD3C">
      <w:start w:val="1"/>
      <w:numFmt w:val="bullet"/>
      <w:lvlText w:val="o"/>
      <w:lvlJc w:val="left"/>
      <w:pPr>
        <w:ind w:left="1440" w:hanging="360"/>
      </w:pPr>
      <w:rPr>
        <w:rFonts w:ascii="Courier New" w:hAnsi="Courier New" w:hint="default"/>
      </w:rPr>
    </w:lvl>
    <w:lvl w:ilvl="2" w:tplc="3E48D9E8">
      <w:start w:val="1"/>
      <w:numFmt w:val="bullet"/>
      <w:lvlText w:val=""/>
      <w:lvlJc w:val="left"/>
      <w:pPr>
        <w:ind w:left="2160" w:hanging="360"/>
      </w:pPr>
      <w:rPr>
        <w:rFonts w:ascii="Wingdings" w:hAnsi="Wingdings" w:hint="default"/>
      </w:rPr>
    </w:lvl>
    <w:lvl w:ilvl="3" w:tplc="3E9423C2">
      <w:start w:val="1"/>
      <w:numFmt w:val="bullet"/>
      <w:lvlText w:val=""/>
      <w:lvlJc w:val="left"/>
      <w:pPr>
        <w:ind w:left="2880" w:hanging="360"/>
      </w:pPr>
      <w:rPr>
        <w:rFonts w:ascii="Symbol" w:hAnsi="Symbol" w:hint="default"/>
      </w:rPr>
    </w:lvl>
    <w:lvl w:ilvl="4" w:tplc="106C3DAC">
      <w:start w:val="1"/>
      <w:numFmt w:val="bullet"/>
      <w:lvlText w:val="o"/>
      <w:lvlJc w:val="left"/>
      <w:pPr>
        <w:ind w:left="3600" w:hanging="360"/>
      </w:pPr>
      <w:rPr>
        <w:rFonts w:ascii="Courier New" w:hAnsi="Courier New" w:hint="default"/>
      </w:rPr>
    </w:lvl>
    <w:lvl w:ilvl="5" w:tplc="3CF02F08">
      <w:start w:val="1"/>
      <w:numFmt w:val="bullet"/>
      <w:lvlText w:val=""/>
      <w:lvlJc w:val="left"/>
      <w:pPr>
        <w:ind w:left="4320" w:hanging="360"/>
      </w:pPr>
      <w:rPr>
        <w:rFonts w:ascii="Wingdings" w:hAnsi="Wingdings" w:hint="default"/>
      </w:rPr>
    </w:lvl>
    <w:lvl w:ilvl="6" w:tplc="916679A0">
      <w:start w:val="1"/>
      <w:numFmt w:val="bullet"/>
      <w:lvlText w:val=""/>
      <w:lvlJc w:val="left"/>
      <w:pPr>
        <w:ind w:left="5040" w:hanging="360"/>
      </w:pPr>
      <w:rPr>
        <w:rFonts w:ascii="Symbol" w:hAnsi="Symbol" w:hint="default"/>
      </w:rPr>
    </w:lvl>
    <w:lvl w:ilvl="7" w:tplc="5C745C88">
      <w:start w:val="1"/>
      <w:numFmt w:val="bullet"/>
      <w:lvlText w:val="o"/>
      <w:lvlJc w:val="left"/>
      <w:pPr>
        <w:ind w:left="5760" w:hanging="360"/>
      </w:pPr>
      <w:rPr>
        <w:rFonts w:ascii="Courier New" w:hAnsi="Courier New" w:hint="default"/>
      </w:rPr>
    </w:lvl>
    <w:lvl w:ilvl="8" w:tplc="4BAED644">
      <w:start w:val="1"/>
      <w:numFmt w:val="bullet"/>
      <w:lvlText w:val=""/>
      <w:lvlJc w:val="left"/>
      <w:pPr>
        <w:ind w:left="6480" w:hanging="360"/>
      </w:pPr>
      <w:rPr>
        <w:rFonts w:ascii="Wingdings" w:hAnsi="Wingdings" w:hint="default"/>
      </w:rPr>
    </w:lvl>
  </w:abstractNum>
  <w:abstractNum w:abstractNumId="3" w15:restartNumberingAfterBreak="0">
    <w:nsid w:val="0B49183F"/>
    <w:multiLevelType w:val="multilevel"/>
    <w:tmpl w:val="B294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1E23B"/>
    <w:multiLevelType w:val="hybridMultilevel"/>
    <w:tmpl w:val="B5A612D6"/>
    <w:lvl w:ilvl="0" w:tplc="F0348EAA">
      <w:start w:val="1"/>
      <w:numFmt w:val="bullet"/>
      <w:lvlText w:val="-"/>
      <w:lvlJc w:val="left"/>
      <w:pPr>
        <w:ind w:left="720" w:hanging="360"/>
      </w:pPr>
      <w:rPr>
        <w:rFonts w:ascii="Aptos" w:hAnsi="Aptos" w:hint="default"/>
      </w:rPr>
    </w:lvl>
    <w:lvl w:ilvl="1" w:tplc="BBD4425A">
      <w:start w:val="1"/>
      <w:numFmt w:val="bullet"/>
      <w:lvlText w:val="o"/>
      <w:lvlJc w:val="left"/>
      <w:pPr>
        <w:ind w:left="1440" w:hanging="360"/>
      </w:pPr>
      <w:rPr>
        <w:rFonts w:ascii="Courier New" w:hAnsi="Courier New" w:hint="default"/>
      </w:rPr>
    </w:lvl>
    <w:lvl w:ilvl="2" w:tplc="0114DB4C">
      <w:start w:val="1"/>
      <w:numFmt w:val="bullet"/>
      <w:lvlText w:val=""/>
      <w:lvlJc w:val="left"/>
      <w:pPr>
        <w:ind w:left="2160" w:hanging="360"/>
      </w:pPr>
      <w:rPr>
        <w:rFonts w:ascii="Wingdings" w:hAnsi="Wingdings" w:hint="default"/>
      </w:rPr>
    </w:lvl>
    <w:lvl w:ilvl="3" w:tplc="A9F471DE">
      <w:start w:val="1"/>
      <w:numFmt w:val="bullet"/>
      <w:lvlText w:val=""/>
      <w:lvlJc w:val="left"/>
      <w:pPr>
        <w:ind w:left="2880" w:hanging="360"/>
      </w:pPr>
      <w:rPr>
        <w:rFonts w:ascii="Symbol" w:hAnsi="Symbol" w:hint="default"/>
      </w:rPr>
    </w:lvl>
    <w:lvl w:ilvl="4" w:tplc="F62EF324">
      <w:start w:val="1"/>
      <w:numFmt w:val="bullet"/>
      <w:lvlText w:val="o"/>
      <w:lvlJc w:val="left"/>
      <w:pPr>
        <w:ind w:left="3600" w:hanging="360"/>
      </w:pPr>
      <w:rPr>
        <w:rFonts w:ascii="Courier New" w:hAnsi="Courier New" w:hint="default"/>
      </w:rPr>
    </w:lvl>
    <w:lvl w:ilvl="5" w:tplc="587C1504">
      <w:start w:val="1"/>
      <w:numFmt w:val="bullet"/>
      <w:lvlText w:val=""/>
      <w:lvlJc w:val="left"/>
      <w:pPr>
        <w:ind w:left="4320" w:hanging="360"/>
      </w:pPr>
      <w:rPr>
        <w:rFonts w:ascii="Wingdings" w:hAnsi="Wingdings" w:hint="default"/>
      </w:rPr>
    </w:lvl>
    <w:lvl w:ilvl="6" w:tplc="859AF5E8">
      <w:start w:val="1"/>
      <w:numFmt w:val="bullet"/>
      <w:lvlText w:val=""/>
      <w:lvlJc w:val="left"/>
      <w:pPr>
        <w:ind w:left="5040" w:hanging="360"/>
      </w:pPr>
      <w:rPr>
        <w:rFonts w:ascii="Symbol" w:hAnsi="Symbol" w:hint="default"/>
      </w:rPr>
    </w:lvl>
    <w:lvl w:ilvl="7" w:tplc="50BA6838">
      <w:start w:val="1"/>
      <w:numFmt w:val="bullet"/>
      <w:lvlText w:val="o"/>
      <w:lvlJc w:val="left"/>
      <w:pPr>
        <w:ind w:left="5760" w:hanging="360"/>
      </w:pPr>
      <w:rPr>
        <w:rFonts w:ascii="Courier New" w:hAnsi="Courier New" w:hint="default"/>
      </w:rPr>
    </w:lvl>
    <w:lvl w:ilvl="8" w:tplc="865862DE">
      <w:start w:val="1"/>
      <w:numFmt w:val="bullet"/>
      <w:lvlText w:val=""/>
      <w:lvlJc w:val="left"/>
      <w:pPr>
        <w:ind w:left="6480" w:hanging="360"/>
      </w:pPr>
      <w:rPr>
        <w:rFonts w:ascii="Wingdings" w:hAnsi="Wingdings" w:hint="default"/>
      </w:rPr>
    </w:lvl>
  </w:abstractNum>
  <w:abstractNum w:abstractNumId="5" w15:restartNumberingAfterBreak="0">
    <w:nsid w:val="0F41DB9B"/>
    <w:multiLevelType w:val="hybridMultilevel"/>
    <w:tmpl w:val="6C1E4262"/>
    <w:lvl w:ilvl="0" w:tplc="FC806558">
      <w:start w:val="1"/>
      <w:numFmt w:val="decimal"/>
      <w:lvlText w:val="%1."/>
      <w:lvlJc w:val="left"/>
      <w:pPr>
        <w:ind w:left="720" w:hanging="360"/>
      </w:pPr>
    </w:lvl>
    <w:lvl w:ilvl="1" w:tplc="57BC2C3A">
      <w:start w:val="1"/>
      <w:numFmt w:val="lowerLetter"/>
      <w:lvlText w:val="%2."/>
      <w:lvlJc w:val="left"/>
      <w:pPr>
        <w:ind w:left="1440" w:hanging="360"/>
      </w:pPr>
    </w:lvl>
    <w:lvl w:ilvl="2" w:tplc="2F982F38">
      <w:start w:val="1"/>
      <w:numFmt w:val="lowerRoman"/>
      <w:lvlText w:val="%3."/>
      <w:lvlJc w:val="right"/>
      <w:pPr>
        <w:ind w:left="2160" w:hanging="180"/>
      </w:pPr>
    </w:lvl>
    <w:lvl w:ilvl="3" w:tplc="D26296EA">
      <w:start w:val="1"/>
      <w:numFmt w:val="decimal"/>
      <w:lvlText w:val="%4."/>
      <w:lvlJc w:val="left"/>
      <w:pPr>
        <w:ind w:left="2880" w:hanging="360"/>
      </w:pPr>
    </w:lvl>
    <w:lvl w:ilvl="4" w:tplc="0158FD44">
      <w:start w:val="1"/>
      <w:numFmt w:val="lowerLetter"/>
      <w:lvlText w:val="%5."/>
      <w:lvlJc w:val="left"/>
      <w:pPr>
        <w:ind w:left="3600" w:hanging="360"/>
      </w:pPr>
    </w:lvl>
    <w:lvl w:ilvl="5" w:tplc="CCD475F4">
      <w:start w:val="1"/>
      <w:numFmt w:val="lowerRoman"/>
      <w:lvlText w:val="%6."/>
      <w:lvlJc w:val="right"/>
      <w:pPr>
        <w:ind w:left="4320" w:hanging="180"/>
      </w:pPr>
    </w:lvl>
    <w:lvl w:ilvl="6" w:tplc="8E68BB54">
      <w:start w:val="1"/>
      <w:numFmt w:val="decimal"/>
      <w:lvlText w:val="%7."/>
      <w:lvlJc w:val="left"/>
      <w:pPr>
        <w:ind w:left="5040" w:hanging="360"/>
      </w:pPr>
    </w:lvl>
    <w:lvl w:ilvl="7" w:tplc="3636203E">
      <w:start w:val="1"/>
      <w:numFmt w:val="lowerLetter"/>
      <w:lvlText w:val="%8."/>
      <w:lvlJc w:val="left"/>
      <w:pPr>
        <w:ind w:left="5760" w:hanging="360"/>
      </w:pPr>
    </w:lvl>
    <w:lvl w:ilvl="8" w:tplc="460C8F7C">
      <w:start w:val="1"/>
      <w:numFmt w:val="lowerRoman"/>
      <w:lvlText w:val="%9."/>
      <w:lvlJc w:val="right"/>
      <w:pPr>
        <w:ind w:left="6480" w:hanging="180"/>
      </w:pPr>
    </w:lvl>
  </w:abstractNum>
  <w:abstractNum w:abstractNumId="6" w15:restartNumberingAfterBreak="0">
    <w:nsid w:val="10A65414"/>
    <w:multiLevelType w:val="hybridMultilevel"/>
    <w:tmpl w:val="01545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AECD4"/>
    <w:multiLevelType w:val="hybridMultilevel"/>
    <w:tmpl w:val="449C70AE"/>
    <w:lvl w:ilvl="0" w:tplc="62DA9E8A">
      <w:start w:val="1"/>
      <w:numFmt w:val="bullet"/>
      <w:lvlText w:val="-"/>
      <w:lvlJc w:val="left"/>
      <w:pPr>
        <w:ind w:left="720" w:hanging="360"/>
      </w:pPr>
      <w:rPr>
        <w:rFonts w:ascii="Aptos" w:hAnsi="Aptos" w:hint="default"/>
      </w:rPr>
    </w:lvl>
    <w:lvl w:ilvl="1" w:tplc="81CCEA18">
      <w:start w:val="1"/>
      <w:numFmt w:val="bullet"/>
      <w:lvlText w:val="o"/>
      <w:lvlJc w:val="left"/>
      <w:pPr>
        <w:ind w:left="1440" w:hanging="360"/>
      </w:pPr>
      <w:rPr>
        <w:rFonts w:ascii="Courier New" w:hAnsi="Courier New" w:hint="default"/>
      </w:rPr>
    </w:lvl>
    <w:lvl w:ilvl="2" w:tplc="63504DF8">
      <w:start w:val="1"/>
      <w:numFmt w:val="bullet"/>
      <w:lvlText w:val=""/>
      <w:lvlJc w:val="left"/>
      <w:pPr>
        <w:ind w:left="2160" w:hanging="360"/>
      </w:pPr>
      <w:rPr>
        <w:rFonts w:ascii="Wingdings" w:hAnsi="Wingdings" w:hint="default"/>
      </w:rPr>
    </w:lvl>
    <w:lvl w:ilvl="3" w:tplc="82F0D58A">
      <w:start w:val="1"/>
      <w:numFmt w:val="bullet"/>
      <w:lvlText w:val=""/>
      <w:lvlJc w:val="left"/>
      <w:pPr>
        <w:ind w:left="2880" w:hanging="360"/>
      </w:pPr>
      <w:rPr>
        <w:rFonts w:ascii="Symbol" w:hAnsi="Symbol" w:hint="default"/>
      </w:rPr>
    </w:lvl>
    <w:lvl w:ilvl="4" w:tplc="CC9C04FC">
      <w:start w:val="1"/>
      <w:numFmt w:val="bullet"/>
      <w:lvlText w:val="o"/>
      <w:lvlJc w:val="left"/>
      <w:pPr>
        <w:ind w:left="3600" w:hanging="360"/>
      </w:pPr>
      <w:rPr>
        <w:rFonts w:ascii="Courier New" w:hAnsi="Courier New" w:hint="default"/>
      </w:rPr>
    </w:lvl>
    <w:lvl w:ilvl="5" w:tplc="74AC84C8">
      <w:start w:val="1"/>
      <w:numFmt w:val="bullet"/>
      <w:lvlText w:val=""/>
      <w:lvlJc w:val="left"/>
      <w:pPr>
        <w:ind w:left="4320" w:hanging="360"/>
      </w:pPr>
      <w:rPr>
        <w:rFonts w:ascii="Wingdings" w:hAnsi="Wingdings" w:hint="default"/>
      </w:rPr>
    </w:lvl>
    <w:lvl w:ilvl="6" w:tplc="6136BD2E">
      <w:start w:val="1"/>
      <w:numFmt w:val="bullet"/>
      <w:lvlText w:val=""/>
      <w:lvlJc w:val="left"/>
      <w:pPr>
        <w:ind w:left="5040" w:hanging="360"/>
      </w:pPr>
      <w:rPr>
        <w:rFonts w:ascii="Symbol" w:hAnsi="Symbol" w:hint="default"/>
      </w:rPr>
    </w:lvl>
    <w:lvl w:ilvl="7" w:tplc="2CFE9BFA">
      <w:start w:val="1"/>
      <w:numFmt w:val="bullet"/>
      <w:lvlText w:val="o"/>
      <w:lvlJc w:val="left"/>
      <w:pPr>
        <w:ind w:left="5760" w:hanging="360"/>
      </w:pPr>
      <w:rPr>
        <w:rFonts w:ascii="Courier New" w:hAnsi="Courier New" w:hint="default"/>
      </w:rPr>
    </w:lvl>
    <w:lvl w:ilvl="8" w:tplc="372AB332">
      <w:start w:val="1"/>
      <w:numFmt w:val="bullet"/>
      <w:lvlText w:val=""/>
      <w:lvlJc w:val="left"/>
      <w:pPr>
        <w:ind w:left="6480" w:hanging="360"/>
      </w:pPr>
      <w:rPr>
        <w:rFonts w:ascii="Wingdings" w:hAnsi="Wingdings" w:hint="default"/>
      </w:rPr>
    </w:lvl>
  </w:abstractNum>
  <w:abstractNum w:abstractNumId="8" w15:restartNumberingAfterBreak="0">
    <w:nsid w:val="1641014B"/>
    <w:multiLevelType w:val="multilevel"/>
    <w:tmpl w:val="A9C8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09412"/>
    <w:multiLevelType w:val="hybridMultilevel"/>
    <w:tmpl w:val="F16A317E"/>
    <w:lvl w:ilvl="0" w:tplc="246A3ED6">
      <w:start w:val="1"/>
      <w:numFmt w:val="bullet"/>
      <w:lvlText w:val="-"/>
      <w:lvlJc w:val="left"/>
      <w:pPr>
        <w:ind w:left="720" w:hanging="360"/>
      </w:pPr>
      <w:rPr>
        <w:rFonts w:ascii="Aptos" w:hAnsi="Aptos" w:hint="default"/>
      </w:rPr>
    </w:lvl>
    <w:lvl w:ilvl="1" w:tplc="2896816E">
      <w:start w:val="1"/>
      <w:numFmt w:val="bullet"/>
      <w:lvlText w:val="o"/>
      <w:lvlJc w:val="left"/>
      <w:pPr>
        <w:ind w:left="1440" w:hanging="360"/>
      </w:pPr>
      <w:rPr>
        <w:rFonts w:ascii="Courier New" w:hAnsi="Courier New" w:hint="default"/>
      </w:rPr>
    </w:lvl>
    <w:lvl w:ilvl="2" w:tplc="CB9009B8">
      <w:start w:val="1"/>
      <w:numFmt w:val="bullet"/>
      <w:lvlText w:val=""/>
      <w:lvlJc w:val="left"/>
      <w:pPr>
        <w:ind w:left="2160" w:hanging="360"/>
      </w:pPr>
      <w:rPr>
        <w:rFonts w:ascii="Wingdings" w:hAnsi="Wingdings" w:hint="default"/>
      </w:rPr>
    </w:lvl>
    <w:lvl w:ilvl="3" w:tplc="3D6A99BE">
      <w:start w:val="1"/>
      <w:numFmt w:val="bullet"/>
      <w:lvlText w:val=""/>
      <w:lvlJc w:val="left"/>
      <w:pPr>
        <w:ind w:left="2880" w:hanging="360"/>
      </w:pPr>
      <w:rPr>
        <w:rFonts w:ascii="Symbol" w:hAnsi="Symbol" w:hint="default"/>
      </w:rPr>
    </w:lvl>
    <w:lvl w:ilvl="4" w:tplc="A2B0B5A6">
      <w:start w:val="1"/>
      <w:numFmt w:val="bullet"/>
      <w:lvlText w:val="o"/>
      <w:lvlJc w:val="left"/>
      <w:pPr>
        <w:ind w:left="3600" w:hanging="360"/>
      </w:pPr>
      <w:rPr>
        <w:rFonts w:ascii="Courier New" w:hAnsi="Courier New" w:hint="default"/>
      </w:rPr>
    </w:lvl>
    <w:lvl w:ilvl="5" w:tplc="2BC44552">
      <w:start w:val="1"/>
      <w:numFmt w:val="bullet"/>
      <w:lvlText w:val=""/>
      <w:lvlJc w:val="left"/>
      <w:pPr>
        <w:ind w:left="4320" w:hanging="360"/>
      </w:pPr>
      <w:rPr>
        <w:rFonts w:ascii="Wingdings" w:hAnsi="Wingdings" w:hint="default"/>
      </w:rPr>
    </w:lvl>
    <w:lvl w:ilvl="6" w:tplc="EB9C5412">
      <w:start w:val="1"/>
      <w:numFmt w:val="bullet"/>
      <w:lvlText w:val=""/>
      <w:lvlJc w:val="left"/>
      <w:pPr>
        <w:ind w:left="5040" w:hanging="360"/>
      </w:pPr>
      <w:rPr>
        <w:rFonts w:ascii="Symbol" w:hAnsi="Symbol" w:hint="default"/>
      </w:rPr>
    </w:lvl>
    <w:lvl w:ilvl="7" w:tplc="CB4CBFE4">
      <w:start w:val="1"/>
      <w:numFmt w:val="bullet"/>
      <w:lvlText w:val="o"/>
      <w:lvlJc w:val="left"/>
      <w:pPr>
        <w:ind w:left="5760" w:hanging="360"/>
      </w:pPr>
      <w:rPr>
        <w:rFonts w:ascii="Courier New" w:hAnsi="Courier New" w:hint="default"/>
      </w:rPr>
    </w:lvl>
    <w:lvl w:ilvl="8" w:tplc="07A21ABA">
      <w:start w:val="1"/>
      <w:numFmt w:val="bullet"/>
      <w:lvlText w:val=""/>
      <w:lvlJc w:val="left"/>
      <w:pPr>
        <w:ind w:left="6480" w:hanging="360"/>
      </w:pPr>
      <w:rPr>
        <w:rFonts w:ascii="Wingdings" w:hAnsi="Wingdings" w:hint="default"/>
      </w:rPr>
    </w:lvl>
  </w:abstractNum>
  <w:abstractNum w:abstractNumId="10" w15:restartNumberingAfterBreak="0">
    <w:nsid w:val="205E655C"/>
    <w:multiLevelType w:val="multilevel"/>
    <w:tmpl w:val="7A10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9436A"/>
    <w:multiLevelType w:val="multilevel"/>
    <w:tmpl w:val="01EA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963626"/>
    <w:multiLevelType w:val="multilevel"/>
    <w:tmpl w:val="0DA61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E4775"/>
    <w:multiLevelType w:val="multilevel"/>
    <w:tmpl w:val="541AB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DD3424"/>
    <w:multiLevelType w:val="multilevel"/>
    <w:tmpl w:val="269C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6542F"/>
    <w:multiLevelType w:val="hybridMultilevel"/>
    <w:tmpl w:val="FD006F30"/>
    <w:lvl w:ilvl="0" w:tplc="FDE49A12">
      <w:start w:val="1"/>
      <w:numFmt w:val="bullet"/>
      <w:lvlText w:val="-"/>
      <w:lvlJc w:val="left"/>
      <w:pPr>
        <w:ind w:left="720" w:hanging="360"/>
      </w:pPr>
      <w:rPr>
        <w:rFonts w:ascii="Aptos" w:hAnsi="Aptos" w:hint="default"/>
      </w:rPr>
    </w:lvl>
    <w:lvl w:ilvl="1" w:tplc="3ADEDE4E">
      <w:start w:val="1"/>
      <w:numFmt w:val="bullet"/>
      <w:lvlText w:val="o"/>
      <w:lvlJc w:val="left"/>
      <w:pPr>
        <w:ind w:left="1440" w:hanging="360"/>
      </w:pPr>
      <w:rPr>
        <w:rFonts w:ascii="Courier New" w:hAnsi="Courier New" w:hint="default"/>
      </w:rPr>
    </w:lvl>
    <w:lvl w:ilvl="2" w:tplc="0E622D88">
      <w:start w:val="1"/>
      <w:numFmt w:val="bullet"/>
      <w:lvlText w:val=""/>
      <w:lvlJc w:val="left"/>
      <w:pPr>
        <w:ind w:left="2160" w:hanging="360"/>
      </w:pPr>
      <w:rPr>
        <w:rFonts w:ascii="Wingdings" w:hAnsi="Wingdings" w:hint="default"/>
      </w:rPr>
    </w:lvl>
    <w:lvl w:ilvl="3" w:tplc="2AF8FA60">
      <w:start w:val="1"/>
      <w:numFmt w:val="bullet"/>
      <w:lvlText w:val=""/>
      <w:lvlJc w:val="left"/>
      <w:pPr>
        <w:ind w:left="2880" w:hanging="360"/>
      </w:pPr>
      <w:rPr>
        <w:rFonts w:ascii="Symbol" w:hAnsi="Symbol" w:hint="default"/>
      </w:rPr>
    </w:lvl>
    <w:lvl w:ilvl="4" w:tplc="FB4ACD18">
      <w:start w:val="1"/>
      <w:numFmt w:val="bullet"/>
      <w:lvlText w:val="o"/>
      <w:lvlJc w:val="left"/>
      <w:pPr>
        <w:ind w:left="3600" w:hanging="360"/>
      </w:pPr>
      <w:rPr>
        <w:rFonts w:ascii="Courier New" w:hAnsi="Courier New" w:hint="default"/>
      </w:rPr>
    </w:lvl>
    <w:lvl w:ilvl="5" w:tplc="8752BCDA">
      <w:start w:val="1"/>
      <w:numFmt w:val="bullet"/>
      <w:lvlText w:val=""/>
      <w:lvlJc w:val="left"/>
      <w:pPr>
        <w:ind w:left="4320" w:hanging="360"/>
      </w:pPr>
      <w:rPr>
        <w:rFonts w:ascii="Wingdings" w:hAnsi="Wingdings" w:hint="default"/>
      </w:rPr>
    </w:lvl>
    <w:lvl w:ilvl="6" w:tplc="6E6CBDBC">
      <w:start w:val="1"/>
      <w:numFmt w:val="bullet"/>
      <w:lvlText w:val=""/>
      <w:lvlJc w:val="left"/>
      <w:pPr>
        <w:ind w:left="5040" w:hanging="360"/>
      </w:pPr>
      <w:rPr>
        <w:rFonts w:ascii="Symbol" w:hAnsi="Symbol" w:hint="default"/>
      </w:rPr>
    </w:lvl>
    <w:lvl w:ilvl="7" w:tplc="7EA614BC">
      <w:start w:val="1"/>
      <w:numFmt w:val="bullet"/>
      <w:lvlText w:val="o"/>
      <w:lvlJc w:val="left"/>
      <w:pPr>
        <w:ind w:left="5760" w:hanging="360"/>
      </w:pPr>
      <w:rPr>
        <w:rFonts w:ascii="Courier New" w:hAnsi="Courier New" w:hint="default"/>
      </w:rPr>
    </w:lvl>
    <w:lvl w:ilvl="8" w:tplc="B6B84294">
      <w:start w:val="1"/>
      <w:numFmt w:val="bullet"/>
      <w:lvlText w:val=""/>
      <w:lvlJc w:val="left"/>
      <w:pPr>
        <w:ind w:left="6480" w:hanging="360"/>
      </w:pPr>
      <w:rPr>
        <w:rFonts w:ascii="Wingdings" w:hAnsi="Wingdings" w:hint="default"/>
      </w:rPr>
    </w:lvl>
  </w:abstractNum>
  <w:abstractNum w:abstractNumId="16" w15:restartNumberingAfterBreak="0">
    <w:nsid w:val="312FF6C0"/>
    <w:multiLevelType w:val="hybridMultilevel"/>
    <w:tmpl w:val="F410909C"/>
    <w:lvl w:ilvl="0" w:tplc="3BC205DC">
      <w:start w:val="1"/>
      <w:numFmt w:val="decimal"/>
      <w:lvlText w:val="%1."/>
      <w:lvlJc w:val="left"/>
      <w:pPr>
        <w:ind w:left="720" w:hanging="360"/>
      </w:pPr>
    </w:lvl>
    <w:lvl w:ilvl="1" w:tplc="36A008D6">
      <w:start w:val="1"/>
      <w:numFmt w:val="lowerLetter"/>
      <w:lvlText w:val="%2."/>
      <w:lvlJc w:val="left"/>
      <w:pPr>
        <w:ind w:left="1440" w:hanging="360"/>
      </w:pPr>
    </w:lvl>
    <w:lvl w:ilvl="2" w:tplc="4D6E0A98">
      <w:start w:val="1"/>
      <w:numFmt w:val="lowerRoman"/>
      <w:lvlText w:val="%3."/>
      <w:lvlJc w:val="right"/>
      <w:pPr>
        <w:ind w:left="2160" w:hanging="180"/>
      </w:pPr>
    </w:lvl>
    <w:lvl w:ilvl="3" w:tplc="C542E794">
      <w:start w:val="1"/>
      <w:numFmt w:val="decimal"/>
      <w:lvlText w:val="%4."/>
      <w:lvlJc w:val="left"/>
      <w:pPr>
        <w:ind w:left="2880" w:hanging="360"/>
      </w:pPr>
    </w:lvl>
    <w:lvl w:ilvl="4" w:tplc="9740FECA">
      <w:start w:val="1"/>
      <w:numFmt w:val="lowerLetter"/>
      <w:lvlText w:val="%5."/>
      <w:lvlJc w:val="left"/>
      <w:pPr>
        <w:ind w:left="3600" w:hanging="360"/>
      </w:pPr>
    </w:lvl>
    <w:lvl w:ilvl="5" w:tplc="1D4C2D16">
      <w:start w:val="1"/>
      <w:numFmt w:val="lowerRoman"/>
      <w:lvlText w:val="%6."/>
      <w:lvlJc w:val="right"/>
      <w:pPr>
        <w:ind w:left="4320" w:hanging="180"/>
      </w:pPr>
    </w:lvl>
    <w:lvl w:ilvl="6" w:tplc="300ED87C">
      <w:start w:val="1"/>
      <w:numFmt w:val="decimal"/>
      <w:lvlText w:val="%7."/>
      <w:lvlJc w:val="left"/>
      <w:pPr>
        <w:ind w:left="5040" w:hanging="360"/>
      </w:pPr>
    </w:lvl>
    <w:lvl w:ilvl="7" w:tplc="A0B6FAFA">
      <w:start w:val="1"/>
      <w:numFmt w:val="lowerLetter"/>
      <w:lvlText w:val="%8."/>
      <w:lvlJc w:val="left"/>
      <w:pPr>
        <w:ind w:left="5760" w:hanging="360"/>
      </w:pPr>
    </w:lvl>
    <w:lvl w:ilvl="8" w:tplc="D2408212">
      <w:start w:val="1"/>
      <w:numFmt w:val="lowerRoman"/>
      <w:lvlText w:val="%9."/>
      <w:lvlJc w:val="right"/>
      <w:pPr>
        <w:ind w:left="6480" w:hanging="180"/>
      </w:pPr>
    </w:lvl>
  </w:abstractNum>
  <w:abstractNum w:abstractNumId="17" w15:restartNumberingAfterBreak="0">
    <w:nsid w:val="33B23DFD"/>
    <w:multiLevelType w:val="hybridMultilevel"/>
    <w:tmpl w:val="2744D992"/>
    <w:lvl w:ilvl="0" w:tplc="3FE6B5EA">
      <w:start w:val="1"/>
      <w:numFmt w:val="decimal"/>
      <w:lvlText w:val="%1."/>
      <w:lvlJc w:val="left"/>
      <w:pPr>
        <w:ind w:left="720" w:hanging="360"/>
      </w:pPr>
    </w:lvl>
    <w:lvl w:ilvl="1" w:tplc="41F24074">
      <w:start w:val="1"/>
      <w:numFmt w:val="lowerLetter"/>
      <w:lvlText w:val="%2."/>
      <w:lvlJc w:val="left"/>
      <w:pPr>
        <w:ind w:left="1440" w:hanging="360"/>
      </w:pPr>
    </w:lvl>
    <w:lvl w:ilvl="2" w:tplc="EC5C4052">
      <w:start w:val="1"/>
      <w:numFmt w:val="lowerRoman"/>
      <w:lvlText w:val="%3."/>
      <w:lvlJc w:val="right"/>
      <w:pPr>
        <w:ind w:left="2160" w:hanging="180"/>
      </w:pPr>
    </w:lvl>
    <w:lvl w:ilvl="3" w:tplc="116810BE">
      <w:start w:val="1"/>
      <w:numFmt w:val="decimal"/>
      <w:lvlText w:val="%4."/>
      <w:lvlJc w:val="left"/>
      <w:pPr>
        <w:ind w:left="2880" w:hanging="360"/>
      </w:pPr>
    </w:lvl>
    <w:lvl w:ilvl="4" w:tplc="A89E675E">
      <w:start w:val="1"/>
      <w:numFmt w:val="lowerLetter"/>
      <w:lvlText w:val="%5."/>
      <w:lvlJc w:val="left"/>
      <w:pPr>
        <w:ind w:left="3600" w:hanging="360"/>
      </w:pPr>
    </w:lvl>
    <w:lvl w:ilvl="5" w:tplc="1C263F0C">
      <w:start w:val="1"/>
      <w:numFmt w:val="lowerRoman"/>
      <w:lvlText w:val="%6."/>
      <w:lvlJc w:val="right"/>
      <w:pPr>
        <w:ind w:left="4320" w:hanging="180"/>
      </w:pPr>
    </w:lvl>
    <w:lvl w:ilvl="6" w:tplc="05224BE2">
      <w:start w:val="1"/>
      <w:numFmt w:val="decimal"/>
      <w:lvlText w:val="%7."/>
      <w:lvlJc w:val="left"/>
      <w:pPr>
        <w:ind w:left="5040" w:hanging="360"/>
      </w:pPr>
    </w:lvl>
    <w:lvl w:ilvl="7" w:tplc="AD9833D8">
      <w:start w:val="1"/>
      <w:numFmt w:val="lowerLetter"/>
      <w:lvlText w:val="%8."/>
      <w:lvlJc w:val="left"/>
      <w:pPr>
        <w:ind w:left="5760" w:hanging="360"/>
      </w:pPr>
    </w:lvl>
    <w:lvl w:ilvl="8" w:tplc="351E3AE8">
      <w:start w:val="1"/>
      <w:numFmt w:val="lowerRoman"/>
      <w:lvlText w:val="%9."/>
      <w:lvlJc w:val="right"/>
      <w:pPr>
        <w:ind w:left="6480" w:hanging="180"/>
      </w:pPr>
    </w:lvl>
  </w:abstractNum>
  <w:abstractNum w:abstractNumId="18" w15:restartNumberingAfterBreak="0">
    <w:nsid w:val="340162FA"/>
    <w:multiLevelType w:val="hybridMultilevel"/>
    <w:tmpl w:val="EEAA91D0"/>
    <w:lvl w:ilvl="0" w:tplc="83CC895E">
      <w:start w:val="1"/>
      <w:numFmt w:val="bullet"/>
      <w:lvlText w:val="-"/>
      <w:lvlJc w:val="left"/>
      <w:pPr>
        <w:ind w:left="720" w:hanging="360"/>
      </w:pPr>
      <w:rPr>
        <w:rFonts w:ascii="Aptos" w:hAnsi="Aptos" w:hint="default"/>
      </w:rPr>
    </w:lvl>
    <w:lvl w:ilvl="1" w:tplc="76424466">
      <w:start w:val="1"/>
      <w:numFmt w:val="bullet"/>
      <w:lvlText w:val="o"/>
      <w:lvlJc w:val="left"/>
      <w:pPr>
        <w:ind w:left="1440" w:hanging="360"/>
      </w:pPr>
      <w:rPr>
        <w:rFonts w:ascii="Courier New" w:hAnsi="Courier New" w:hint="default"/>
      </w:rPr>
    </w:lvl>
    <w:lvl w:ilvl="2" w:tplc="6CE29864">
      <w:start w:val="1"/>
      <w:numFmt w:val="bullet"/>
      <w:lvlText w:val=""/>
      <w:lvlJc w:val="left"/>
      <w:pPr>
        <w:ind w:left="2160" w:hanging="360"/>
      </w:pPr>
      <w:rPr>
        <w:rFonts w:ascii="Wingdings" w:hAnsi="Wingdings" w:hint="default"/>
      </w:rPr>
    </w:lvl>
    <w:lvl w:ilvl="3" w:tplc="9930486E">
      <w:start w:val="1"/>
      <w:numFmt w:val="bullet"/>
      <w:lvlText w:val=""/>
      <w:lvlJc w:val="left"/>
      <w:pPr>
        <w:ind w:left="2880" w:hanging="360"/>
      </w:pPr>
      <w:rPr>
        <w:rFonts w:ascii="Symbol" w:hAnsi="Symbol" w:hint="default"/>
      </w:rPr>
    </w:lvl>
    <w:lvl w:ilvl="4" w:tplc="06124AC2">
      <w:start w:val="1"/>
      <w:numFmt w:val="bullet"/>
      <w:lvlText w:val="o"/>
      <w:lvlJc w:val="left"/>
      <w:pPr>
        <w:ind w:left="3600" w:hanging="360"/>
      </w:pPr>
      <w:rPr>
        <w:rFonts w:ascii="Courier New" w:hAnsi="Courier New" w:hint="default"/>
      </w:rPr>
    </w:lvl>
    <w:lvl w:ilvl="5" w:tplc="49F0F8AE">
      <w:start w:val="1"/>
      <w:numFmt w:val="bullet"/>
      <w:lvlText w:val=""/>
      <w:lvlJc w:val="left"/>
      <w:pPr>
        <w:ind w:left="4320" w:hanging="360"/>
      </w:pPr>
      <w:rPr>
        <w:rFonts w:ascii="Wingdings" w:hAnsi="Wingdings" w:hint="default"/>
      </w:rPr>
    </w:lvl>
    <w:lvl w:ilvl="6" w:tplc="BF36ECC2">
      <w:start w:val="1"/>
      <w:numFmt w:val="bullet"/>
      <w:lvlText w:val=""/>
      <w:lvlJc w:val="left"/>
      <w:pPr>
        <w:ind w:left="5040" w:hanging="360"/>
      </w:pPr>
      <w:rPr>
        <w:rFonts w:ascii="Symbol" w:hAnsi="Symbol" w:hint="default"/>
      </w:rPr>
    </w:lvl>
    <w:lvl w:ilvl="7" w:tplc="831E84F0">
      <w:start w:val="1"/>
      <w:numFmt w:val="bullet"/>
      <w:lvlText w:val="o"/>
      <w:lvlJc w:val="left"/>
      <w:pPr>
        <w:ind w:left="5760" w:hanging="360"/>
      </w:pPr>
      <w:rPr>
        <w:rFonts w:ascii="Courier New" w:hAnsi="Courier New" w:hint="default"/>
      </w:rPr>
    </w:lvl>
    <w:lvl w:ilvl="8" w:tplc="820226F0">
      <w:start w:val="1"/>
      <w:numFmt w:val="bullet"/>
      <w:lvlText w:val=""/>
      <w:lvlJc w:val="left"/>
      <w:pPr>
        <w:ind w:left="6480" w:hanging="360"/>
      </w:pPr>
      <w:rPr>
        <w:rFonts w:ascii="Wingdings" w:hAnsi="Wingdings" w:hint="default"/>
      </w:rPr>
    </w:lvl>
  </w:abstractNum>
  <w:abstractNum w:abstractNumId="19" w15:restartNumberingAfterBreak="0">
    <w:nsid w:val="37F9368B"/>
    <w:multiLevelType w:val="hybridMultilevel"/>
    <w:tmpl w:val="C7D274F4"/>
    <w:lvl w:ilvl="0" w:tplc="3F366056">
      <w:start w:val="1"/>
      <w:numFmt w:val="bullet"/>
      <w:lvlText w:val="-"/>
      <w:lvlJc w:val="left"/>
      <w:pPr>
        <w:ind w:left="720" w:hanging="360"/>
      </w:pPr>
      <w:rPr>
        <w:rFonts w:ascii="Aptos" w:hAnsi="Aptos" w:hint="default"/>
      </w:rPr>
    </w:lvl>
    <w:lvl w:ilvl="1" w:tplc="42A078B2">
      <w:start w:val="1"/>
      <w:numFmt w:val="bullet"/>
      <w:lvlText w:val="o"/>
      <w:lvlJc w:val="left"/>
      <w:pPr>
        <w:ind w:left="1440" w:hanging="360"/>
      </w:pPr>
      <w:rPr>
        <w:rFonts w:ascii="Courier New" w:hAnsi="Courier New" w:hint="default"/>
      </w:rPr>
    </w:lvl>
    <w:lvl w:ilvl="2" w:tplc="AB988538">
      <w:start w:val="1"/>
      <w:numFmt w:val="bullet"/>
      <w:lvlText w:val=""/>
      <w:lvlJc w:val="left"/>
      <w:pPr>
        <w:ind w:left="2160" w:hanging="360"/>
      </w:pPr>
      <w:rPr>
        <w:rFonts w:ascii="Wingdings" w:hAnsi="Wingdings" w:hint="default"/>
      </w:rPr>
    </w:lvl>
    <w:lvl w:ilvl="3" w:tplc="443AF56C">
      <w:start w:val="1"/>
      <w:numFmt w:val="bullet"/>
      <w:lvlText w:val=""/>
      <w:lvlJc w:val="left"/>
      <w:pPr>
        <w:ind w:left="2880" w:hanging="360"/>
      </w:pPr>
      <w:rPr>
        <w:rFonts w:ascii="Symbol" w:hAnsi="Symbol" w:hint="default"/>
      </w:rPr>
    </w:lvl>
    <w:lvl w:ilvl="4" w:tplc="D92882FE">
      <w:start w:val="1"/>
      <w:numFmt w:val="bullet"/>
      <w:lvlText w:val="o"/>
      <w:lvlJc w:val="left"/>
      <w:pPr>
        <w:ind w:left="3600" w:hanging="360"/>
      </w:pPr>
      <w:rPr>
        <w:rFonts w:ascii="Courier New" w:hAnsi="Courier New" w:hint="default"/>
      </w:rPr>
    </w:lvl>
    <w:lvl w:ilvl="5" w:tplc="BE185098">
      <w:start w:val="1"/>
      <w:numFmt w:val="bullet"/>
      <w:lvlText w:val=""/>
      <w:lvlJc w:val="left"/>
      <w:pPr>
        <w:ind w:left="4320" w:hanging="360"/>
      </w:pPr>
      <w:rPr>
        <w:rFonts w:ascii="Wingdings" w:hAnsi="Wingdings" w:hint="default"/>
      </w:rPr>
    </w:lvl>
    <w:lvl w:ilvl="6" w:tplc="5762D73A">
      <w:start w:val="1"/>
      <w:numFmt w:val="bullet"/>
      <w:lvlText w:val=""/>
      <w:lvlJc w:val="left"/>
      <w:pPr>
        <w:ind w:left="5040" w:hanging="360"/>
      </w:pPr>
      <w:rPr>
        <w:rFonts w:ascii="Symbol" w:hAnsi="Symbol" w:hint="default"/>
      </w:rPr>
    </w:lvl>
    <w:lvl w:ilvl="7" w:tplc="73C6D202">
      <w:start w:val="1"/>
      <w:numFmt w:val="bullet"/>
      <w:lvlText w:val="o"/>
      <w:lvlJc w:val="left"/>
      <w:pPr>
        <w:ind w:left="5760" w:hanging="360"/>
      </w:pPr>
      <w:rPr>
        <w:rFonts w:ascii="Courier New" w:hAnsi="Courier New" w:hint="default"/>
      </w:rPr>
    </w:lvl>
    <w:lvl w:ilvl="8" w:tplc="190AF526">
      <w:start w:val="1"/>
      <w:numFmt w:val="bullet"/>
      <w:lvlText w:val=""/>
      <w:lvlJc w:val="left"/>
      <w:pPr>
        <w:ind w:left="6480" w:hanging="360"/>
      </w:pPr>
      <w:rPr>
        <w:rFonts w:ascii="Wingdings" w:hAnsi="Wingdings" w:hint="default"/>
      </w:rPr>
    </w:lvl>
  </w:abstractNum>
  <w:abstractNum w:abstractNumId="20" w15:restartNumberingAfterBreak="0">
    <w:nsid w:val="3E3F2693"/>
    <w:multiLevelType w:val="hybridMultilevel"/>
    <w:tmpl w:val="FFD0752A"/>
    <w:lvl w:ilvl="0" w:tplc="6CB49C74">
      <w:start w:val="1"/>
      <w:numFmt w:val="bullet"/>
      <w:lvlText w:val="-"/>
      <w:lvlJc w:val="left"/>
      <w:pPr>
        <w:ind w:left="720" w:hanging="360"/>
      </w:pPr>
      <w:rPr>
        <w:rFonts w:ascii="Aptos" w:hAnsi="Aptos" w:hint="default"/>
      </w:rPr>
    </w:lvl>
    <w:lvl w:ilvl="1" w:tplc="B852A982">
      <w:start w:val="1"/>
      <w:numFmt w:val="bullet"/>
      <w:lvlText w:val="o"/>
      <w:lvlJc w:val="left"/>
      <w:pPr>
        <w:ind w:left="1440" w:hanging="360"/>
      </w:pPr>
      <w:rPr>
        <w:rFonts w:ascii="Courier New" w:hAnsi="Courier New" w:hint="default"/>
      </w:rPr>
    </w:lvl>
    <w:lvl w:ilvl="2" w:tplc="5E50B108">
      <w:start w:val="1"/>
      <w:numFmt w:val="bullet"/>
      <w:lvlText w:val=""/>
      <w:lvlJc w:val="left"/>
      <w:pPr>
        <w:ind w:left="2160" w:hanging="360"/>
      </w:pPr>
      <w:rPr>
        <w:rFonts w:ascii="Wingdings" w:hAnsi="Wingdings" w:hint="default"/>
      </w:rPr>
    </w:lvl>
    <w:lvl w:ilvl="3" w:tplc="07BC30E8">
      <w:start w:val="1"/>
      <w:numFmt w:val="bullet"/>
      <w:lvlText w:val=""/>
      <w:lvlJc w:val="left"/>
      <w:pPr>
        <w:ind w:left="2880" w:hanging="360"/>
      </w:pPr>
      <w:rPr>
        <w:rFonts w:ascii="Symbol" w:hAnsi="Symbol" w:hint="default"/>
      </w:rPr>
    </w:lvl>
    <w:lvl w:ilvl="4" w:tplc="B3D0A300">
      <w:start w:val="1"/>
      <w:numFmt w:val="bullet"/>
      <w:lvlText w:val="o"/>
      <w:lvlJc w:val="left"/>
      <w:pPr>
        <w:ind w:left="3600" w:hanging="360"/>
      </w:pPr>
      <w:rPr>
        <w:rFonts w:ascii="Courier New" w:hAnsi="Courier New" w:hint="default"/>
      </w:rPr>
    </w:lvl>
    <w:lvl w:ilvl="5" w:tplc="B3B81464">
      <w:start w:val="1"/>
      <w:numFmt w:val="bullet"/>
      <w:lvlText w:val=""/>
      <w:lvlJc w:val="left"/>
      <w:pPr>
        <w:ind w:left="4320" w:hanging="360"/>
      </w:pPr>
      <w:rPr>
        <w:rFonts w:ascii="Wingdings" w:hAnsi="Wingdings" w:hint="default"/>
      </w:rPr>
    </w:lvl>
    <w:lvl w:ilvl="6" w:tplc="B3E86D8A">
      <w:start w:val="1"/>
      <w:numFmt w:val="bullet"/>
      <w:lvlText w:val=""/>
      <w:lvlJc w:val="left"/>
      <w:pPr>
        <w:ind w:left="5040" w:hanging="360"/>
      </w:pPr>
      <w:rPr>
        <w:rFonts w:ascii="Symbol" w:hAnsi="Symbol" w:hint="default"/>
      </w:rPr>
    </w:lvl>
    <w:lvl w:ilvl="7" w:tplc="CF84A0E0">
      <w:start w:val="1"/>
      <w:numFmt w:val="bullet"/>
      <w:lvlText w:val="o"/>
      <w:lvlJc w:val="left"/>
      <w:pPr>
        <w:ind w:left="5760" w:hanging="360"/>
      </w:pPr>
      <w:rPr>
        <w:rFonts w:ascii="Courier New" w:hAnsi="Courier New" w:hint="default"/>
      </w:rPr>
    </w:lvl>
    <w:lvl w:ilvl="8" w:tplc="54001074">
      <w:start w:val="1"/>
      <w:numFmt w:val="bullet"/>
      <w:lvlText w:val=""/>
      <w:lvlJc w:val="left"/>
      <w:pPr>
        <w:ind w:left="6480" w:hanging="360"/>
      </w:pPr>
      <w:rPr>
        <w:rFonts w:ascii="Wingdings" w:hAnsi="Wingdings" w:hint="default"/>
      </w:rPr>
    </w:lvl>
  </w:abstractNum>
  <w:abstractNum w:abstractNumId="21" w15:restartNumberingAfterBreak="0">
    <w:nsid w:val="3EC556DA"/>
    <w:multiLevelType w:val="hybridMultilevel"/>
    <w:tmpl w:val="C3506ED6"/>
    <w:lvl w:ilvl="0" w:tplc="5AB2DF78">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1A702E"/>
    <w:multiLevelType w:val="multilevel"/>
    <w:tmpl w:val="B138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2A3350"/>
    <w:multiLevelType w:val="hybridMultilevel"/>
    <w:tmpl w:val="32F65A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827BB3"/>
    <w:multiLevelType w:val="multilevel"/>
    <w:tmpl w:val="C16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90597B"/>
    <w:multiLevelType w:val="multilevel"/>
    <w:tmpl w:val="1628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DA38FC"/>
    <w:multiLevelType w:val="hybridMultilevel"/>
    <w:tmpl w:val="BAA84E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1E66E2"/>
    <w:multiLevelType w:val="multilevel"/>
    <w:tmpl w:val="5A8A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7AD3AA"/>
    <w:multiLevelType w:val="hybridMultilevel"/>
    <w:tmpl w:val="26A853D8"/>
    <w:lvl w:ilvl="0" w:tplc="10C00D04">
      <w:start w:val="1"/>
      <w:numFmt w:val="bullet"/>
      <w:lvlText w:val="-"/>
      <w:lvlJc w:val="left"/>
      <w:pPr>
        <w:ind w:left="720" w:hanging="360"/>
      </w:pPr>
      <w:rPr>
        <w:rFonts w:ascii="Aptos" w:hAnsi="Aptos" w:hint="default"/>
      </w:rPr>
    </w:lvl>
    <w:lvl w:ilvl="1" w:tplc="D4E25ADA">
      <w:start w:val="1"/>
      <w:numFmt w:val="bullet"/>
      <w:lvlText w:val="o"/>
      <w:lvlJc w:val="left"/>
      <w:pPr>
        <w:ind w:left="1440" w:hanging="360"/>
      </w:pPr>
      <w:rPr>
        <w:rFonts w:ascii="Courier New" w:hAnsi="Courier New" w:hint="default"/>
      </w:rPr>
    </w:lvl>
    <w:lvl w:ilvl="2" w:tplc="F4480178">
      <w:start w:val="1"/>
      <w:numFmt w:val="bullet"/>
      <w:lvlText w:val=""/>
      <w:lvlJc w:val="left"/>
      <w:pPr>
        <w:ind w:left="2160" w:hanging="360"/>
      </w:pPr>
      <w:rPr>
        <w:rFonts w:ascii="Wingdings" w:hAnsi="Wingdings" w:hint="default"/>
      </w:rPr>
    </w:lvl>
    <w:lvl w:ilvl="3" w:tplc="D298A61A">
      <w:start w:val="1"/>
      <w:numFmt w:val="bullet"/>
      <w:lvlText w:val=""/>
      <w:lvlJc w:val="left"/>
      <w:pPr>
        <w:ind w:left="2880" w:hanging="360"/>
      </w:pPr>
      <w:rPr>
        <w:rFonts w:ascii="Symbol" w:hAnsi="Symbol" w:hint="default"/>
      </w:rPr>
    </w:lvl>
    <w:lvl w:ilvl="4" w:tplc="D1846B0E">
      <w:start w:val="1"/>
      <w:numFmt w:val="bullet"/>
      <w:lvlText w:val="o"/>
      <w:lvlJc w:val="left"/>
      <w:pPr>
        <w:ind w:left="3600" w:hanging="360"/>
      </w:pPr>
      <w:rPr>
        <w:rFonts w:ascii="Courier New" w:hAnsi="Courier New" w:hint="default"/>
      </w:rPr>
    </w:lvl>
    <w:lvl w:ilvl="5" w:tplc="92E4AF38">
      <w:start w:val="1"/>
      <w:numFmt w:val="bullet"/>
      <w:lvlText w:val=""/>
      <w:lvlJc w:val="left"/>
      <w:pPr>
        <w:ind w:left="4320" w:hanging="360"/>
      </w:pPr>
      <w:rPr>
        <w:rFonts w:ascii="Wingdings" w:hAnsi="Wingdings" w:hint="default"/>
      </w:rPr>
    </w:lvl>
    <w:lvl w:ilvl="6" w:tplc="7056241A">
      <w:start w:val="1"/>
      <w:numFmt w:val="bullet"/>
      <w:lvlText w:val=""/>
      <w:lvlJc w:val="left"/>
      <w:pPr>
        <w:ind w:left="5040" w:hanging="360"/>
      </w:pPr>
      <w:rPr>
        <w:rFonts w:ascii="Symbol" w:hAnsi="Symbol" w:hint="default"/>
      </w:rPr>
    </w:lvl>
    <w:lvl w:ilvl="7" w:tplc="40C08F54">
      <w:start w:val="1"/>
      <w:numFmt w:val="bullet"/>
      <w:lvlText w:val="o"/>
      <w:lvlJc w:val="left"/>
      <w:pPr>
        <w:ind w:left="5760" w:hanging="360"/>
      </w:pPr>
      <w:rPr>
        <w:rFonts w:ascii="Courier New" w:hAnsi="Courier New" w:hint="default"/>
      </w:rPr>
    </w:lvl>
    <w:lvl w:ilvl="8" w:tplc="3042A28C">
      <w:start w:val="1"/>
      <w:numFmt w:val="bullet"/>
      <w:lvlText w:val=""/>
      <w:lvlJc w:val="left"/>
      <w:pPr>
        <w:ind w:left="6480" w:hanging="360"/>
      </w:pPr>
      <w:rPr>
        <w:rFonts w:ascii="Wingdings" w:hAnsi="Wingdings" w:hint="default"/>
      </w:rPr>
    </w:lvl>
  </w:abstractNum>
  <w:abstractNum w:abstractNumId="29" w15:restartNumberingAfterBreak="0">
    <w:nsid w:val="54D3611C"/>
    <w:multiLevelType w:val="hybridMultilevel"/>
    <w:tmpl w:val="49E42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B80823"/>
    <w:multiLevelType w:val="hybridMultilevel"/>
    <w:tmpl w:val="AFAE1A44"/>
    <w:lvl w:ilvl="0" w:tplc="25940446">
      <w:start w:val="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011326"/>
    <w:multiLevelType w:val="hybridMultilevel"/>
    <w:tmpl w:val="3DAA24C8"/>
    <w:lvl w:ilvl="0" w:tplc="E3E8007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F054A9"/>
    <w:multiLevelType w:val="multilevel"/>
    <w:tmpl w:val="522C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870418"/>
    <w:multiLevelType w:val="hybridMultilevel"/>
    <w:tmpl w:val="17544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107792"/>
    <w:multiLevelType w:val="hybridMultilevel"/>
    <w:tmpl w:val="99E8FBAA"/>
    <w:lvl w:ilvl="0" w:tplc="65027132">
      <w:start w:val="1"/>
      <w:numFmt w:val="decimal"/>
      <w:lvlText w:val="%1."/>
      <w:lvlJc w:val="left"/>
      <w:pPr>
        <w:ind w:left="1080" w:hanging="360"/>
      </w:pPr>
    </w:lvl>
    <w:lvl w:ilvl="1" w:tplc="245C5BAA">
      <w:start w:val="1"/>
      <w:numFmt w:val="lowerLetter"/>
      <w:lvlText w:val="%2."/>
      <w:lvlJc w:val="left"/>
      <w:pPr>
        <w:ind w:left="1800" w:hanging="360"/>
      </w:pPr>
    </w:lvl>
    <w:lvl w:ilvl="2" w:tplc="25B02A3E">
      <w:start w:val="1"/>
      <w:numFmt w:val="lowerRoman"/>
      <w:lvlText w:val="%3."/>
      <w:lvlJc w:val="right"/>
      <w:pPr>
        <w:ind w:left="2520" w:hanging="180"/>
      </w:pPr>
    </w:lvl>
    <w:lvl w:ilvl="3" w:tplc="07547CA0">
      <w:start w:val="1"/>
      <w:numFmt w:val="decimal"/>
      <w:lvlText w:val="%4."/>
      <w:lvlJc w:val="left"/>
      <w:pPr>
        <w:ind w:left="3240" w:hanging="360"/>
      </w:pPr>
    </w:lvl>
    <w:lvl w:ilvl="4" w:tplc="75F48326">
      <w:start w:val="1"/>
      <w:numFmt w:val="lowerLetter"/>
      <w:lvlText w:val="%5."/>
      <w:lvlJc w:val="left"/>
      <w:pPr>
        <w:ind w:left="3960" w:hanging="360"/>
      </w:pPr>
    </w:lvl>
    <w:lvl w:ilvl="5" w:tplc="CD4EDC8A">
      <w:start w:val="1"/>
      <w:numFmt w:val="lowerRoman"/>
      <w:lvlText w:val="%6."/>
      <w:lvlJc w:val="right"/>
      <w:pPr>
        <w:ind w:left="4680" w:hanging="180"/>
      </w:pPr>
    </w:lvl>
    <w:lvl w:ilvl="6" w:tplc="34C611D6">
      <w:start w:val="1"/>
      <w:numFmt w:val="decimal"/>
      <w:lvlText w:val="%7."/>
      <w:lvlJc w:val="left"/>
      <w:pPr>
        <w:ind w:left="5400" w:hanging="360"/>
      </w:pPr>
    </w:lvl>
    <w:lvl w:ilvl="7" w:tplc="AA74997A">
      <w:start w:val="1"/>
      <w:numFmt w:val="lowerLetter"/>
      <w:lvlText w:val="%8."/>
      <w:lvlJc w:val="left"/>
      <w:pPr>
        <w:ind w:left="6120" w:hanging="360"/>
      </w:pPr>
    </w:lvl>
    <w:lvl w:ilvl="8" w:tplc="4FAE269A">
      <w:start w:val="1"/>
      <w:numFmt w:val="lowerRoman"/>
      <w:lvlText w:val="%9."/>
      <w:lvlJc w:val="right"/>
      <w:pPr>
        <w:ind w:left="6840" w:hanging="180"/>
      </w:pPr>
    </w:lvl>
  </w:abstractNum>
  <w:abstractNum w:abstractNumId="35" w15:restartNumberingAfterBreak="0">
    <w:nsid w:val="63CB3C53"/>
    <w:multiLevelType w:val="hybridMultilevel"/>
    <w:tmpl w:val="A2E4AEFE"/>
    <w:lvl w:ilvl="0" w:tplc="BB38D6CA">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8D7474"/>
    <w:multiLevelType w:val="hybridMultilevel"/>
    <w:tmpl w:val="BB3EC1B2"/>
    <w:lvl w:ilvl="0" w:tplc="43884EFC">
      <w:start w:val="1"/>
      <w:numFmt w:val="bullet"/>
      <w:lvlText w:val="-"/>
      <w:lvlJc w:val="left"/>
      <w:pPr>
        <w:ind w:left="720" w:hanging="360"/>
      </w:pPr>
      <w:rPr>
        <w:rFonts w:ascii="Aptos" w:hAnsi="Aptos" w:hint="default"/>
      </w:rPr>
    </w:lvl>
    <w:lvl w:ilvl="1" w:tplc="78A00B58">
      <w:start w:val="1"/>
      <w:numFmt w:val="bullet"/>
      <w:lvlText w:val="o"/>
      <w:lvlJc w:val="left"/>
      <w:pPr>
        <w:ind w:left="1440" w:hanging="360"/>
      </w:pPr>
      <w:rPr>
        <w:rFonts w:ascii="Courier New" w:hAnsi="Courier New" w:hint="default"/>
      </w:rPr>
    </w:lvl>
    <w:lvl w:ilvl="2" w:tplc="826AACE4">
      <w:start w:val="1"/>
      <w:numFmt w:val="bullet"/>
      <w:lvlText w:val=""/>
      <w:lvlJc w:val="left"/>
      <w:pPr>
        <w:ind w:left="2160" w:hanging="360"/>
      </w:pPr>
      <w:rPr>
        <w:rFonts w:ascii="Wingdings" w:hAnsi="Wingdings" w:hint="default"/>
      </w:rPr>
    </w:lvl>
    <w:lvl w:ilvl="3" w:tplc="59163488">
      <w:start w:val="1"/>
      <w:numFmt w:val="bullet"/>
      <w:lvlText w:val=""/>
      <w:lvlJc w:val="left"/>
      <w:pPr>
        <w:ind w:left="2880" w:hanging="360"/>
      </w:pPr>
      <w:rPr>
        <w:rFonts w:ascii="Symbol" w:hAnsi="Symbol" w:hint="default"/>
      </w:rPr>
    </w:lvl>
    <w:lvl w:ilvl="4" w:tplc="AAF05A10">
      <w:start w:val="1"/>
      <w:numFmt w:val="bullet"/>
      <w:lvlText w:val="o"/>
      <w:lvlJc w:val="left"/>
      <w:pPr>
        <w:ind w:left="3600" w:hanging="360"/>
      </w:pPr>
      <w:rPr>
        <w:rFonts w:ascii="Courier New" w:hAnsi="Courier New" w:hint="default"/>
      </w:rPr>
    </w:lvl>
    <w:lvl w:ilvl="5" w:tplc="9FDE9176">
      <w:start w:val="1"/>
      <w:numFmt w:val="bullet"/>
      <w:lvlText w:val=""/>
      <w:lvlJc w:val="left"/>
      <w:pPr>
        <w:ind w:left="4320" w:hanging="360"/>
      </w:pPr>
      <w:rPr>
        <w:rFonts w:ascii="Wingdings" w:hAnsi="Wingdings" w:hint="default"/>
      </w:rPr>
    </w:lvl>
    <w:lvl w:ilvl="6" w:tplc="EB3E6AD6">
      <w:start w:val="1"/>
      <w:numFmt w:val="bullet"/>
      <w:lvlText w:val=""/>
      <w:lvlJc w:val="left"/>
      <w:pPr>
        <w:ind w:left="5040" w:hanging="360"/>
      </w:pPr>
      <w:rPr>
        <w:rFonts w:ascii="Symbol" w:hAnsi="Symbol" w:hint="default"/>
      </w:rPr>
    </w:lvl>
    <w:lvl w:ilvl="7" w:tplc="35D6BC7C">
      <w:start w:val="1"/>
      <w:numFmt w:val="bullet"/>
      <w:lvlText w:val="o"/>
      <w:lvlJc w:val="left"/>
      <w:pPr>
        <w:ind w:left="5760" w:hanging="360"/>
      </w:pPr>
      <w:rPr>
        <w:rFonts w:ascii="Courier New" w:hAnsi="Courier New" w:hint="default"/>
      </w:rPr>
    </w:lvl>
    <w:lvl w:ilvl="8" w:tplc="8B969282">
      <w:start w:val="1"/>
      <w:numFmt w:val="bullet"/>
      <w:lvlText w:val=""/>
      <w:lvlJc w:val="left"/>
      <w:pPr>
        <w:ind w:left="6480" w:hanging="360"/>
      </w:pPr>
      <w:rPr>
        <w:rFonts w:ascii="Wingdings" w:hAnsi="Wingdings" w:hint="default"/>
      </w:rPr>
    </w:lvl>
  </w:abstractNum>
  <w:abstractNum w:abstractNumId="37" w15:restartNumberingAfterBreak="0">
    <w:nsid w:val="795B5ED0"/>
    <w:multiLevelType w:val="multilevel"/>
    <w:tmpl w:val="132A7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AA25DC"/>
    <w:multiLevelType w:val="multilevel"/>
    <w:tmpl w:val="501A7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02E4DA"/>
    <w:multiLevelType w:val="hybridMultilevel"/>
    <w:tmpl w:val="0AB2A62C"/>
    <w:lvl w:ilvl="0" w:tplc="8EC8F8AA">
      <w:start w:val="1"/>
      <w:numFmt w:val="bullet"/>
      <w:lvlText w:val="-"/>
      <w:lvlJc w:val="left"/>
      <w:pPr>
        <w:ind w:left="720" w:hanging="360"/>
      </w:pPr>
      <w:rPr>
        <w:rFonts w:ascii="Aptos" w:hAnsi="Aptos" w:hint="default"/>
      </w:rPr>
    </w:lvl>
    <w:lvl w:ilvl="1" w:tplc="4CCCA624">
      <w:start w:val="1"/>
      <w:numFmt w:val="bullet"/>
      <w:lvlText w:val="o"/>
      <w:lvlJc w:val="left"/>
      <w:pPr>
        <w:ind w:left="1440" w:hanging="360"/>
      </w:pPr>
      <w:rPr>
        <w:rFonts w:ascii="Courier New" w:hAnsi="Courier New" w:hint="default"/>
      </w:rPr>
    </w:lvl>
    <w:lvl w:ilvl="2" w:tplc="3378F38A">
      <w:start w:val="1"/>
      <w:numFmt w:val="bullet"/>
      <w:lvlText w:val=""/>
      <w:lvlJc w:val="left"/>
      <w:pPr>
        <w:ind w:left="2160" w:hanging="360"/>
      </w:pPr>
      <w:rPr>
        <w:rFonts w:ascii="Wingdings" w:hAnsi="Wingdings" w:hint="default"/>
      </w:rPr>
    </w:lvl>
    <w:lvl w:ilvl="3" w:tplc="BEE034A6">
      <w:start w:val="1"/>
      <w:numFmt w:val="bullet"/>
      <w:lvlText w:val=""/>
      <w:lvlJc w:val="left"/>
      <w:pPr>
        <w:ind w:left="2880" w:hanging="360"/>
      </w:pPr>
      <w:rPr>
        <w:rFonts w:ascii="Symbol" w:hAnsi="Symbol" w:hint="default"/>
      </w:rPr>
    </w:lvl>
    <w:lvl w:ilvl="4" w:tplc="11FEA07C">
      <w:start w:val="1"/>
      <w:numFmt w:val="bullet"/>
      <w:lvlText w:val="o"/>
      <w:lvlJc w:val="left"/>
      <w:pPr>
        <w:ind w:left="3600" w:hanging="360"/>
      </w:pPr>
      <w:rPr>
        <w:rFonts w:ascii="Courier New" w:hAnsi="Courier New" w:hint="default"/>
      </w:rPr>
    </w:lvl>
    <w:lvl w:ilvl="5" w:tplc="59DCCDD8">
      <w:start w:val="1"/>
      <w:numFmt w:val="bullet"/>
      <w:lvlText w:val=""/>
      <w:lvlJc w:val="left"/>
      <w:pPr>
        <w:ind w:left="4320" w:hanging="360"/>
      </w:pPr>
      <w:rPr>
        <w:rFonts w:ascii="Wingdings" w:hAnsi="Wingdings" w:hint="default"/>
      </w:rPr>
    </w:lvl>
    <w:lvl w:ilvl="6" w:tplc="6B8C678A">
      <w:start w:val="1"/>
      <w:numFmt w:val="bullet"/>
      <w:lvlText w:val=""/>
      <w:lvlJc w:val="left"/>
      <w:pPr>
        <w:ind w:left="5040" w:hanging="360"/>
      </w:pPr>
      <w:rPr>
        <w:rFonts w:ascii="Symbol" w:hAnsi="Symbol" w:hint="default"/>
      </w:rPr>
    </w:lvl>
    <w:lvl w:ilvl="7" w:tplc="8A4E5EDA">
      <w:start w:val="1"/>
      <w:numFmt w:val="bullet"/>
      <w:lvlText w:val="o"/>
      <w:lvlJc w:val="left"/>
      <w:pPr>
        <w:ind w:left="5760" w:hanging="360"/>
      </w:pPr>
      <w:rPr>
        <w:rFonts w:ascii="Courier New" w:hAnsi="Courier New" w:hint="default"/>
      </w:rPr>
    </w:lvl>
    <w:lvl w:ilvl="8" w:tplc="6A828B4E">
      <w:start w:val="1"/>
      <w:numFmt w:val="bullet"/>
      <w:lvlText w:val=""/>
      <w:lvlJc w:val="left"/>
      <w:pPr>
        <w:ind w:left="6480" w:hanging="360"/>
      </w:pPr>
      <w:rPr>
        <w:rFonts w:ascii="Wingdings" w:hAnsi="Wingdings" w:hint="default"/>
      </w:rPr>
    </w:lvl>
  </w:abstractNum>
  <w:abstractNum w:abstractNumId="40" w15:restartNumberingAfterBreak="0">
    <w:nsid w:val="7F381E76"/>
    <w:multiLevelType w:val="hybridMultilevel"/>
    <w:tmpl w:val="73529856"/>
    <w:lvl w:ilvl="0" w:tplc="8BD0441C">
      <w:start w:val="1"/>
      <w:numFmt w:val="decimal"/>
      <w:lvlText w:val="%1."/>
      <w:lvlJc w:val="left"/>
      <w:pPr>
        <w:ind w:left="720" w:hanging="360"/>
      </w:pPr>
    </w:lvl>
    <w:lvl w:ilvl="1" w:tplc="74A2D52C">
      <w:start w:val="1"/>
      <w:numFmt w:val="lowerLetter"/>
      <w:lvlText w:val="%2."/>
      <w:lvlJc w:val="left"/>
      <w:pPr>
        <w:ind w:left="1440" w:hanging="360"/>
      </w:pPr>
    </w:lvl>
    <w:lvl w:ilvl="2" w:tplc="9348A51A">
      <w:start w:val="1"/>
      <w:numFmt w:val="lowerRoman"/>
      <w:lvlText w:val="%3."/>
      <w:lvlJc w:val="right"/>
      <w:pPr>
        <w:ind w:left="2160" w:hanging="180"/>
      </w:pPr>
    </w:lvl>
    <w:lvl w:ilvl="3" w:tplc="55F04684">
      <w:start w:val="1"/>
      <w:numFmt w:val="decimal"/>
      <w:lvlText w:val="%4."/>
      <w:lvlJc w:val="left"/>
      <w:pPr>
        <w:ind w:left="2880" w:hanging="360"/>
      </w:pPr>
    </w:lvl>
    <w:lvl w:ilvl="4" w:tplc="A3847852">
      <w:start w:val="1"/>
      <w:numFmt w:val="lowerLetter"/>
      <w:lvlText w:val="%5."/>
      <w:lvlJc w:val="left"/>
      <w:pPr>
        <w:ind w:left="3600" w:hanging="360"/>
      </w:pPr>
    </w:lvl>
    <w:lvl w:ilvl="5" w:tplc="820EBB6E">
      <w:start w:val="1"/>
      <w:numFmt w:val="lowerRoman"/>
      <w:lvlText w:val="%6."/>
      <w:lvlJc w:val="right"/>
      <w:pPr>
        <w:ind w:left="4320" w:hanging="180"/>
      </w:pPr>
    </w:lvl>
    <w:lvl w:ilvl="6" w:tplc="DEFC06C0">
      <w:start w:val="1"/>
      <w:numFmt w:val="decimal"/>
      <w:lvlText w:val="%7."/>
      <w:lvlJc w:val="left"/>
      <w:pPr>
        <w:ind w:left="5040" w:hanging="360"/>
      </w:pPr>
    </w:lvl>
    <w:lvl w:ilvl="7" w:tplc="5DFC2106">
      <w:start w:val="1"/>
      <w:numFmt w:val="lowerLetter"/>
      <w:lvlText w:val="%8."/>
      <w:lvlJc w:val="left"/>
      <w:pPr>
        <w:ind w:left="5760" w:hanging="360"/>
      </w:pPr>
    </w:lvl>
    <w:lvl w:ilvl="8" w:tplc="2690A51E">
      <w:start w:val="1"/>
      <w:numFmt w:val="lowerRoman"/>
      <w:lvlText w:val="%9."/>
      <w:lvlJc w:val="right"/>
      <w:pPr>
        <w:ind w:left="6480" w:hanging="180"/>
      </w:pPr>
    </w:lvl>
  </w:abstractNum>
  <w:num w:numId="1" w16cid:durableId="980963785">
    <w:abstractNumId w:val="4"/>
  </w:num>
  <w:num w:numId="2" w16cid:durableId="875511362">
    <w:abstractNumId w:val="40"/>
  </w:num>
  <w:num w:numId="3" w16cid:durableId="1290741482">
    <w:abstractNumId w:val="16"/>
  </w:num>
  <w:num w:numId="4" w16cid:durableId="427240763">
    <w:abstractNumId w:val="34"/>
  </w:num>
  <w:num w:numId="5" w16cid:durableId="771516810">
    <w:abstractNumId w:val="36"/>
  </w:num>
  <w:num w:numId="6" w16cid:durableId="475689289">
    <w:abstractNumId w:val="18"/>
  </w:num>
  <w:num w:numId="7" w16cid:durableId="1663511609">
    <w:abstractNumId w:val="5"/>
  </w:num>
  <w:num w:numId="8" w16cid:durableId="1386682256">
    <w:abstractNumId w:val="17"/>
  </w:num>
  <w:num w:numId="9" w16cid:durableId="159852352">
    <w:abstractNumId w:val="39"/>
  </w:num>
  <w:num w:numId="10" w16cid:durableId="1570772734">
    <w:abstractNumId w:val="19"/>
  </w:num>
  <w:num w:numId="11" w16cid:durableId="1952392523">
    <w:abstractNumId w:val="20"/>
  </w:num>
  <w:num w:numId="12" w16cid:durableId="1078593459">
    <w:abstractNumId w:val="2"/>
  </w:num>
  <w:num w:numId="13" w16cid:durableId="1591809840">
    <w:abstractNumId w:val="28"/>
  </w:num>
  <w:num w:numId="14" w16cid:durableId="1384057905">
    <w:abstractNumId w:val="7"/>
  </w:num>
  <w:num w:numId="15" w16cid:durableId="1737168470">
    <w:abstractNumId w:val="9"/>
  </w:num>
  <w:num w:numId="16" w16cid:durableId="1264530144">
    <w:abstractNumId w:val="1"/>
  </w:num>
  <w:num w:numId="17" w16cid:durableId="1499030490">
    <w:abstractNumId w:val="15"/>
  </w:num>
  <w:num w:numId="18" w16cid:durableId="948970160">
    <w:abstractNumId w:val="24"/>
  </w:num>
  <w:num w:numId="19" w16cid:durableId="1029721270">
    <w:abstractNumId w:val="37"/>
  </w:num>
  <w:num w:numId="20" w16cid:durableId="729233657">
    <w:abstractNumId w:val="13"/>
  </w:num>
  <w:num w:numId="21" w16cid:durableId="1202787269">
    <w:abstractNumId w:val="32"/>
  </w:num>
  <w:num w:numId="22" w16cid:durableId="312297332">
    <w:abstractNumId w:val="11"/>
  </w:num>
  <w:num w:numId="23" w16cid:durableId="1022322855">
    <w:abstractNumId w:val="38"/>
  </w:num>
  <w:num w:numId="24" w16cid:durableId="535896329">
    <w:abstractNumId w:val="10"/>
  </w:num>
  <w:num w:numId="25" w16cid:durableId="1229076671">
    <w:abstractNumId w:val="3"/>
  </w:num>
  <w:num w:numId="26" w16cid:durableId="1469203300">
    <w:abstractNumId w:val="25"/>
  </w:num>
  <w:num w:numId="27" w16cid:durableId="1019742915">
    <w:abstractNumId w:val="12"/>
  </w:num>
  <w:num w:numId="28" w16cid:durableId="1517160779">
    <w:abstractNumId w:val="8"/>
  </w:num>
  <w:num w:numId="29" w16cid:durableId="1120150438">
    <w:abstractNumId w:val="14"/>
  </w:num>
  <w:num w:numId="30" w16cid:durableId="455636394">
    <w:abstractNumId w:val="22"/>
  </w:num>
  <w:num w:numId="31" w16cid:durableId="561449352">
    <w:abstractNumId w:val="27"/>
  </w:num>
  <w:num w:numId="32" w16cid:durableId="1039208661">
    <w:abstractNumId w:val="31"/>
  </w:num>
  <w:num w:numId="33" w16cid:durableId="1449471192">
    <w:abstractNumId w:val="30"/>
  </w:num>
  <w:num w:numId="34" w16cid:durableId="1940062806">
    <w:abstractNumId w:val="26"/>
  </w:num>
  <w:num w:numId="35" w16cid:durableId="1077705381">
    <w:abstractNumId w:val="0"/>
  </w:num>
  <w:num w:numId="36" w16cid:durableId="1213078336">
    <w:abstractNumId w:val="21"/>
  </w:num>
  <w:num w:numId="37" w16cid:durableId="1076827497">
    <w:abstractNumId w:val="6"/>
  </w:num>
  <w:num w:numId="38" w16cid:durableId="1396203306">
    <w:abstractNumId w:val="33"/>
  </w:num>
  <w:num w:numId="39" w16cid:durableId="1457019113">
    <w:abstractNumId w:val="29"/>
  </w:num>
  <w:num w:numId="40" w16cid:durableId="1507475233">
    <w:abstractNumId w:val="23"/>
  </w:num>
  <w:num w:numId="41" w16cid:durableId="106321628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BCD"/>
    <w:rsid w:val="00096D95"/>
    <w:rsid w:val="00166373"/>
    <w:rsid w:val="001824EA"/>
    <w:rsid w:val="00195BCD"/>
    <w:rsid w:val="002B47EC"/>
    <w:rsid w:val="002D00B4"/>
    <w:rsid w:val="002F57E9"/>
    <w:rsid w:val="00330725"/>
    <w:rsid w:val="00372F12"/>
    <w:rsid w:val="003B5B26"/>
    <w:rsid w:val="00405F51"/>
    <w:rsid w:val="00433204"/>
    <w:rsid w:val="00441234"/>
    <w:rsid w:val="00488BDB"/>
    <w:rsid w:val="004A19F7"/>
    <w:rsid w:val="004D0926"/>
    <w:rsid w:val="004E6515"/>
    <w:rsid w:val="00517423"/>
    <w:rsid w:val="00534564"/>
    <w:rsid w:val="00553AEF"/>
    <w:rsid w:val="005E62F2"/>
    <w:rsid w:val="00624542"/>
    <w:rsid w:val="00625195"/>
    <w:rsid w:val="00632718"/>
    <w:rsid w:val="006B4DE4"/>
    <w:rsid w:val="006D6A80"/>
    <w:rsid w:val="006E3224"/>
    <w:rsid w:val="00711BD8"/>
    <w:rsid w:val="00727314"/>
    <w:rsid w:val="00762F28"/>
    <w:rsid w:val="007B4D60"/>
    <w:rsid w:val="007D27D9"/>
    <w:rsid w:val="007E2856"/>
    <w:rsid w:val="007F3FF1"/>
    <w:rsid w:val="008717F4"/>
    <w:rsid w:val="0088150B"/>
    <w:rsid w:val="008A0ADE"/>
    <w:rsid w:val="008C69B2"/>
    <w:rsid w:val="008D3465"/>
    <w:rsid w:val="009016DC"/>
    <w:rsid w:val="0090435D"/>
    <w:rsid w:val="0092526E"/>
    <w:rsid w:val="00926BE4"/>
    <w:rsid w:val="009854E0"/>
    <w:rsid w:val="009E55A0"/>
    <w:rsid w:val="00A215F2"/>
    <w:rsid w:val="00A473B3"/>
    <w:rsid w:val="00A85B04"/>
    <w:rsid w:val="00A911FF"/>
    <w:rsid w:val="00B13D36"/>
    <w:rsid w:val="00B84167"/>
    <w:rsid w:val="00BA1C79"/>
    <w:rsid w:val="00C025D9"/>
    <w:rsid w:val="00C1784C"/>
    <w:rsid w:val="00C17D3E"/>
    <w:rsid w:val="00C306F0"/>
    <w:rsid w:val="00C97AC1"/>
    <w:rsid w:val="00CB6B1E"/>
    <w:rsid w:val="00DF4227"/>
    <w:rsid w:val="00DF5BD9"/>
    <w:rsid w:val="00E0130B"/>
    <w:rsid w:val="00E31934"/>
    <w:rsid w:val="00E479F9"/>
    <w:rsid w:val="00EA647F"/>
    <w:rsid w:val="00F171D4"/>
    <w:rsid w:val="00F77814"/>
    <w:rsid w:val="00FC7E6E"/>
    <w:rsid w:val="0130EE1B"/>
    <w:rsid w:val="01349097"/>
    <w:rsid w:val="016F8C6D"/>
    <w:rsid w:val="01A9DA9E"/>
    <w:rsid w:val="01AF798F"/>
    <w:rsid w:val="021E4A5A"/>
    <w:rsid w:val="027DE56C"/>
    <w:rsid w:val="0296C42B"/>
    <w:rsid w:val="029BB13D"/>
    <w:rsid w:val="02A0A5A7"/>
    <w:rsid w:val="02B4DBE2"/>
    <w:rsid w:val="02D2FE07"/>
    <w:rsid w:val="02F2DD97"/>
    <w:rsid w:val="033D3DF6"/>
    <w:rsid w:val="037E433A"/>
    <w:rsid w:val="03E00E30"/>
    <w:rsid w:val="040F1D68"/>
    <w:rsid w:val="04324CAA"/>
    <w:rsid w:val="04824994"/>
    <w:rsid w:val="04A2C88B"/>
    <w:rsid w:val="05D9ADCD"/>
    <w:rsid w:val="05E0CDDC"/>
    <w:rsid w:val="064BBBDD"/>
    <w:rsid w:val="0695613E"/>
    <w:rsid w:val="06A1BC4B"/>
    <w:rsid w:val="06B85E99"/>
    <w:rsid w:val="071BE868"/>
    <w:rsid w:val="0787D1C1"/>
    <w:rsid w:val="07D42297"/>
    <w:rsid w:val="07DE155E"/>
    <w:rsid w:val="086C2B35"/>
    <w:rsid w:val="086C45EF"/>
    <w:rsid w:val="086E9FDB"/>
    <w:rsid w:val="0878213B"/>
    <w:rsid w:val="088AB70B"/>
    <w:rsid w:val="08A158FF"/>
    <w:rsid w:val="08B771D4"/>
    <w:rsid w:val="08F5789E"/>
    <w:rsid w:val="0A2F098E"/>
    <w:rsid w:val="0A392796"/>
    <w:rsid w:val="0A760B5A"/>
    <w:rsid w:val="0AA05EDE"/>
    <w:rsid w:val="0AF722B4"/>
    <w:rsid w:val="0AFD4643"/>
    <w:rsid w:val="0B145B61"/>
    <w:rsid w:val="0B9C0129"/>
    <w:rsid w:val="0C00C68A"/>
    <w:rsid w:val="0C73FFED"/>
    <w:rsid w:val="0C86DD6E"/>
    <w:rsid w:val="0CB550BC"/>
    <w:rsid w:val="0D2CE7F3"/>
    <w:rsid w:val="0DB266DE"/>
    <w:rsid w:val="0DDD4AFA"/>
    <w:rsid w:val="0E081730"/>
    <w:rsid w:val="0E1AFB94"/>
    <w:rsid w:val="0E7B12E1"/>
    <w:rsid w:val="0E7FE179"/>
    <w:rsid w:val="0ECC870A"/>
    <w:rsid w:val="0EE47F32"/>
    <w:rsid w:val="0EE99670"/>
    <w:rsid w:val="0F5D6F30"/>
    <w:rsid w:val="10A82CFA"/>
    <w:rsid w:val="10C517F9"/>
    <w:rsid w:val="11B25417"/>
    <w:rsid w:val="12161035"/>
    <w:rsid w:val="12A01DE4"/>
    <w:rsid w:val="12C45F05"/>
    <w:rsid w:val="12CF6D1D"/>
    <w:rsid w:val="12D379E6"/>
    <w:rsid w:val="12DBFDF1"/>
    <w:rsid w:val="12F27BE8"/>
    <w:rsid w:val="130D5623"/>
    <w:rsid w:val="133BD2DB"/>
    <w:rsid w:val="13819306"/>
    <w:rsid w:val="1410AAFB"/>
    <w:rsid w:val="14334586"/>
    <w:rsid w:val="1434AB99"/>
    <w:rsid w:val="1446F892"/>
    <w:rsid w:val="144E9950"/>
    <w:rsid w:val="14C6A066"/>
    <w:rsid w:val="14C9022A"/>
    <w:rsid w:val="1503F6C0"/>
    <w:rsid w:val="15285984"/>
    <w:rsid w:val="155A7264"/>
    <w:rsid w:val="15A74290"/>
    <w:rsid w:val="15B28938"/>
    <w:rsid w:val="15B588D2"/>
    <w:rsid w:val="15B84BB9"/>
    <w:rsid w:val="15DCF006"/>
    <w:rsid w:val="15E1EDE7"/>
    <w:rsid w:val="17088C9F"/>
    <w:rsid w:val="17385C6D"/>
    <w:rsid w:val="1788D78F"/>
    <w:rsid w:val="179242FD"/>
    <w:rsid w:val="17DDB25B"/>
    <w:rsid w:val="18170CA5"/>
    <w:rsid w:val="181F7E0C"/>
    <w:rsid w:val="183B7C0C"/>
    <w:rsid w:val="1845F447"/>
    <w:rsid w:val="189DEDCD"/>
    <w:rsid w:val="18CE33E4"/>
    <w:rsid w:val="18FFA590"/>
    <w:rsid w:val="1919BB19"/>
    <w:rsid w:val="193BDAD2"/>
    <w:rsid w:val="19CD844D"/>
    <w:rsid w:val="19FF432F"/>
    <w:rsid w:val="1A163BCD"/>
    <w:rsid w:val="1A7092DE"/>
    <w:rsid w:val="1B0F4262"/>
    <w:rsid w:val="1B952738"/>
    <w:rsid w:val="1C495061"/>
    <w:rsid w:val="1CAE5792"/>
    <w:rsid w:val="1CD730E1"/>
    <w:rsid w:val="1DE7B8CB"/>
    <w:rsid w:val="1F284705"/>
    <w:rsid w:val="1F6E6A51"/>
    <w:rsid w:val="1F744F8C"/>
    <w:rsid w:val="1F7BC361"/>
    <w:rsid w:val="1FCF8538"/>
    <w:rsid w:val="1FE567F0"/>
    <w:rsid w:val="20263DB3"/>
    <w:rsid w:val="203B1DF9"/>
    <w:rsid w:val="203F1562"/>
    <w:rsid w:val="2074DF68"/>
    <w:rsid w:val="20A4ECED"/>
    <w:rsid w:val="20BFA985"/>
    <w:rsid w:val="20D53A25"/>
    <w:rsid w:val="20E3E921"/>
    <w:rsid w:val="20F3E9FD"/>
    <w:rsid w:val="2152C057"/>
    <w:rsid w:val="21538752"/>
    <w:rsid w:val="215F9E09"/>
    <w:rsid w:val="21623238"/>
    <w:rsid w:val="216DE6A6"/>
    <w:rsid w:val="217A1C0F"/>
    <w:rsid w:val="2184F48E"/>
    <w:rsid w:val="21A63EEF"/>
    <w:rsid w:val="221BB8F4"/>
    <w:rsid w:val="221E2D15"/>
    <w:rsid w:val="2222EA25"/>
    <w:rsid w:val="222A9379"/>
    <w:rsid w:val="223DC328"/>
    <w:rsid w:val="22779ECE"/>
    <w:rsid w:val="22AA9F45"/>
    <w:rsid w:val="22B43771"/>
    <w:rsid w:val="22B85D4A"/>
    <w:rsid w:val="22BFFD05"/>
    <w:rsid w:val="233C14E8"/>
    <w:rsid w:val="2370835B"/>
    <w:rsid w:val="23998B44"/>
    <w:rsid w:val="23DE77CD"/>
    <w:rsid w:val="241EA209"/>
    <w:rsid w:val="24403FCF"/>
    <w:rsid w:val="2448C433"/>
    <w:rsid w:val="24CAEB53"/>
    <w:rsid w:val="24FC7B6C"/>
    <w:rsid w:val="2549B6CF"/>
    <w:rsid w:val="26534021"/>
    <w:rsid w:val="266081B3"/>
    <w:rsid w:val="2673E8D0"/>
    <w:rsid w:val="267B490B"/>
    <w:rsid w:val="267E2F3E"/>
    <w:rsid w:val="26E5C315"/>
    <w:rsid w:val="26EEB4C8"/>
    <w:rsid w:val="27159225"/>
    <w:rsid w:val="27343433"/>
    <w:rsid w:val="279EFB84"/>
    <w:rsid w:val="27AA8FC7"/>
    <w:rsid w:val="2818A4A9"/>
    <w:rsid w:val="2826808D"/>
    <w:rsid w:val="28440B7C"/>
    <w:rsid w:val="285105E9"/>
    <w:rsid w:val="2870F48E"/>
    <w:rsid w:val="289998CE"/>
    <w:rsid w:val="28BA7AE1"/>
    <w:rsid w:val="28C247E5"/>
    <w:rsid w:val="28DEA23F"/>
    <w:rsid w:val="28EDAEEE"/>
    <w:rsid w:val="28F69674"/>
    <w:rsid w:val="29BA95AC"/>
    <w:rsid w:val="2A2354A2"/>
    <w:rsid w:val="2AA50EC2"/>
    <w:rsid w:val="2AB90600"/>
    <w:rsid w:val="2AE7A7B1"/>
    <w:rsid w:val="2B9316AB"/>
    <w:rsid w:val="2BB17B38"/>
    <w:rsid w:val="2C6073A4"/>
    <w:rsid w:val="2C9330C4"/>
    <w:rsid w:val="2CA67C44"/>
    <w:rsid w:val="2CC7C838"/>
    <w:rsid w:val="2CDC9FF8"/>
    <w:rsid w:val="2CF678C2"/>
    <w:rsid w:val="2D4AE571"/>
    <w:rsid w:val="2D4ED66A"/>
    <w:rsid w:val="2DA08D46"/>
    <w:rsid w:val="2DE89D98"/>
    <w:rsid w:val="2DFB7375"/>
    <w:rsid w:val="2E023C91"/>
    <w:rsid w:val="2E82017B"/>
    <w:rsid w:val="2E920826"/>
    <w:rsid w:val="2EC456AB"/>
    <w:rsid w:val="2F08B1CE"/>
    <w:rsid w:val="2F92790E"/>
    <w:rsid w:val="2FA7BC23"/>
    <w:rsid w:val="2FDA9FB9"/>
    <w:rsid w:val="2FE5BCD5"/>
    <w:rsid w:val="30233B7B"/>
    <w:rsid w:val="302C74CB"/>
    <w:rsid w:val="3033D960"/>
    <w:rsid w:val="312DD06A"/>
    <w:rsid w:val="3141CD01"/>
    <w:rsid w:val="316E37F5"/>
    <w:rsid w:val="31A8F076"/>
    <w:rsid w:val="3265B13F"/>
    <w:rsid w:val="327F912B"/>
    <w:rsid w:val="329DF5FC"/>
    <w:rsid w:val="32A4FE39"/>
    <w:rsid w:val="32B8F089"/>
    <w:rsid w:val="32D8B299"/>
    <w:rsid w:val="32FF22CB"/>
    <w:rsid w:val="333B636B"/>
    <w:rsid w:val="335CD7E7"/>
    <w:rsid w:val="33A95001"/>
    <w:rsid w:val="33F3C5FA"/>
    <w:rsid w:val="343BDC9E"/>
    <w:rsid w:val="345DDB2C"/>
    <w:rsid w:val="351092AA"/>
    <w:rsid w:val="35913FF8"/>
    <w:rsid w:val="35AE0CB9"/>
    <w:rsid w:val="35B367DD"/>
    <w:rsid w:val="35B4F420"/>
    <w:rsid w:val="35F16B22"/>
    <w:rsid w:val="367779D9"/>
    <w:rsid w:val="36AEE92C"/>
    <w:rsid w:val="37097102"/>
    <w:rsid w:val="372E502F"/>
    <w:rsid w:val="3750C6C8"/>
    <w:rsid w:val="377D11CD"/>
    <w:rsid w:val="37874621"/>
    <w:rsid w:val="37B9C308"/>
    <w:rsid w:val="37D10BCB"/>
    <w:rsid w:val="383A9625"/>
    <w:rsid w:val="3846BDA8"/>
    <w:rsid w:val="38624D75"/>
    <w:rsid w:val="38B8D6CF"/>
    <w:rsid w:val="391BFAC5"/>
    <w:rsid w:val="393A3082"/>
    <w:rsid w:val="39E9B318"/>
    <w:rsid w:val="3A655A96"/>
    <w:rsid w:val="3A7780D4"/>
    <w:rsid w:val="3ABCD4A7"/>
    <w:rsid w:val="3AEF2432"/>
    <w:rsid w:val="3B0153CA"/>
    <w:rsid w:val="3B365DF6"/>
    <w:rsid w:val="3B7F77F5"/>
    <w:rsid w:val="3BDB35A9"/>
    <w:rsid w:val="3C3C5F43"/>
    <w:rsid w:val="3C629756"/>
    <w:rsid w:val="3C6C5C17"/>
    <w:rsid w:val="3C796C7E"/>
    <w:rsid w:val="3C981DCD"/>
    <w:rsid w:val="3CA37C38"/>
    <w:rsid w:val="3CE51A5C"/>
    <w:rsid w:val="3D1775C9"/>
    <w:rsid w:val="3D50B45C"/>
    <w:rsid w:val="3D708435"/>
    <w:rsid w:val="3D9034D2"/>
    <w:rsid w:val="3DC2FC8E"/>
    <w:rsid w:val="3DC7C77E"/>
    <w:rsid w:val="3DEA9AAA"/>
    <w:rsid w:val="3E4114BF"/>
    <w:rsid w:val="3EC35BC5"/>
    <w:rsid w:val="3EDE7590"/>
    <w:rsid w:val="3EE93522"/>
    <w:rsid w:val="3EF6536A"/>
    <w:rsid w:val="3EF8FA3A"/>
    <w:rsid w:val="3F190CF1"/>
    <w:rsid w:val="3F1A6F99"/>
    <w:rsid w:val="3F3DB04D"/>
    <w:rsid w:val="3F4FC2D6"/>
    <w:rsid w:val="3F5085DA"/>
    <w:rsid w:val="3F5BCBF4"/>
    <w:rsid w:val="3FA4B6FA"/>
    <w:rsid w:val="3FB9DFC7"/>
    <w:rsid w:val="3FC9A5BD"/>
    <w:rsid w:val="3FE63A22"/>
    <w:rsid w:val="3FFEC1BA"/>
    <w:rsid w:val="40524E22"/>
    <w:rsid w:val="4053812C"/>
    <w:rsid w:val="411E86D3"/>
    <w:rsid w:val="4149435D"/>
    <w:rsid w:val="41F250DE"/>
    <w:rsid w:val="424C10B6"/>
    <w:rsid w:val="4253FCDD"/>
    <w:rsid w:val="4257DA77"/>
    <w:rsid w:val="426F1EA0"/>
    <w:rsid w:val="42734E37"/>
    <w:rsid w:val="439FA5B6"/>
    <w:rsid w:val="4457E570"/>
    <w:rsid w:val="4465441C"/>
    <w:rsid w:val="44892E81"/>
    <w:rsid w:val="4499F0E5"/>
    <w:rsid w:val="44D3496F"/>
    <w:rsid w:val="45097166"/>
    <w:rsid w:val="453B8550"/>
    <w:rsid w:val="453C1B3C"/>
    <w:rsid w:val="455FCB44"/>
    <w:rsid w:val="45A971D0"/>
    <w:rsid w:val="45C8626C"/>
    <w:rsid w:val="45D5A6DC"/>
    <w:rsid w:val="45DE6826"/>
    <w:rsid w:val="460EB6A0"/>
    <w:rsid w:val="4619F7BA"/>
    <w:rsid w:val="47208562"/>
    <w:rsid w:val="473F00CC"/>
    <w:rsid w:val="478FCA5A"/>
    <w:rsid w:val="47A18818"/>
    <w:rsid w:val="47A65104"/>
    <w:rsid w:val="47B0E13F"/>
    <w:rsid w:val="47E87909"/>
    <w:rsid w:val="47F03C95"/>
    <w:rsid w:val="482345B1"/>
    <w:rsid w:val="483B2299"/>
    <w:rsid w:val="48C25482"/>
    <w:rsid w:val="48CBA635"/>
    <w:rsid w:val="49395486"/>
    <w:rsid w:val="49E1696C"/>
    <w:rsid w:val="49E47D21"/>
    <w:rsid w:val="4A1E0B45"/>
    <w:rsid w:val="4A2E2E3A"/>
    <w:rsid w:val="4A46DB40"/>
    <w:rsid w:val="4A54483C"/>
    <w:rsid w:val="4A9FC54E"/>
    <w:rsid w:val="4AAC0C24"/>
    <w:rsid w:val="4B23654F"/>
    <w:rsid w:val="4B3A5BAB"/>
    <w:rsid w:val="4B69A60C"/>
    <w:rsid w:val="4BCE2A0E"/>
    <w:rsid w:val="4C51CFF7"/>
    <w:rsid w:val="4C67F7C9"/>
    <w:rsid w:val="4C897259"/>
    <w:rsid w:val="4CB51DF3"/>
    <w:rsid w:val="4CBA8346"/>
    <w:rsid w:val="4CF354AE"/>
    <w:rsid w:val="4D0D0355"/>
    <w:rsid w:val="4D691654"/>
    <w:rsid w:val="4D9FF7F8"/>
    <w:rsid w:val="4DA9CAE1"/>
    <w:rsid w:val="4E152301"/>
    <w:rsid w:val="4E65779E"/>
    <w:rsid w:val="4E852591"/>
    <w:rsid w:val="4EB42CF0"/>
    <w:rsid w:val="4EE07400"/>
    <w:rsid w:val="4F2FD4CB"/>
    <w:rsid w:val="4F372E5B"/>
    <w:rsid w:val="4F40531B"/>
    <w:rsid w:val="4F62CDFE"/>
    <w:rsid w:val="4FF52A57"/>
    <w:rsid w:val="500A7B24"/>
    <w:rsid w:val="501C23EB"/>
    <w:rsid w:val="50919FCD"/>
    <w:rsid w:val="50B42CF9"/>
    <w:rsid w:val="50C048EB"/>
    <w:rsid w:val="50C1DE30"/>
    <w:rsid w:val="50D2FE85"/>
    <w:rsid w:val="50EE3099"/>
    <w:rsid w:val="520911EC"/>
    <w:rsid w:val="52655653"/>
    <w:rsid w:val="53205F66"/>
    <w:rsid w:val="5367B693"/>
    <w:rsid w:val="54607CC3"/>
    <w:rsid w:val="547FCEB7"/>
    <w:rsid w:val="555774A8"/>
    <w:rsid w:val="556E0595"/>
    <w:rsid w:val="55C5116E"/>
    <w:rsid w:val="55C706BA"/>
    <w:rsid w:val="563EAFF9"/>
    <w:rsid w:val="56820ACB"/>
    <w:rsid w:val="56A74DED"/>
    <w:rsid w:val="56B11BE9"/>
    <w:rsid w:val="56C12C72"/>
    <w:rsid w:val="56F73DDB"/>
    <w:rsid w:val="57596810"/>
    <w:rsid w:val="57695301"/>
    <w:rsid w:val="57AB9EF2"/>
    <w:rsid w:val="581E1565"/>
    <w:rsid w:val="586C8987"/>
    <w:rsid w:val="5886B2E4"/>
    <w:rsid w:val="590BC0B3"/>
    <w:rsid w:val="590D3004"/>
    <w:rsid w:val="5970EDE2"/>
    <w:rsid w:val="598FEA9C"/>
    <w:rsid w:val="5991B3E2"/>
    <w:rsid w:val="59B6A61E"/>
    <w:rsid w:val="59B80CB9"/>
    <w:rsid w:val="5A10A747"/>
    <w:rsid w:val="5A1608C8"/>
    <w:rsid w:val="5A1D9B8F"/>
    <w:rsid w:val="5A5842F7"/>
    <w:rsid w:val="5A74DA99"/>
    <w:rsid w:val="5AB3A2CF"/>
    <w:rsid w:val="5ADDFAD6"/>
    <w:rsid w:val="5AE10401"/>
    <w:rsid w:val="5B0B7859"/>
    <w:rsid w:val="5B2F8C79"/>
    <w:rsid w:val="5B399ABF"/>
    <w:rsid w:val="5BB3B65A"/>
    <w:rsid w:val="5BDAE609"/>
    <w:rsid w:val="5BDC5F71"/>
    <w:rsid w:val="5BDF831F"/>
    <w:rsid w:val="5C04A22A"/>
    <w:rsid w:val="5C5C2145"/>
    <w:rsid w:val="5C63B94E"/>
    <w:rsid w:val="5CDF1E6D"/>
    <w:rsid w:val="5D85C55B"/>
    <w:rsid w:val="5DB516E3"/>
    <w:rsid w:val="5E62D0C3"/>
    <w:rsid w:val="5E71F52D"/>
    <w:rsid w:val="600F18E5"/>
    <w:rsid w:val="601391D8"/>
    <w:rsid w:val="604162B3"/>
    <w:rsid w:val="606672C0"/>
    <w:rsid w:val="608C5D2B"/>
    <w:rsid w:val="60E76481"/>
    <w:rsid w:val="60EC742F"/>
    <w:rsid w:val="6131999A"/>
    <w:rsid w:val="616BB887"/>
    <w:rsid w:val="617968A6"/>
    <w:rsid w:val="61D8278F"/>
    <w:rsid w:val="62057CBB"/>
    <w:rsid w:val="6224FE75"/>
    <w:rsid w:val="622DC0A1"/>
    <w:rsid w:val="624A5A7D"/>
    <w:rsid w:val="6283383D"/>
    <w:rsid w:val="63355461"/>
    <w:rsid w:val="64321C15"/>
    <w:rsid w:val="6454AEE4"/>
    <w:rsid w:val="645CF106"/>
    <w:rsid w:val="6486B355"/>
    <w:rsid w:val="64BB749A"/>
    <w:rsid w:val="65430B0A"/>
    <w:rsid w:val="6592E87C"/>
    <w:rsid w:val="65E22828"/>
    <w:rsid w:val="667D6757"/>
    <w:rsid w:val="66EBC0BA"/>
    <w:rsid w:val="66F3F954"/>
    <w:rsid w:val="673DCAD0"/>
    <w:rsid w:val="6776C2D8"/>
    <w:rsid w:val="67FE9863"/>
    <w:rsid w:val="683590F2"/>
    <w:rsid w:val="68361C17"/>
    <w:rsid w:val="685024D4"/>
    <w:rsid w:val="688CC3DA"/>
    <w:rsid w:val="688D0707"/>
    <w:rsid w:val="68ACF19D"/>
    <w:rsid w:val="68B39354"/>
    <w:rsid w:val="68DDF55F"/>
    <w:rsid w:val="690325EE"/>
    <w:rsid w:val="69711DEF"/>
    <w:rsid w:val="699EE19E"/>
    <w:rsid w:val="69A22A78"/>
    <w:rsid w:val="69AE680C"/>
    <w:rsid w:val="69B2ABBF"/>
    <w:rsid w:val="69EC0A89"/>
    <w:rsid w:val="6A2A4B56"/>
    <w:rsid w:val="6A54439F"/>
    <w:rsid w:val="6A69F1CB"/>
    <w:rsid w:val="6AEE2791"/>
    <w:rsid w:val="6B2B7879"/>
    <w:rsid w:val="6B369D14"/>
    <w:rsid w:val="6B462417"/>
    <w:rsid w:val="6B5579C0"/>
    <w:rsid w:val="6B9856EF"/>
    <w:rsid w:val="6C3F67DB"/>
    <w:rsid w:val="6C88E8E4"/>
    <w:rsid w:val="6C95818A"/>
    <w:rsid w:val="6C9B5091"/>
    <w:rsid w:val="6CD44338"/>
    <w:rsid w:val="6CFBD688"/>
    <w:rsid w:val="6CFF06ED"/>
    <w:rsid w:val="6D172171"/>
    <w:rsid w:val="6D48FFBA"/>
    <w:rsid w:val="6D97A27B"/>
    <w:rsid w:val="6DBFAF9A"/>
    <w:rsid w:val="6DD53D0C"/>
    <w:rsid w:val="6DE1B480"/>
    <w:rsid w:val="6DF57A4D"/>
    <w:rsid w:val="6E0D589D"/>
    <w:rsid w:val="6E4C8522"/>
    <w:rsid w:val="6EC9E444"/>
    <w:rsid w:val="6EF9A606"/>
    <w:rsid w:val="6F0187B1"/>
    <w:rsid w:val="6F32B8E1"/>
    <w:rsid w:val="6F444613"/>
    <w:rsid w:val="6FE8F1B4"/>
    <w:rsid w:val="7011C856"/>
    <w:rsid w:val="705B2086"/>
    <w:rsid w:val="706CA428"/>
    <w:rsid w:val="70B6F8CD"/>
    <w:rsid w:val="70F92CD6"/>
    <w:rsid w:val="711A76A0"/>
    <w:rsid w:val="712542BA"/>
    <w:rsid w:val="7142699B"/>
    <w:rsid w:val="7152329D"/>
    <w:rsid w:val="71549D2C"/>
    <w:rsid w:val="71C043BF"/>
    <w:rsid w:val="7211441C"/>
    <w:rsid w:val="7227CE7D"/>
    <w:rsid w:val="7241CDAA"/>
    <w:rsid w:val="729CE1ED"/>
    <w:rsid w:val="72A50F4C"/>
    <w:rsid w:val="72CB4315"/>
    <w:rsid w:val="72DF5E83"/>
    <w:rsid w:val="7365F1C2"/>
    <w:rsid w:val="74005A0F"/>
    <w:rsid w:val="743CB472"/>
    <w:rsid w:val="744775E5"/>
    <w:rsid w:val="74A2237D"/>
    <w:rsid w:val="74E421F0"/>
    <w:rsid w:val="74E83BC1"/>
    <w:rsid w:val="7554EAAF"/>
    <w:rsid w:val="75C37E64"/>
    <w:rsid w:val="75D5FF34"/>
    <w:rsid w:val="75E09FA1"/>
    <w:rsid w:val="761F54D4"/>
    <w:rsid w:val="76FD312F"/>
    <w:rsid w:val="77273CE5"/>
    <w:rsid w:val="774112B7"/>
    <w:rsid w:val="776ECEE8"/>
    <w:rsid w:val="77D44334"/>
    <w:rsid w:val="78313DC3"/>
    <w:rsid w:val="784AD092"/>
    <w:rsid w:val="788F2344"/>
    <w:rsid w:val="78998283"/>
    <w:rsid w:val="78EFF2B0"/>
    <w:rsid w:val="79101BD0"/>
    <w:rsid w:val="79147BBA"/>
    <w:rsid w:val="793461A4"/>
    <w:rsid w:val="7961FC75"/>
    <w:rsid w:val="7966B611"/>
    <w:rsid w:val="7985DD1A"/>
    <w:rsid w:val="79D6CC18"/>
    <w:rsid w:val="7A9DDF96"/>
    <w:rsid w:val="7ACFB057"/>
    <w:rsid w:val="7B497938"/>
    <w:rsid w:val="7B66F85B"/>
    <w:rsid w:val="7B6CD15D"/>
    <w:rsid w:val="7C00E32D"/>
    <w:rsid w:val="7C504714"/>
    <w:rsid w:val="7C8FCCE5"/>
    <w:rsid w:val="7D1191C2"/>
    <w:rsid w:val="7D3CBC2B"/>
    <w:rsid w:val="7D66A0AF"/>
    <w:rsid w:val="7D6EF59A"/>
    <w:rsid w:val="7D98D0EB"/>
    <w:rsid w:val="7DFED6E9"/>
    <w:rsid w:val="7E1D7118"/>
    <w:rsid w:val="7E231272"/>
    <w:rsid w:val="7E26E8D3"/>
    <w:rsid w:val="7E3EF7E9"/>
    <w:rsid w:val="7E6ED247"/>
    <w:rsid w:val="7EB0663E"/>
    <w:rsid w:val="7EFCDD74"/>
    <w:rsid w:val="7F0F3CD2"/>
    <w:rsid w:val="7F280CFD"/>
    <w:rsid w:val="7F2B7AEA"/>
    <w:rsid w:val="7F2FAE85"/>
    <w:rsid w:val="7F7B171A"/>
    <w:rsid w:val="7F7DC7C8"/>
    <w:rsid w:val="7FFA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81396"/>
  <w15:chartTrackingRefBased/>
  <w15:docId w15:val="{39A899C3-B563-4E42-8188-CD352FF0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1788D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1788D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1788D78F"/>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1788D78F"/>
    <w:pPr>
      <w:spacing w:after="80" w:line="240" w:lineRule="auto"/>
      <w:contextualSpacing/>
    </w:pPr>
    <w:rPr>
      <w:rFonts w:asciiTheme="majorHAnsi" w:eastAsiaTheme="majorEastAsia" w:hAnsiTheme="majorHAnsi" w:cstheme="majorBidi"/>
      <w:sz w:val="56"/>
      <w:szCs w:val="56"/>
    </w:rPr>
  </w:style>
  <w:style w:type="character" w:styleId="Hyperlink">
    <w:name w:val="Hyperlink"/>
    <w:basedOn w:val="DefaultParagraphFont"/>
    <w:uiPriority w:val="99"/>
    <w:unhideWhenUsed/>
    <w:rsid w:val="1788D78F"/>
    <w:rPr>
      <w:color w:val="467886"/>
      <w:u w:val="single"/>
    </w:rPr>
  </w:style>
  <w:style w:type="character" w:styleId="Strong">
    <w:name w:val="Strong"/>
    <w:basedOn w:val="DefaultParagraphFont"/>
    <w:uiPriority w:val="22"/>
    <w:qFormat/>
    <w:rsid w:val="1788D78F"/>
    <w:rPr>
      <w:b/>
      <w:bCs/>
    </w:rPr>
  </w:style>
  <w:style w:type="paragraph" w:styleId="Subtitle">
    <w:name w:val="Subtitle"/>
    <w:basedOn w:val="Normal"/>
    <w:next w:val="Normal"/>
    <w:uiPriority w:val="11"/>
    <w:qFormat/>
    <w:rsid w:val="1788D78F"/>
    <w:rPr>
      <w:rFonts w:eastAsiaTheme="majorEastAsia" w:cstheme="majorBidi"/>
      <w:color w:val="595959" w:themeColor="text1" w:themeTint="A6"/>
      <w:sz w:val="28"/>
      <w:szCs w:val="28"/>
    </w:rPr>
  </w:style>
  <w:style w:type="paragraph" w:styleId="NoSpacing">
    <w:name w:val="No Spacing"/>
    <w:uiPriority w:val="1"/>
    <w:qFormat/>
    <w:rsid w:val="1788D78F"/>
    <w:pPr>
      <w:spacing w:after="0"/>
    </w:pPr>
  </w:style>
  <w:style w:type="paragraph" w:styleId="ListParagraph">
    <w:name w:val="List Paragraph"/>
    <w:basedOn w:val="Normal"/>
    <w:uiPriority w:val="34"/>
    <w:qFormat/>
    <w:rsid w:val="1788D78F"/>
    <w:pPr>
      <w:ind w:left="720"/>
      <w:contextualSpacing/>
    </w:pPr>
  </w:style>
  <w:style w:type="character" w:styleId="IntenseReference">
    <w:name w:val="Intense Reference"/>
    <w:basedOn w:val="DefaultParagraphFont"/>
    <w:uiPriority w:val="32"/>
    <w:qFormat/>
    <w:rsid w:val="1788D78F"/>
    <w:rPr>
      <w:b/>
      <w:bCs/>
      <w:smallCaps/>
      <w:color w:val="0F4761" w:themeColor="accent1" w:themeShade="BF"/>
    </w:rPr>
  </w:style>
  <w:style w:type="character" w:styleId="BookTitle">
    <w:name w:val="Book Title"/>
    <w:basedOn w:val="DefaultParagraphFont"/>
    <w:uiPriority w:val="33"/>
    <w:qFormat/>
    <w:rsid w:val="1788D78F"/>
    <w:rPr>
      <w:b/>
      <w:bCs/>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1Light-Accent1">
    <w:name w:val="List Table 1 Light Accent 1"/>
    <w:basedOn w:val="TableNormal"/>
    <w:uiPriority w:val="46"/>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s11">
    <w:name w:val="s11"/>
    <w:basedOn w:val="Normal"/>
    <w:rsid w:val="0092526E"/>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apple-converted-space">
    <w:name w:val="apple-converted-space"/>
    <w:basedOn w:val="DefaultParagraphFont"/>
    <w:rsid w:val="0092526E"/>
  </w:style>
  <w:style w:type="character" w:styleId="PlaceholderText">
    <w:name w:val="Placeholder Text"/>
    <w:basedOn w:val="DefaultParagraphFont"/>
    <w:uiPriority w:val="99"/>
    <w:semiHidden/>
    <w:rsid w:val="0092526E"/>
    <w:rPr>
      <w:color w:val="666666"/>
    </w:rPr>
  </w:style>
  <w:style w:type="table" w:styleId="ListTable1Light-Accent3">
    <w:name w:val="List Table 1 Light Accent 3"/>
    <w:basedOn w:val="TableNormal"/>
    <w:uiPriority w:val="46"/>
    <w:rsid w:val="004E6515"/>
    <w:pPr>
      <w:spacing w:after="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6Colorful-Accent4">
    <w:name w:val="List Table 6 Colorful Accent 4"/>
    <w:basedOn w:val="TableNormal"/>
    <w:uiPriority w:val="51"/>
    <w:rsid w:val="004E6515"/>
    <w:pPr>
      <w:spacing w:after="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eGridLight">
    <w:name w:val="Grid Table Light"/>
    <w:basedOn w:val="TableNormal"/>
    <w:uiPriority w:val="40"/>
    <w:rsid w:val="004E65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4E651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E65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E651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E651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4E6515"/>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E6515"/>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E6515"/>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PlainTable1">
    <w:name w:val="Plain Table 1"/>
    <w:basedOn w:val="TableNormal"/>
    <w:uiPriority w:val="41"/>
    <w:rsid w:val="004E651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4A19F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926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BE4"/>
  </w:style>
  <w:style w:type="paragraph" w:styleId="Footer">
    <w:name w:val="footer"/>
    <w:basedOn w:val="Normal"/>
    <w:link w:val="FooterChar"/>
    <w:uiPriority w:val="99"/>
    <w:unhideWhenUsed/>
    <w:rsid w:val="00926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BE4"/>
  </w:style>
  <w:style w:type="character" w:styleId="PageNumber">
    <w:name w:val="page number"/>
    <w:basedOn w:val="DefaultParagraphFont"/>
    <w:uiPriority w:val="99"/>
    <w:semiHidden/>
    <w:unhideWhenUsed/>
    <w:rsid w:val="00926BE4"/>
  </w:style>
  <w:style w:type="character" w:styleId="FollowedHyperlink">
    <w:name w:val="FollowedHyperlink"/>
    <w:basedOn w:val="DefaultParagraphFont"/>
    <w:uiPriority w:val="99"/>
    <w:semiHidden/>
    <w:unhideWhenUsed/>
    <w:rsid w:val="00195BCD"/>
    <w:rPr>
      <w:color w:val="96607D" w:themeColor="followedHyperlink"/>
      <w:u w:val="single"/>
    </w:rPr>
  </w:style>
  <w:style w:type="character" w:styleId="UnresolvedMention">
    <w:name w:val="Unresolved Mention"/>
    <w:basedOn w:val="DefaultParagraphFont"/>
    <w:uiPriority w:val="99"/>
    <w:semiHidden/>
    <w:unhideWhenUsed/>
    <w:rsid w:val="00195BCD"/>
    <w:rPr>
      <w:color w:val="605E5C"/>
      <w:shd w:val="clear" w:color="auto" w:fill="E1DFDD"/>
    </w:rPr>
  </w:style>
  <w:style w:type="character" w:customStyle="1" w:styleId="Heading2Char">
    <w:name w:val="Heading 2 Char"/>
    <w:basedOn w:val="DefaultParagraphFont"/>
    <w:link w:val="Heading2"/>
    <w:uiPriority w:val="9"/>
    <w:rsid w:val="00195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5BCD"/>
    <w:rPr>
      <w:rFonts w:eastAsiaTheme="majorEastAsia" w:cstheme="majorBidi"/>
      <w:color w:val="0F4761" w:themeColor="accent1" w:themeShade="BF"/>
      <w:sz w:val="28"/>
      <w:szCs w:val="28"/>
    </w:rPr>
  </w:style>
  <w:style w:type="character" w:customStyle="1" w:styleId="Monospace">
    <w:name w:val="Monospace"/>
    <w:basedOn w:val="DefaultParagraphFont"/>
    <w:uiPriority w:val="1"/>
    <w:qFormat/>
    <w:rsid w:val="00FC7E6E"/>
    <w:rPr>
      <w:rFonts w:ascii="Menlo" w:hAnsi="Menlo" w:cs="Menlo"/>
      <w:b/>
      <w:bCs/>
      <w:sz w:val="20"/>
      <w:szCs w:val="20"/>
    </w:rPr>
  </w:style>
  <w:style w:type="character" w:styleId="HTMLCode">
    <w:name w:val="HTML Code"/>
    <w:basedOn w:val="DefaultParagraphFont"/>
    <w:uiPriority w:val="99"/>
    <w:semiHidden/>
    <w:unhideWhenUsed/>
    <w:rsid w:val="00195BCD"/>
    <w:rPr>
      <w:rFonts w:ascii="Courier New" w:eastAsia="Times New Roman" w:hAnsi="Courier New" w:cs="Courier New"/>
      <w:sz w:val="20"/>
      <w:szCs w:val="20"/>
    </w:rPr>
  </w:style>
  <w:style w:type="character" w:styleId="Emphasis">
    <w:name w:val="Emphasis"/>
    <w:basedOn w:val="DefaultParagraphFont"/>
    <w:uiPriority w:val="20"/>
    <w:qFormat/>
    <w:rsid w:val="00195BCD"/>
    <w:rPr>
      <w:i/>
      <w:iCs/>
    </w:rPr>
  </w:style>
  <w:style w:type="paragraph" w:styleId="TOCHeading">
    <w:name w:val="TOC Heading"/>
    <w:basedOn w:val="Heading1"/>
    <w:next w:val="Normal"/>
    <w:uiPriority w:val="39"/>
    <w:unhideWhenUsed/>
    <w:qFormat/>
    <w:rsid w:val="00E31934"/>
    <w:pPr>
      <w:spacing w:before="480" w:after="0" w:line="276" w:lineRule="auto"/>
      <w:outlineLvl w:val="9"/>
    </w:pPr>
    <w:rPr>
      <w:b/>
      <w:bCs/>
      <w:sz w:val="28"/>
      <w:szCs w:val="28"/>
      <w:lang w:eastAsia="en-US"/>
    </w:rPr>
  </w:style>
  <w:style w:type="paragraph" w:styleId="TOC2">
    <w:name w:val="toc 2"/>
    <w:basedOn w:val="Normal"/>
    <w:next w:val="Normal"/>
    <w:autoRedefine/>
    <w:uiPriority w:val="39"/>
    <w:unhideWhenUsed/>
    <w:rsid w:val="00E31934"/>
    <w:pPr>
      <w:spacing w:before="120" w:after="0"/>
      <w:ind w:left="240"/>
    </w:pPr>
    <w:rPr>
      <w:i/>
      <w:iCs/>
      <w:sz w:val="20"/>
      <w:szCs w:val="20"/>
    </w:rPr>
  </w:style>
  <w:style w:type="paragraph" w:styleId="TOC1">
    <w:name w:val="toc 1"/>
    <w:basedOn w:val="Normal"/>
    <w:next w:val="Normal"/>
    <w:autoRedefine/>
    <w:uiPriority w:val="39"/>
    <w:unhideWhenUsed/>
    <w:rsid w:val="00E31934"/>
    <w:pPr>
      <w:spacing w:before="240" w:after="120"/>
    </w:pPr>
    <w:rPr>
      <w:b/>
      <w:bCs/>
      <w:sz w:val="20"/>
      <w:szCs w:val="20"/>
    </w:rPr>
  </w:style>
  <w:style w:type="paragraph" w:styleId="TOC3">
    <w:name w:val="toc 3"/>
    <w:basedOn w:val="Normal"/>
    <w:next w:val="Normal"/>
    <w:autoRedefine/>
    <w:uiPriority w:val="39"/>
    <w:unhideWhenUsed/>
    <w:rsid w:val="00E31934"/>
    <w:pPr>
      <w:spacing w:after="0"/>
      <w:ind w:left="480"/>
    </w:pPr>
    <w:rPr>
      <w:sz w:val="20"/>
      <w:szCs w:val="20"/>
    </w:rPr>
  </w:style>
  <w:style w:type="paragraph" w:styleId="TOC4">
    <w:name w:val="toc 4"/>
    <w:basedOn w:val="Normal"/>
    <w:next w:val="Normal"/>
    <w:autoRedefine/>
    <w:uiPriority w:val="39"/>
    <w:unhideWhenUsed/>
    <w:rsid w:val="00E31934"/>
    <w:pPr>
      <w:spacing w:after="0"/>
      <w:ind w:left="720"/>
    </w:pPr>
    <w:rPr>
      <w:sz w:val="20"/>
      <w:szCs w:val="20"/>
    </w:rPr>
  </w:style>
  <w:style w:type="paragraph" w:styleId="TOC5">
    <w:name w:val="toc 5"/>
    <w:basedOn w:val="Normal"/>
    <w:next w:val="Normal"/>
    <w:autoRedefine/>
    <w:uiPriority w:val="39"/>
    <w:unhideWhenUsed/>
    <w:rsid w:val="00E31934"/>
    <w:pPr>
      <w:spacing w:after="0"/>
      <w:ind w:left="960"/>
    </w:pPr>
    <w:rPr>
      <w:sz w:val="20"/>
      <w:szCs w:val="20"/>
    </w:rPr>
  </w:style>
  <w:style w:type="paragraph" w:styleId="TOC6">
    <w:name w:val="toc 6"/>
    <w:basedOn w:val="Normal"/>
    <w:next w:val="Normal"/>
    <w:autoRedefine/>
    <w:uiPriority w:val="39"/>
    <w:unhideWhenUsed/>
    <w:rsid w:val="00E31934"/>
    <w:pPr>
      <w:spacing w:after="0"/>
      <w:ind w:left="1200"/>
    </w:pPr>
    <w:rPr>
      <w:sz w:val="20"/>
      <w:szCs w:val="20"/>
    </w:rPr>
  </w:style>
  <w:style w:type="paragraph" w:styleId="TOC7">
    <w:name w:val="toc 7"/>
    <w:basedOn w:val="Normal"/>
    <w:next w:val="Normal"/>
    <w:autoRedefine/>
    <w:uiPriority w:val="39"/>
    <w:unhideWhenUsed/>
    <w:rsid w:val="00E31934"/>
    <w:pPr>
      <w:spacing w:after="0"/>
      <w:ind w:left="1440"/>
    </w:pPr>
    <w:rPr>
      <w:sz w:val="20"/>
      <w:szCs w:val="20"/>
    </w:rPr>
  </w:style>
  <w:style w:type="paragraph" w:styleId="TOC8">
    <w:name w:val="toc 8"/>
    <w:basedOn w:val="Normal"/>
    <w:next w:val="Normal"/>
    <w:autoRedefine/>
    <w:uiPriority w:val="39"/>
    <w:unhideWhenUsed/>
    <w:rsid w:val="00E31934"/>
    <w:pPr>
      <w:spacing w:after="0"/>
      <w:ind w:left="1680"/>
    </w:pPr>
    <w:rPr>
      <w:sz w:val="20"/>
      <w:szCs w:val="20"/>
    </w:rPr>
  </w:style>
  <w:style w:type="paragraph" w:styleId="TOC9">
    <w:name w:val="toc 9"/>
    <w:basedOn w:val="Normal"/>
    <w:next w:val="Normal"/>
    <w:autoRedefine/>
    <w:uiPriority w:val="39"/>
    <w:unhideWhenUsed/>
    <w:rsid w:val="00E31934"/>
    <w:pPr>
      <w:spacing w:after="0"/>
      <w:ind w:left="1920"/>
    </w:pPr>
    <w:rPr>
      <w:sz w:val="20"/>
      <w:szCs w:val="20"/>
    </w:rPr>
  </w:style>
  <w:style w:type="paragraph" w:styleId="FootnoteText">
    <w:name w:val="footnote text"/>
    <w:basedOn w:val="Normal"/>
    <w:link w:val="FootnoteTextChar"/>
    <w:uiPriority w:val="99"/>
    <w:semiHidden/>
    <w:unhideWhenUsed/>
    <w:rsid w:val="00C97A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7AC1"/>
    <w:rPr>
      <w:sz w:val="20"/>
      <w:szCs w:val="20"/>
    </w:rPr>
  </w:style>
  <w:style w:type="character" w:styleId="FootnoteReference">
    <w:name w:val="footnote reference"/>
    <w:basedOn w:val="DefaultParagraphFont"/>
    <w:uiPriority w:val="99"/>
    <w:semiHidden/>
    <w:unhideWhenUsed/>
    <w:rsid w:val="00C97A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erolink-corp/aerolink-demo"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khalid.bese25seecs@seecs.edu.pk"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aazhan.bese25seecs@seecs.edu.p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mujtaba.bese25seecs@seecs.edu.pk" TargetMode="External"/><Relationship Id="rId14"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hyperlink" Target="https://github.com/aerolink-corp/aerolink-dem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bscure/Library/Group%20Containers/UBF8T346G9.Office/User%20Content.localized/Templates.localized/lab_template_phy_1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75A83-3735-B84C-8600-9BAA56E5A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lab_template_phy_102.dotx</Template>
  <TotalTime>68</TotalTime>
  <Pages>15</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Obscure</dc:creator>
  <cp:keywords/>
  <dc:description/>
  <cp:lastModifiedBy>Muhammad Mujtaba</cp:lastModifiedBy>
  <cp:revision>6</cp:revision>
  <cp:lastPrinted>2025-10-26T15:44:00Z</cp:lastPrinted>
  <dcterms:created xsi:type="dcterms:W3CDTF">2025-10-26T13:25:00Z</dcterms:created>
  <dcterms:modified xsi:type="dcterms:W3CDTF">2025-10-26T15:44:00Z</dcterms:modified>
</cp:coreProperties>
</file>